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W w:w="5881" w:type="pct"/>
        <w:tblInd w:w="-630" w:type="dxa"/>
        <w:tblBorders>
          <w:insideV w:val="single" w:sz="18" w:space="0" w:color="0070C0"/>
        </w:tblBorders>
        <w:tblLayout w:type="fixed"/>
        <w:tblCellMar>
          <w:bottom w:w="0" w:type="dxa"/>
        </w:tblCellMar>
        <w:tblLook w:val="0620" w:firstRow="1" w:lastRow="0" w:firstColumn="0" w:lastColumn="0" w:noHBand="1" w:noVBand="1"/>
        <w:tblDescription w:val="Resume layout table"/>
      </w:tblPr>
      <w:tblGrid>
        <w:gridCol w:w="3420"/>
        <w:gridCol w:w="7831"/>
        <w:gridCol w:w="1452"/>
      </w:tblGrid>
      <w:tr w:rsidR="00A82B55" w14:paraId="066B0BDE" w14:textId="77777777" w:rsidTr="00702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0"/>
          <w:tblHeader/>
        </w:trPr>
        <w:tc>
          <w:tcPr>
            <w:tcW w:w="3420" w:type="dxa"/>
            <w:shd w:val="clear" w:color="auto" w:fill="FFFFFF" w:themeFill="background1"/>
            <w:tcMar>
              <w:bottom w:w="0" w:type="dxa"/>
              <w:right w:w="216" w:type="dxa"/>
            </w:tcMar>
          </w:tcPr>
          <w:p w14:paraId="0190D459" w14:textId="77777777" w:rsidR="007F1C7E" w:rsidRPr="007F1C7E" w:rsidRDefault="007F1C7E" w:rsidP="00EB6F38">
            <w:pPr>
              <w:pStyle w:val="Title"/>
              <w:jc w:val="right"/>
              <w:rPr>
                <w:bCs w:val="0"/>
                <w:color w:val="0036A2"/>
              </w:rPr>
            </w:pPr>
            <w:r w:rsidRPr="007F1C7E">
              <w:rPr>
                <w:color w:val="0036A2"/>
              </w:rPr>
              <w:t>Babak</w:t>
            </w:r>
          </w:p>
          <w:p w14:paraId="74729087" w14:textId="4CD29EAB" w:rsidR="00A82B55" w:rsidRPr="008B3BFC" w:rsidRDefault="007F1C7E" w:rsidP="00EB6F38">
            <w:pPr>
              <w:pStyle w:val="Title"/>
              <w:jc w:val="right"/>
            </w:pPr>
            <w:r w:rsidRPr="007F1C7E">
              <w:rPr>
                <w:color w:val="0036A2"/>
              </w:rPr>
              <w:t>zarrinbal</w:t>
            </w:r>
            <w:r w:rsidR="002055DD" w:rsidRPr="007F1C7E">
              <w:rPr>
                <w:color w:val="002060"/>
              </w:rPr>
              <w:t xml:space="preserve"> </w:t>
            </w:r>
          </w:p>
        </w:tc>
        <w:tc>
          <w:tcPr>
            <w:tcW w:w="9283" w:type="dxa"/>
            <w:gridSpan w:val="2"/>
            <w:shd w:val="clear" w:color="auto" w:fill="FFFFFF" w:themeFill="background1"/>
            <w:tcMar>
              <w:left w:w="216" w:type="dxa"/>
              <w:bottom w:w="0" w:type="dxa"/>
            </w:tcMar>
          </w:tcPr>
          <w:p w14:paraId="7BBF0051" w14:textId="7F9B5DE7" w:rsidR="009362F6" w:rsidRDefault="009362F6" w:rsidP="00A9452C">
            <w:pPr>
              <w:ind w:left="-60"/>
              <w:rPr>
                <w:b/>
                <w:bCs w:val="0"/>
                <w:sz w:val="22"/>
                <w:szCs w:val="24"/>
              </w:rPr>
            </w:pPr>
            <w:r w:rsidRPr="009362F6">
              <w:rPr>
                <w:b/>
                <w:sz w:val="22"/>
                <w:szCs w:val="24"/>
              </w:rPr>
              <w:t>Full stack developer</w:t>
            </w:r>
            <w:r w:rsidR="004D1DA5">
              <w:rPr>
                <w:b/>
                <w:sz w:val="22"/>
                <w:szCs w:val="24"/>
              </w:rPr>
              <w:t xml:space="preserve"> </w:t>
            </w:r>
            <w:r w:rsidR="003645DF">
              <w:rPr>
                <w:b/>
                <w:sz w:val="22"/>
                <w:szCs w:val="24"/>
              </w:rPr>
              <w:t>/</w:t>
            </w:r>
            <w:r w:rsidR="00153308">
              <w:rPr>
                <w:b/>
                <w:sz w:val="22"/>
                <w:szCs w:val="24"/>
              </w:rPr>
              <w:t xml:space="preserve"> </w:t>
            </w:r>
            <w:r w:rsidR="004D1DA5">
              <w:rPr>
                <w:b/>
                <w:sz w:val="22"/>
                <w:szCs w:val="24"/>
              </w:rPr>
              <w:t>Team lead</w:t>
            </w:r>
            <w:r w:rsidR="00153308">
              <w:rPr>
                <w:b/>
                <w:sz w:val="22"/>
                <w:szCs w:val="24"/>
              </w:rPr>
              <w:t xml:space="preserve"> / Solution Architect </w:t>
            </w:r>
          </w:p>
          <w:p w14:paraId="682C3364" w14:textId="6656B55A" w:rsidR="00A9452C" w:rsidRPr="009362F6" w:rsidRDefault="00A9452C" w:rsidP="00A9452C">
            <w:pPr>
              <w:ind w:left="-60"/>
              <w:rPr>
                <w:b/>
                <w:sz w:val="22"/>
                <w:szCs w:val="24"/>
              </w:rPr>
            </w:pPr>
            <w:r w:rsidRPr="009362F6">
              <w:rPr>
                <w:b/>
                <w:sz w:val="22"/>
                <w:szCs w:val="24"/>
              </w:rPr>
              <w:t xml:space="preserve">10+ years </w:t>
            </w:r>
            <w:r w:rsidR="0017053E" w:rsidRPr="009362F6">
              <w:rPr>
                <w:b/>
                <w:sz w:val="22"/>
                <w:szCs w:val="24"/>
              </w:rPr>
              <w:t>experienced.</w:t>
            </w:r>
            <w:r w:rsidRPr="009362F6">
              <w:rPr>
                <w:b/>
                <w:sz w:val="22"/>
                <w:szCs w:val="24"/>
              </w:rPr>
              <w:t xml:space="preserve"> </w:t>
            </w:r>
          </w:p>
          <w:p w14:paraId="179FB587" w14:textId="1B7D916D" w:rsidR="007F1C7E" w:rsidRPr="00D22ECF" w:rsidRDefault="00000000" w:rsidP="00B9212B">
            <w:pPr>
              <w:rPr>
                <w:bCs w:val="0"/>
                <w:color w:val="002060"/>
              </w:rPr>
            </w:pPr>
            <w:hyperlink r:id="rId11" w:history="1">
              <w:r w:rsidR="0017053E" w:rsidRPr="00D22ECF">
                <w:rPr>
                  <w:rStyle w:val="Hyperlink"/>
                  <w:bCs w:val="0"/>
                  <w:color w:val="002060"/>
                </w:rPr>
                <w:t>Germany, Düsseldorf 40217</w:t>
              </w:r>
            </w:hyperlink>
          </w:p>
          <w:p w14:paraId="6C1033ED" w14:textId="6842FEE8" w:rsidR="008B3BFC" w:rsidRPr="00D22ECF" w:rsidRDefault="00000000" w:rsidP="008B3BFC">
            <w:pPr>
              <w:rPr>
                <w:bCs w:val="0"/>
                <w:color w:val="002060"/>
              </w:rPr>
            </w:pPr>
            <w:hyperlink r:id="rId12" w:history="1">
              <w:r w:rsidR="007F1C7E" w:rsidRPr="00D22ECF">
                <w:rPr>
                  <w:rStyle w:val="Hyperlink"/>
                  <w:color w:val="002060"/>
                </w:rPr>
                <w:t>Babak.zarrinbal@gmail.com</w:t>
              </w:r>
            </w:hyperlink>
          </w:p>
          <w:p w14:paraId="44A4EED4" w14:textId="53E5396E" w:rsidR="00A82B55" w:rsidRPr="00A82B55" w:rsidRDefault="007F1C7E" w:rsidP="0017053E">
            <w:pPr>
              <w:rPr>
                <w:bCs w:val="0"/>
              </w:rPr>
            </w:pPr>
            <w:r>
              <w:t>+</w:t>
            </w:r>
            <w:r w:rsidR="006254C8">
              <w:t xml:space="preserve">49 </w:t>
            </w:r>
            <w:r>
              <w:t>157 3489 7539</w:t>
            </w:r>
          </w:p>
        </w:tc>
      </w:tr>
      <w:tr w:rsidR="00A82B55" w14:paraId="13B0F8F2" w14:textId="77777777" w:rsidTr="00702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tblHeader/>
        </w:trPr>
        <w:tc>
          <w:tcPr>
            <w:tcW w:w="12703" w:type="dxa"/>
            <w:gridSpan w:val="3"/>
            <w:shd w:val="clear" w:color="auto" w:fill="FFFFFF" w:themeFill="background1"/>
            <w:tcMar>
              <w:bottom w:w="0" w:type="dxa"/>
            </w:tcMar>
            <w:vAlign w:val="center"/>
          </w:tcPr>
          <w:p w14:paraId="53B2F6C0" w14:textId="77777777" w:rsidR="00A82B55" w:rsidRPr="00A82B55" w:rsidRDefault="00A82B55" w:rsidP="008B3BFC"/>
        </w:tc>
      </w:tr>
      <w:tr w:rsidR="0017053E" w:rsidRPr="005370D2" w14:paraId="2506F5BF" w14:textId="77777777" w:rsidTr="0070263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52" w:type="dxa"/>
          <w:trHeight w:val="2718"/>
          <w:tblHeader/>
        </w:trPr>
        <w:tc>
          <w:tcPr>
            <w:tcW w:w="3420" w:type="dxa"/>
            <w:tcMar>
              <w:bottom w:w="0" w:type="dxa"/>
              <w:right w:w="216" w:type="dxa"/>
            </w:tcMar>
          </w:tcPr>
          <w:p w14:paraId="16BC6F24" w14:textId="77777777" w:rsidR="0017053E" w:rsidRDefault="0017053E" w:rsidP="00693633">
            <w:pPr>
              <w:pStyle w:val="Heading1"/>
              <w:jc w:val="right"/>
              <w:rPr>
                <w:bCs/>
                <w:color w:val="0036A2"/>
              </w:rPr>
            </w:pPr>
            <w:r>
              <w:rPr>
                <w:color w:val="0036A2"/>
              </w:rPr>
              <w:t>About me</w:t>
            </w:r>
          </w:p>
          <w:p w14:paraId="65055D27" w14:textId="77777777" w:rsidR="00702634" w:rsidRPr="00EB6D84" w:rsidRDefault="00702634" w:rsidP="004612C2">
            <w:pPr>
              <w:spacing w:line="240" w:lineRule="auto"/>
              <w:ind w:left="670"/>
              <w:rPr>
                <w:b/>
                <w:bCs w:val="0"/>
                <w:color w:val="002060"/>
              </w:rPr>
            </w:pPr>
          </w:p>
          <w:p w14:paraId="5CD09F83" w14:textId="427A330D" w:rsidR="00200C1F" w:rsidRPr="000627D8" w:rsidRDefault="00200C1F" w:rsidP="004612C2">
            <w:pPr>
              <w:spacing w:line="240" w:lineRule="auto"/>
              <w:ind w:left="670"/>
              <w:rPr>
                <w:rStyle w:val="Hyperlink"/>
                <w:bCs w:val="0"/>
                <w:color w:val="002060"/>
                <w:sz w:val="14"/>
                <w:szCs w:val="16"/>
              </w:rPr>
            </w:pPr>
            <w:r w:rsidRPr="00200C1F">
              <w:rPr>
                <w:b/>
                <w:color w:val="002060"/>
                <w:lang w:val="de-DE"/>
              </w:rPr>
              <w:fldChar w:fldCharType="begin"/>
            </w:r>
            <w:r w:rsidRPr="000627D8">
              <w:rPr>
                <w:b/>
                <w:color w:val="002060"/>
              </w:rPr>
              <w:instrText>HYPERLINK "https://linkedin.com/in/babak-zarrinbal/"</w:instrText>
            </w:r>
            <w:r w:rsidRPr="00200C1F">
              <w:rPr>
                <w:b/>
                <w:color w:val="002060"/>
                <w:lang w:val="de-DE"/>
              </w:rPr>
            </w:r>
            <w:r w:rsidRPr="00200C1F">
              <w:rPr>
                <w:b/>
                <w:color w:val="002060"/>
                <w:lang w:val="de-DE"/>
              </w:rPr>
              <w:fldChar w:fldCharType="separate"/>
            </w:r>
            <w:r w:rsidRPr="000627D8">
              <w:rPr>
                <w:rStyle w:val="Hyperlink"/>
                <w:b/>
                <w:bCs w:val="0"/>
                <w:color w:val="002060"/>
              </w:rPr>
              <w:t>LinkedIn</w:t>
            </w:r>
            <w:r w:rsidRPr="000627D8">
              <w:rPr>
                <w:rStyle w:val="Hyperlink"/>
                <w:bCs w:val="0"/>
                <w:color w:val="002060"/>
              </w:rPr>
              <w:t xml:space="preserve">: </w:t>
            </w:r>
            <w:r w:rsidRPr="000627D8">
              <w:rPr>
                <w:rStyle w:val="Hyperlink"/>
                <w:bCs w:val="0"/>
                <w:color w:val="002060"/>
                <w:sz w:val="14"/>
                <w:szCs w:val="16"/>
              </w:rPr>
              <w:t>https://linkedin.com/in/babak-zarrinbal/</w:t>
            </w:r>
          </w:p>
          <w:p w14:paraId="278B86C9" w14:textId="594D8FB9" w:rsidR="00200C1F" w:rsidRPr="000627D8" w:rsidRDefault="00200C1F" w:rsidP="004612C2">
            <w:pPr>
              <w:spacing w:line="240" w:lineRule="auto"/>
              <w:ind w:left="670"/>
              <w:rPr>
                <w:color w:val="002060"/>
              </w:rPr>
            </w:pPr>
            <w:r w:rsidRPr="00200C1F">
              <w:rPr>
                <w:b/>
                <w:color w:val="002060"/>
                <w:lang w:val="de-DE"/>
              </w:rPr>
              <w:fldChar w:fldCharType="end"/>
            </w:r>
          </w:p>
          <w:p w14:paraId="4A844DA4" w14:textId="62CD1815" w:rsidR="00200C1F" w:rsidRPr="00200C1F" w:rsidRDefault="00200C1F" w:rsidP="004612C2">
            <w:pPr>
              <w:spacing w:line="240" w:lineRule="auto"/>
              <w:ind w:left="670"/>
              <w:rPr>
                <w:rStyle w:val="Hyperlink"/>
                <w:bCs w:val="0"/>
                <w:color w:val="002060"/>
                <w:sz w:val="14"/>
                <w:szCs w:val="16"/>
              </w:rPr>
            </w:pPr>
            <w:r w:rsidRPr="00200C1F">
              <w:rPr>
                <w:b/>
                <w:color w:val="002060"/>
              </w:rPr>
              <w:fldChar w:fldCharType="begin"/>
            </w:r>
            <w:r w:rsidRPr="00200C1F">
              <w:rPr>
                <w:b/>
                <w:color w:val="002060"/>
              </w:rPr>
              <w:instrText>HYPERLINK "https://npmjs.com/~babak.zarrinbal"</w:instrText>
            </w:r>
            <w:r w:rsidRPr="00200C1F">
              <w:rPr>
                <w:b/>
                <w:color w:val="002060"/>
              </w:rPr>
            </w:r>
            <w:r w:rsidRPr="00200C1F">
              <w:rPr>
                <w:b/>
                <w:color w:val="002060"/>
              </w:rPr>
              <w:fldChar w:fldCharType="separate"/>
            </w:r>
            <w:r w:rsidRPr="00200C1F">
              <w:rPr>
                <w:rStyle w:val="Hyperlink"/>
                <w:b/>
                <w:bCs w:val="0"/>
                <w:color w:val="002060"/>
              </w:rPr>
              <w:t>NPM</w:t>
            </w:r>
            <w:r w:rsidRPr="00200C1F">
              <w:rPr>
                <w:rStyle w:val="Hyperlink"/>
                <w:bCs w:val="0"/>
                <w:color w:val="002060"/>
              </w:rPr>
              <w:t xml:space="preserve">:         </w:t>
            </w:r>
            <w:r w:rsidRPr="00200C1F">
              <w:rPr>
                <w:rStyle w:val="Hyperlink"/>
                <w:bCs w:val="0"/>
                <w:color w:val="002060"/>
                <w:sz w:val="14"/>
                <w:szCs w:val="16"/>
              </w:rPr>
              <w:t>https://npmjs.com/~babak.zarrinbal</w:t>
            </w:r>
          </w:p>
          <w:p w14:paraId="440C897F" w14:textId="0C4E7F4D" w:rsidR="00200C1F" w:rsidRPr="00200C1F" w:rsidRDefault="00200C1F" w:rsidP="004612C2">
            <w:pPr>
              <w:spacing w:line="240" w:lineRule="auto"/>
              <w:ind w:left="670"/>
              <w:rPr>
                <w:color w:val="002060"/>
                <w:sz w:val="14"/>
                <w:szCs w:val="16"/>
              </w:rPr>
            </w:pPr>
            <w:r w:rsidRPr="00200C1F">
              <w:rPr>
                <w:b/>
                <w:color w:val="002060"/>
              </w:rPr>
              <w:fldChar w:fldCharType="end"/>
            </w:r>
          </w:p>
          <w:p w14:paraId="50A35961" w14:textId="0DF5A327" w:rsidR="00200C1F" w:rsidRPr="00200C1F" w:rsidRDefault="00200C1F" w:rsidP="004612C2">
            <w:pPr>
              <w:spacing w:line="240" w:lineRule="auto"/>
              <w:ind w:left="670"/>
              <w:rPr>
                <w:rStyle w:val="Hyperlink"/>
                <w:bCs w:val="0"/>
                <w:color w:val="002060"/>
                <w:sz w:val="14"/>
                <w:szCs w:val="16"/>
              </w:rPr>
            </w:pPr>
            <w:r w:rsidRPr="00200C1F">
              <w:rPr>
                <w:b/>
                <w:color w:val="002060"/>
              </w:rPr>
              <w:fldChar w:fldCharType="begin"/>
            </w:r>
            <w:r w:rsidRPr="00200C1F">
              <w:rPr>
                <w:b/>
                <w:color w:val="002060"/>
              </w:rPr>
              <w:instrText>HYPERLINK "https://github.com/babakzarrinbal"</w:instrText>
            </w:r>
            <w:r w:rsidRPr="00200C1F">
              <w:rPr>
                <w:b/>
                <w:color w:val="002060"/>
              </w:rPr>
            </w:r>
            <w:r w:rsidRPr="00200C1F">
              <w:rPr>
                <w:b/>
                <w:color w:val="002060"/>
              </w:rPr>
              <w:fldChar w:fldCharType="separate"/>
            </w:r>
            <w:r w:rsidRPr="00200C1F">
              <w:rPr>
                <w:rStyle w:val="Hyperlink"/>
                <w:b/>
                <w:bCs w:val="0"/>
                <w:color w:val="002060"/>
              </w:rPr>
              <w:t>GitHub</w:t>
            </w:r>
            <w:r w:rsidRPr="00200C1F">
              <w:rPr>
                <w:rStyle w:val="Hyperlink"/>
                <w:bCs w:val="0"/>
                <w:color w:val="002060"/>
              </w:rPr>
              <w:t xml:space="preserve">:     </w:t>
            </w:r>
            <w:r w:rsidRPr="00200C1F">
              <w:rPr>
                <w:rStyle w:val="Hyperlink"/>
                <w:bCs w:val="0"/>
                <w:color w:val="002060"/>
                <w:sz w:val="14"/>
                <w:szCs w:val="16"/>
              </w:rPr>
              <w:t>https://github.com/babakzarrinbal</w:t>
            </w:r>
          </w:p>
          <w:p w14:paraId="65D12B5A" w14:textId="38C9C701" w:rsidR="00200C1F" w:rsidRPr="00200C1F" w:rsidRDefault="00200C1F" w:rsidP="004612C2">
            <w:pPr>
              <w:spacing w:line="240" w:lineRule="auto"/>
              <w:ind w:left="670"/>
              <w:rPr>
                <w:color w:val="002060"/>
                <w:sz w:val="14"/>
                <w:szCs w:val="16"/>
              </w:rPr>
            </w:pPr>
            <w:r w:rsidRPr="00200C1F">
              <w:rPr>
                <w:b/>
                <w:color w:val="002060"/>
              </w:rPr>
              <w:fldChar w:fldCharType="end"/>
            </w:r>
          </w:p>
          <w:p w14:paraId="4D4B4CDD" w14:textId="436C0CD1" w:rsidR="00200C1F" w:rsidRPr="00200C1F" w:rsidRDefault="00000000" w:rsidP="004612C2">
            <w:pPr>
              <w:spacing w:line="240" w:lineRule="auto"/>
              <w:ind w:left="670"/>
              <w:rPr>
                <w:bCs w:val="0"/>
                <w:color w:val="002060"/>
              </w:rPr>
            </w:pPr>
            <w:hyperlink r:id="rId13" w:history="1">
              <w:r w:rsidR="00200C1F" w:rsidRPr="00200C1F">
                <w:rPr>
                  <w:rStyle w:val="Hyperlink"/>
                  <w:b/>
                  <w:color w:val="002060"/>
                </w:rPr>
                <w:t xml:space="preserve">GitLab: </w:t>
              </w:r>
              <w:r w:rsidR="00200C1F" w:rsidRPr="00200C1F">
                <w:rPr>
                  <w:rStyle w:val="Hyperlink"/>
                  <w:b/>
                  <w:color w:val="002060"/>
                </w:rPr>
                <w:br/>
              </w:r>
              <w:r w:rsidR="00200C1F" w:rsidRPr="00200C1F">
                <w:rPr>
                  <w:rStyle w:val="Hyperlink"/>
                  <w:b/>
                  <w:color w:val="002060"/>
                  <w:sz w:val="12"/>
                  <w:szCs w:val="14"/>
                </w:rPr>
                <w:t>https://gitlab.com/bzarrinbal</w:t>
              </w:r>
            </w:hyperlink>
          </w:p>
          <w:p w14:paraId="68CC320B" w14:textId="3F026E7F" w:rsidR="00200C1F" w:rsidRPr="00200C1F" w:rsidRDefault="00200C1F" w:rsidP="00200C1F">
            <w:pPr>
              <w:ind w:left="400" w:hanging="400"/>
            </w:pPr>
          </w:p>
        </w:tc>
        <w:tc>
          <w:tcPr>
            <w:tcW w:w="7831" w:type="dxa"/>
            <w:tcMar>
              <w:left w:w="216" w:type="dxa"/>
              <w:bottom w:w="0" w:type="dxa"/>
            </w:tcMar>
          </w:tcPr>
          <w:p w14:paraId="26A22661" w14:textId="4A2F375E" w:rsidR="002A705B" w:rsidRDefault="002A705B" w:rsidP="0017053E">
            <w:pPr>
              <w:ind w:left="-42" w:right="37" w:firstLine="284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bCs w:val="0"/>
              </w:rPr>
              <w:t>Experience: 10+ years</w:t>
            </w:r>
          </w:p>
          <w:p w14:paraId="1525F47A" w14:textId="30D31D50" w:rsidR="002A705B" w:rsidRDefault="002A705B" w:rsidP="0017053E">
            <w:pPr>
              <w:ind w:left="-42" w:right="37" w:firstLine="284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bCs w:val="0"/>
              </w:rPr>
              <w:t xml:space="preserve">Titles: </w:t>
            </w:r>
            <w:r w:rsidR="008B063E">
              <w:t xml:space="preserve">49 </w:t>
            </w:r>
            <w:r>
              <w:rPr>
                <w:rFonts w:asciiTheme="minorBidi" w:hAnsiTheme="minorBidi"/>
                <w:bCs w:val="0"/>
              </w:rPr>
              <w:t>Senior Full stack developer/ Team Lead / Solution Architect / Technical Mng</w:t>
            </w:r>
          </w:p>
          <w:p w14:paraId="65ED0CFF" w14:textId="23F2488D" w:rsidR="002A705B" w:rsidRDefault="002A705B" w:rsidP="0017053E">
            <w:pPr>
              <w:ind w:left="-42" w:right="37" w:firstLine="284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bCs w:val="0"/>
              </w:rPr>
              <w:t xml:space="preserve">Responsibilities:  Proposals / Architecture </w:t>
            </w:r>
            <w:r w:rsidR="0021310C">
              <w:rPr>
                <w:rFonts w:asciiTheme="minorBidi" w:hAnsiTheme="minorBidi"/>
                <w:bCs w:val="0"/>
              </w:rPr>
              <w:t>/ Implementations</w:t>
            </w:r>
            <w:r>
              <w:rPr>
                <w:rFonts w:asciiTheme="minorBidi" w:hAnsiTheme="minorBidi"/>
                <w:bCs w:val="0"/>
              </w:rPr>
              <w:t xml:space="preserve"> / team building / Mentoring </w:t>
            </w:r>
          </w:p>
          <w:p w14:paraId="127C96B0" w14:textId="09AA9B3E" w:rsidR="002A705B" w:rsidRDefault="002A705B" w:rsidP="0017053E">
            <w:pPr>
              <w:ind w:left="-42" w:right="37" w:firstLine="284"/>
              <w:rPr>
                <w:rFonts w:asciiTheme="minorBidi" w:hAnsiTheme="minorBidi"/>
                <w:bCs w:val="0"/>
              </w:rPr>
            </w:pPr>
            <w:r>
              <w:rPr>
                <w:rFonts w:asciiTheme="minorBidi" w:hAnsiTheme="minorBidi"/>
                <w:bCs w:val="0"/>
              </w:rPr>
              <w:t xml:space="preserve">Domains: Telecom / Commercials / Startups / Insurance / Finance / security </w:t>
            </w:r>
          </w:p>
          <w:p w14:paraId="69AE0276" w14:textId="75CB9053" w:rsidR="002A705B" w:rsidRDefault="0021310C" w:rsidP="0017053E">
            <w:pPr>
              <w:ind w:left="-42" w:right="37" w:firstLine="284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bCs w:val="0"/>
              </w:rPr>
              <w:t>Personality: self-Growing / Team Worker / Energetic / Work is life, it should be fun</w:t>
            </w:r>
          </w:p>
          <w:p w14:paraId="67CF4802" w14:textId="77777777" w:rsidR="00702634" w:rsidRDefault="0021310C" w:rsidP="00702634">
            <w:pPr>
              <w:ind w:left="770" w:right="37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bCs w:val="0"/>
              </w:rPr>
              <w:t xml:space="preserve">Growth comes from within oneself, Truth is the drive for Knowledge, </w:t>
            </w:r>
          </w:p>
          <w:p w14:paraId="21A72A1A" w14:textId="084F5DD4" w:rsidR="0017053E" w:rsidRPr="00702634" w:rsidRDefault="0021310C" w:rsidP="00702634">
            <w:pPr>
              <w:ind w:left="770" w:right="37"/>
              <w:rPr>
                <w:rFonts w:asciiTheme="minorBidi" w:hAnsiTheme="minorBidi"/>
                <w:bCs w:val="0"/>
              </w:rPr>
            </w:pPr>
            <w:r>
              <w:rPr>
                <w:rFonts w:asciiTheme="minorBidi" w:hAnsiTheme="minorBidi"/>
                <w:bCs w:val="0"/>
              </w:rPr>
              <w:t>Anything can be accomplished when people come together.</w:t>
            </w:r>
          </w:p>
        </w:tc>
      </w:tr>
      <w:tr w:rsidR="00702634" w:rsidRPr="005370D2" w14:paraId="324E3D36" w14:textId="77777777" w:rsidTr="0070263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52" w:type="dxa"/>
          <w:trHeight w:val="60"/>
          <w:tblHeader/>
        </w:trPr>
        <w:tc>
          <w:tcPr>
            <w:tcW w:w="3420" w:type="dxa"/>
            <w:tcMar>
              <w:bottom w:w="0" w:type="dxa"/>
              <w:right w:w="216" w:type="dxa"/>
            </w:tcMar>
          </w:tcPr>
          <w:p w14:paraId="2C88A7F1" w14:textId="77777777" w:rsidR="00702634" w:rsidRDefault="00702634" w:rsidP="00693633">
            <w:pPr>
              <w:pStyle w:val="Heading1"/>
              <w:jc w:val="right"/>
              <w:rPr>
                <w:color w:val="0036A2"/>
              </w:rPr>
            </w:pPr>
          </w:p>
        </w:tc>
        <w:tc>
          <w:tcPr>
            <w:tcW w:w="7831" w:type="dxa"/>
            <w:tcMar>
              <w:left w:w="216" w:type="dxa"/>
              <w:bottom w:w="0" w:type="dxa"/>
            </w:tcMar>
          </w:tcPr>
          <w:p w14:paraId="119F961B" w14:textId="77777777" w:rsidR="00702634" w:rsidRDefault="00702634" w:rsidP="00702634">
            <w:pPr>
              <w:ind w:right="37"/>
              <w:rPr>
                <w:rFonts w:asciiTheme="minorBidi" w:hAnsiTheme="minorBidi"/>
                <w:bCs w:val="0"/>
              </w:rPr>
            </w:pPr>
          </w:p>
        </w:tc>
      </w:tr>
    </w:tbl>
    <w:p w14:paraId="015977AD" w14:textId="7120998E" w:rsidR="009F248D" w:rsidRDefault="0017053E">
      <w:r>
        <w:t xml:space="preserve">  </w:t>
      </w:r>
    </w:p>
    <w:p w14:paraId="4E2F34F8" w14:textId="214B0FD1" w:rsidR="00871884" w:rsidRPr="00871884" w:rsidRDefault="00905AC4" w:rsidP="00871884">
      <w:pPr>
        <w:pStyle w:val="Title"/>
      </w:pPr>
      <w:r w:rsidRPr="00905AC4">
        <w:rPr>
          <w:bCs/>
          <w:color w:val="0036A2"/>
          <w:sz w:val="44"/>
          <w:szCs w:val="52"/>
        </w:rPr>
        <w:t xml:space="preserve">EXPERIENCE AND EXPERTISE: </w:t>
      </w:r>
    </w:p>
    <w:tbl>
      <w:tblPr>
        <w:tblStyle w:val="TableGrid"/>
        <w:tblW w:w="11070" w:type="dxa"/>
        <w:tblInd w:w="-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9095"/>
      </w:tblGrid>
      <w:tr w:rsidR="00871884" w14:paraId="44F7BDDD" w14:textId="77777777" w:rsidTr="00871884">
        <w:trPr>
          <w:trHeight w:val="801"/>
        </w:trPr>
        <w:tc>
          <w:tcPr>
            <w:tcW w:w="11070" w:type="dxa"/>
            <w:gridSpan w:val="2"/>
            <w:tcBorders>
              <w:bottom w:val="nil"/>
            </w:tcBorders>
            <w:vAlign w:val="center"/>
          </w:tcPr>
          <w:p w14:paraId="3BC30DDD" w14:textId="4BA83A26" w:rsidR="00871884" w:rsidRPr="00871884" w:rsidRDefault="00871884" w:rsidP="00871884">
            <w:pPr>
              <w:pStyle w:val="Heading1"/>
              <w:ind w:left="431"/>
              <w:rPr>
                <w:color w:val="0036A2"/>
              </w:rPr>
            </w:pPr>
            <w:r w:rsidRPr="00871884">
              <w:rPr>
                <w:color w:val="0036A2"/>
                <w:sz w:val="24"/>
                <w:szCs w:val="28"/>
              </w:rPr>
              <w:t xml:space="preserve">Technologies </w:t>
            </w:r>
          </w:p>
        </w:tc>
      </w:tr>
      <w:tr w:rsidR="00931999" w14:paraId="46E589D2" w14:textId="77777777" w:rsidTr="00871884">
        <w:trPr>
          <w:trHeight w:val="873"/>
        </w:trPr>
        <w:tc>
          <w:tcPr>
            <w:tcW w:w="1975" w:type="dxa"/>
            <w:tcBorders>
              <w:right w:val="single" w:sz="18" w:space="0" w:color="0070C0"/>
            </w:tcBorders>
            <w:vAlign w:val="center"/>
          </w:tcPr>
          <w:p w14:paraId="70842E61" w14:textId="0A28B118" w:rsidR="00931999" w:rsidRPr="00871884" w:rsidRDefault="00871884" w:rsidP="00871884">
            <w:pPr>
              <w:ind w:left="-111" w:firstLine="111"/>
              <w:jc w:val="right"/>
              <w:rPr>
                <w:color w:val="002060"/>
              </w:rPr>
            </w:pPr>
            <w:r w:rsidRPr="00871884">
              <w:rPr>
                <w:b/>
                <w:bCs/>
                <w:color w:val="002060"/>
              </w:rPr>
              <w:t>Architecture</w:t>
            </w:r>
          </w:p>
        </w:tc>
        <w:tc>
          <w:tcPr>
            <w:tcW w:w="9095" w:type="dxa"/>
            <w:tcBorders>
              <w:left w:val="single" w:sz="18" w:space="0" w:color="0070C0"/>
            </w:tcBorders>
            <w:vAlign w:val="center"/>
          </w:tcPr>
          <w:p w14:paraId="512668C4" w14:textId="7A3C1F8C" w:rsidR="00324555" w:rsidRDefault="0026799B" w:rsidP="00871884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 xml:space="preserve">Architecture: </w:t>
            </w:r>
            <w:r w:rsidR="00871884" w:rsidRPr="00905AC4">
              <w:rPr>
                <w:rFonts w:asciiTheme="minorBidi" w:hAnsiTheme="minorBidi"/>
                <w:bCs/>
              </w:rPr>
              <w:t>Micro-service</w:t>
            </w:r>
            <w:r w:rsidR="00871884">
              <w:rPr>
                <w:rFonts w:asciiTheme="minorBidi" w:hAnsiTheme="minorBidi"/>
                <w:bCs/>
              </w:rPr>
              <w:t>,</w:t>
            </w:r>
            <w:r w:rsidR="002A705B">
              <w:rPr>
                <w:rFonts w:asciiTheme="minorBidi" w:hAnsiTheme="minorBidi"/>
                <w:bCs/>
              </w:rPr>
              <w:t xml:space="preserve"> </w:t>
            </w:r>
            <w:r w:rsidR="00871884" w:rsidRPr="00905AC4">
              <w:rPr>
                <w:rFonts w:asciiTheme="minorBidi" w:hAnsiTheme="minorBidi"/>
                <w:bCs/>
              </w:rPr>
              <w:t xml:space="preserve">Micro-Frontend, </w:t>
            </w:r>
            <w:r w:rsidR="00E57220" w:rsidRPr="00153308">
              <w:rPr>
                <w:rFonts w:asciiTheme="minorBidi" w:hAnsiTheme="minorBidi"/>
                <w:bCs/>
              </w:rPr>
              <w:t>Terraform</w:t>
            </w:r>
            <w:r w:rsidR="00E57220">
              <w:rPr>
                <w:rFonts w:asciiTheme="minorBidi" w:hAnsiTheme="minorBidi"/>
                <w:bCs/>
              </w:rPr>
              <w:t xml:space="preserve">, </w:t>
            </w:r>
          </w:p>
          <w:p w14:paraId="694C0356" w14:textId="6F93385D" w:rsidR="00324555" w:rsidRDefault="00E63680" w:rsidP="00871884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</w:rPr>
              <w:t>CI/CD</w:t>
            </w:r>
            <w:r w:rsidR="0026799B">
              <w:rPr>
                <w:rFonts w:asciiTheme="minorBidi" w:hAnsiTheme="minorBidi"/>
              </w:rPr>
              <w:t xml:space="preserve">: </w:t>
            </w:r>
            <w:r w:rsidR="00153308">
              <w:rPr>
                <w:rFonts w:asciiTheme="minorBidi" w:hAnsiTheme="minorBidi"/>
              </w:rPr>
              <w:t>Jenkins, GitHub Actions, CircleCI</w:t>
            </w:r>
            <w:r>
              <w:rPr>
                <w:rFonts w:asciiTheme="minorBidi" w:hAnsiTheme="minorBidi"/>
              </w:rPr>
              <w:t xml:space="preserve">, </w:t>
            </w:r>
            <w:r w:rsidR="00871884" w:rsidRPr="00905AC4">
              <w:rPr>
                <w:rFonts w:asciiTheme="minorBidi" w:hAnsiTheme="minorBidi"/>
                <w:bCs/>
              </w:rPr>
              <w:t>Kubernetes,</w:t>
            </w:r>
            <w:r w:rsidR="00871884">
              <w:rPr>
                <w:rFonts w:asciiTheme="minorBidi" w:hAnsiTheme="minorBidi"/>
                <w:bCs/>
              </w:rPr>
              <w:t xml:space="preserve"> Docker, Rancher,</w:t>
            </w:r>
            <w:r>
              <w:rPr>
                <w:rFonts w:asciiTheme="minorBidi" w:hAnsiTheme="minorBidi"/>
                <w:bCs/>
              </w:rPr>
              <w:t xml:space="preserve"> </w:t>
            </w:r>
          </w:p>
          <w:p w14:paraId="50C6D3FC" w14:textId="3D1B821E" w:rsidR="00324555" w:rsidRDefault="00324555" w:rsidP="00871884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>AWS</w:t>
            </w:r>
            <w:r w:rsidR="0026799B">
              <w:rPr>
                <w:rFonts w:asciiTheme="minorBidi" w:hAnsiTheme="minorBidi"/>
                <w:bCs/>
              </w:rPr>
              <w:t>: E</w:t>
            </w:r>
            <w:r>
              <w:rPr>
                <w:rFonts w:asciiTheme="minorBidi" w:hAnsiTheme="minorBidi"/>
                <w:bCs/>
              </w:rPr>
              <w:t xml:space="preserve">CS, EC2, </w:t>
            </w:r>
            <w:r w:rsidR="005E47EF">
              <w:rPr>
                <w:rFonts w:asciiTheme="minorBidi" w:hAnsiTheme="minorBidi"/>
                <w:bCs/>
              </w:rPr>
              <w:t xml:space="preserve">IAM, </w:t>
            </w:r>
            <w:r>
              <w:rPr>
                <w:rFonts w:asciiTheme="minorBidi" w:hAnsiTheme="minorBidi"/>
                <w:bCs/>
              </w:rPr>
              <w:t>Lambda, S3,</w:t>
            </w:r>
            <w:r w:rsidR="005E47EF">
              <w:t xml:space="preserve"> </w:t>
            </w:r>
            <w:r w:rsidR="005E47EF" w:rsidRPr="005E47EF">
              <w:rPr>
                <w:rFonts w:asciiTheme="minorBidi" w:hAnsiTheme="minorBidi"/>
                <w:bCs/>
              </w:rPr>
              <w:t>DynamoDB</w:t>
            </w:r>
            <w:r w:rsidR="005E47EF">
              <w:rPr>
                <w:rFonts w:asciiTheme="minorBidi" w:hAnsiTheme="minorBidi"/>
                <w:bCs/>
              </w:rPr>
              <w:t xml:space="preserve">, EKS, </w:t>
            </w:r>
            <w:r w:rsidR="00BA05C5">
              <w:rPr>
                <w:rFonts w:asciiTheme="minorBidi" w:hAnsiTheme="minorBidi"/>
                <w:bCs/>
              </w:rPr>
              <w:t xml:space="preserve">VPC, </w:t>
            </w:r>
            <w:r w:rsidR="005E47EF">
              <w:rPr>
                <w:rFonts w:asciiTheme="minorBidi" w:hAnsiTheme="minorBidi"/>
                <w:bCs/>
              </w:rPr>
              <w:t>Fargate, API gateway</w:t>
            </w:r>
            <w:r>
              <w:rPr>
                <w:rFonts w:asciiTheme="minorBidi" w:hAnsiTheme="minorBidi"/>
                <w:bCs/>
              </w:rPr>
              <w:t>,</w:t>
            </w:r>
            <w:r w:rsidR="0026799B">
              <w:rPr>
                <w:rFonts w:asciiTheme="minorBidi" w:hAnsiTheme="minorBidi"/>
                <w:bCs/>
              </w:rPr>
              <w:t xml:space="preserve"> SAM, CDK</w:t>
            </w:r>
          </w:p>
          <w:p w14:paraId="6894F2B0" w14:textId="4A470550" w:rsidR="00324555" w:rsidRDefault="00871884" w:rsidP="00871884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>Oracle</w:t>
            </w:r>
            <w:r w:rsidR="0026799B">
              <w:rPr>
                <w:rFonts w:asciiTheme="minorBidi" w:hAnsiTheme="minorBidi"/>
                <w:bCs/>
              </w:rPr>
              <w:t xml:space="preserve">: </w:t>
            </w:r>
            <w:r>
              <w:rPr>
                <w:rFonts w:asciiTheme="minorBidi" w:hAnsiTheme="minorBidi"/>
                <w:bCs/>
              </w:rPr>
              <w:t xml:space="preserve"> </w:t>
            </w:r>
            <w:r w:rsidR="00324555">
              <w:rPr>
                <w:rFonts w:asciiTheme="minorBidi" w:hAnsiTheme="minorBidi"/>
                <w:bCs/>
              </w:rPr>
              <w:t>OCI</w:t>
            </w:r>
            <w:r w:rsidR="00153308">
              <w:rPr>
                <w:rFonts w:asciiTheme="minorBidi" w:hAnsiTheme="minorBidi"/>
                <w:bCs/>
              </w:rPr>
              <w:t xml:space="preserve">, Db, </w:t>
            </w:r>
            <w:r w:rsidR="0026799B">
              <w:rPr>
                <w:rFonts w:asciiTheme="minorBidi" w:hAnsiTheme="minorBidi"/>
                <w:bCs/>
              </w:rPr>
              <w:t>ML</w:t>
            </w:r>
            <w:r w:rsidR="00153308">
              <w:rPr>
                <w:rFonts w:asciiTheme="minorBidi" w:hAnsiTheme="minorBidi"/>
                <w:bCs/>
              </w:rPr>
              <w:t>,</w:t>
            </w:r>
          </w:p>
          <w:p w14:paraId="70592E79" w14:textId="1701684F" w:rsidR="00324555" w:rsidRDefault="00871884" w:rsidP="00871884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>Azure</w:t>
            </w:r>
            <w:r w:rsidR="0026799B">
              <w:rPr>
                <w:rFonts w:asciiTheme="minorBidi" w:hAnsiTheme="minorBidi"/>
                <w:bCs/>
              </w:rPr>
              <w:t xml:space="preserve">: </w:t>
            </w:r>
            <w:r w:rsidR="00324555">
              <w:rPr>
                <w:rFonts w:asciiTheme="minorBidi" w:hAnsiTheme="minorBidi"/>
                <w:bCs/>
              </w:rPr>
              <w:t xml:space="preserve">VM, </w:t>
            </w:r>
            <w:r w:rsidR="0026799B">
              <w:rPr>
                <w:rFonts w:asciiTheme="minorBidi" w:hAnsiTheme="minorBidi"/>
                <w:bCs/>
              </w:rPr>
              <w:t xml:space="preserve">Functions, </w:t>
            </w:r>
            <w:r w:rsidR="00324555">
              <w:rPr>
                <w:rFonts w:asciiTheme="minorBidi" w:hAnsiTheme="minorBidi"/>
                <w:bCs/>
              </w:rPr>
              <w:t>Devops, Blob storage,</w:t>
            </w:r>
            <w:r w:rsidR="0026799B">
              <w:rPr>
                <w:rFonts w:asciiTheme="minorBidi" w:hAnsiTheme="minorBidi"/>
                <w:bCs/>
              </w:rPr>
              <w:t xml:space="preserve"> Transcribing, TTS, Translation API</w:t>
            </w:r>
            <w:r w:rsidR="00324555">
              <w:rPr>
                <w:rFonts w:asciiTheme="minorBidi" w:hAnsiTheme="minorBidi"/>
                <w:bCs/>
              </w:rPr>
              <w:t>.</w:t>
            </w:r>
          </w:p>
          <w:p w14:paraId="1192C209" w14:textId="003AF619" w:rsidR="00931999" w:rsidRDefault="00E63680" w:rsidP="00871884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>G</w:t>
            </w:r>
            <w:r w:rsidR="00871884">
              <w:rPr>
                <w:rFonts w:asciiTheme="minorBidi" w:hAnsiTheme="minorBidi"/>
                <w:bCs/>
              </w:rPr>
              <w:t xml:space="preserve">oogle </w:t>
            </w:r>
            <w:r w:rsidR="00324555">
              <w:rPr>
                <w:rFonts w:asciiTheme="minorBidi" w:hAnsiTheme="minorBidi"/>
                <w:bCs/>
              </w:rPr>
              <w:t>cloud</w:t>
            </w:r>
            <w:r w:rsidR="0026799B">
              <w:rPr>
                <w:rFonts w:asciiTheme="minorBidi" w:hAnsiTheme="minorBidi"/>
                <w:bCs/>
              </w:rPr>
              <w:t xml:space="preserve">: </w:t>
            </w:r>
            <w:r w:rsidR="00324555">
              <w:rPr>
                <w:rFonts w:asciiTheme="minorBidi" w:hAnsiTheme="minorBidi"/>
                <w:bCs/>
              </w:rPr>
              <w:t xml:space="preserve">Auth, drive API, map API, </w:t>
            </w:r>
            <w:r w:rsidR="0026799B">
              <w:rPr>
                <w:rFonts w:asciiTheme="minorBidi" w:hAnsiTheme="minorBidi"/>
                <w:bCs/>
              </w:rPr>
              <w:t>Document AI</w:t>
            </w:r>
            <w:r w:rsidR="00324555">
              <w:rPr>
                <w:rFonts w:asciiTheme="minorBidi" w:hAnsiTheme="minorBidi"/>
                <w:bCs/>
              </w:rPr>
              <w:t xml:space="preserve">, Translation API, </w:t>
            </w:r>
          </w:p>
          <w:p w14:paraId="19F4296A" w14:textId="7EE9C8BD" w:rsidR="00324555" w:rsidRPr="00871884" w:rsidRDefault="00324555" w:rsidP="00871884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</w:p>
        </w:tc>
      </w:tr>
      <w:tr w:rsidR="00931999" w14:paraId="3B778ABF" w14:textId="77777777" w:rsidTr="00871884">
        <w:trPr>
          <w:trHeight w:val="630"/>
        </w:trPr>
        <w:tc>
          <w:tcPr>
            <w:tcW w:w="1975" w:type="dxa"/>
            <w:tcBorders>
              <w:right w:val="single" w:sz="18" w:space="0" w:color="0070C0"/>
            </w:tcBorders>
            <w:vAlign w:val="center"/>
          </w:tcPr>
          <w:p w14:paraId="6EE50D9C" w14:textId="12E96B11" w:rsidR="00931999" w:rsidRPr="00871884" w:rsidRDefault="00871884" w:rsidP="00871884">
            <w:pPr>
              <w:jc w:val="right"/>
              <w:rPr>
                <w:color w:val="002060"/>
              </w:rPr>
            </w:pPr>
            <w:r w:rsidRPr="00871884">
              <w:rPr>
                <w:b/>
                <w:bCs/>
                <w:color w:val="002060"/>
              </w:rPr>
              <w:t>Platforms</w:t>
            </w:r>
          </w:p>
        </w:tc>
        <w:tc>
          <w:tcPr>
            <w:tcW w:w="9095" w:type="dxa"/>
            <w:tcBorders>
              <w:left w:val="single" w:sz="18" w:space="0" w:color="0070C0"/>
            </w:tcBorders>
            <w:vAlign w:val="center"/>
          </w:tcPr>
          <w:p w14:paraId="6F806A93" w14:textId="16A157A7" w:rsidR="006254C8" w:rsidRDefault="00871884" w:rsidP="006254C8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 xml:space="preserve">Linux </w:t>
            </w:r>
            <w:r w:rsidR="006254C8">
              <w:rPr>
                <w:rFonts w:asciiTheme="minorBidi" w:hAnsiTheme="minorBidi"/>
                <w:bCs/>
              </w:rPr>
              <w:t>containerized</w:t>
            </w:r>
            <w:r>
              <w:rPr>
                <w:rFonts w:asciiTheme="minorBidi" w:hAnsiTheme="minorBidi"/>
                <w:bCs/>
              </w:rPr>
              <w:t xml:space="preserve"> apps, Web </w:t>
            </w:r>
            <w:r w:rsidR="006254C8">
              <w:rPr>
                <w:rFonts w:asciiTheme="minorBidi" w:hAnsiTheme="minorBidi"/>
                <w:bCs/>
              </w:rPr>
              <w:t>a</w:t>
            </w:r>
            <w:r>
              <w:rPr>
                <w:rFonts w:asciiTheme="minorBidi" w:hAnsiTheme="minorBidi"/>
                <w:bCs/>
              </w:rPr>
              <w:t xml:space="preserve">pps, </w:t>
            </w:r>
            <w:r w:rsidR="006254C8">
              <w:rPr>
                <w:rFonts w:asciiTheme="minorBidi" w:hAnsiTheme="minorBidi"/>
                <w:bCs/>
              </w:rPr>
              <w:t xml:space="preserve">Cloud services, </w:t>
            </w:r>
            <w:r>
              <w:rPr>
                <w:rFonts w:asciiTheme="minorBidi" w:hAnsiTheme="minorBidi"/>
                <w:bCs/>
              </w:rPr>
              <w:t xml:space="preserve">Electron, React Native, </w:t>
            </w:r>
            <w:r w:rsidR="006254C8">
              <w:rPr>
                <w:rFonts w:asciiTheme="minorBidi" w:hAnsiTheme="minorBidi"/>
                <w:bCs/>
              </w:rPr>
              <w:t>C</w:t>
            </w:r>
            <w:r>
              <w:rPr>
                <w:rFonts w:asciiTheme="minorBidi" w:hAnsiTheme="minorBidi"/>
                <w:bCs/>
              </w:rPr>
              <w:t>hrome extensions,</w:t>
            </w:r>
          </w:p>
          <w:p w14:paraId="64480F15" w14:textId="598F6E62" w:rsidR="00931999" w:rsidRPr="00871884" w:rsidRDefault="006254C8" w:rsidP="006254C8">
            <w:pPr>
              <w:spacing w:line="480" w:lineRule="auto"/>
              <w:ind w:left="75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>Vs</w:t>
            </w:r>
            <w:r w:rsidR="00871884">
              <w:rPr>
                <w:rFonts w:asciiTheme="minorBidi" w:hAnsiTheme="minorBidi"/>
                <w:bCs/>
              </w:rPr>
              <w:t xml:space="preserve">code </w:t>
            </w:r>
            <w:r>
              <w:rPr>
                <w:rFonts w:asciiTheme="minorBidi" w:hAnsiTheme="minorBidi"/>
                <w:bCs/>
              </w:rPr>
              <w:t>extensions</w:t>
            </w:r>
          </w:p>
        </w:tc>
      </w:tr>
      <w:tr w:rsidR="00931999" w14:paraId="766DB9B6" w14:textId="77777777" w:rsidTr="00550008">
        <w:trPr>
          <w:trHeight w:val="2187"/>
        </w:trPr>
        <w:tc>
          <w:tcPr>
            <w:tcW w:w="1975" w:type="dxa"/>
            <w:tcBorders>
              <w:right w:val="single" w:sz="18" w:space="0" w:color="0070C0"/>
            </w:tcBorders>
            <w:vAlign w:val="center"/>
          </w:tcPr>
          <w:p w14:paraId="74128D5C" w14:textId="457632F5" w:rsidR="00931999" w:rsidRPr="00871884" w:rsidRDefault="00871884" w:rsidP="00871884">
            <w:pPr>
              <w:jc w:val="right"/>
              <w:rPr>
                <w:color w:val="002060"/>
              </w:rPr>
            </w:pPr>
            <w:r w:rsidRPr="00871884">
              <w:rPr>
                <w:b/>
                <w:bCs/>
                <w:color w:val="002060"/>
              </w:rPr>
              <w:t>Languages</w:t>
            </w:r>
          </w:p>
        </w:tc>
        <w:tc>
          <w:tcPr>
            <w:tcW w:w="9095" w:type="dxa"/>
            <w:tcBorders>
              <w:left w:val="single" w:sz="18" w:space="0" w:color="0070C0"/>
            </w:tcBorders>
            <w:vAlign w:val="center"/>
          </w:tcPr>
          <w:p w14:paraId="50637C56" w14:textId="5EA48E99" w:rsidR="00BA05C5" w:rsidRDefault="00871884" w:rsidP="00550008">
            <w:pPr>
              <w:ind w:left="255" w:hanging="180"/>
              <w:rPr>
                <w:rFonts w:asciiTheme="minorBidi" w:hAnsiTheme="minorBidi"/>
                <w:bCs/>
              </w:rPr>
            </w:pPr>
            <w:r w:rsidRPr="00550008">
              <w:rPr>
                <w:rFonts w:asciiTheme="minorBidi" w:hAnsiTheme="minorBidi"/>
                <w:b/>
              </w:rPr>
              <w:t>JavaScript</w:t>
            </w:r>
            <w:r w:rsidR="00BA05C5">
              <w:rPr>
                <w:rFonts w:asciiTheme="minorBidi" w:hAnsiTheme="minorBidi"/>
                <w:bCs/>
              </w:rPr>
              <w:t>:</w:t>
            </w:r>
            <w:r w:rsidR="00324555">
              <w:rPr>
                <w:rFonts w:asciiTheme="minorBidi" w:hAnsiTheme="minorBidi"/>
                <w:bCs/>
              </w:rPr>
              <w:t xml:space="preserve"> </w:t>
            </w:r>
            <w:r w:rsidR="00550008">
              <w:rPr>
                <w:rFonts w:asciiTheme="minorBidi" w:hAnsiTheme="minorBidi"/>
                <w:bCs/>
              </w:rPr>
              <w:t>(</w:t>
            </w:r>
            <w:r w:rsidR="00BA05C5">
              <w:rPr>
                <w:rFonts w:asciiTheme="minorBidi" w:hAnsiTheme="minorBidi"/>
                <w:bCs/>
              </w:rPr>
              <w:t>1</w:t>
            </w:r>
            <w:r w:rsidR="006254C8">
              <w:rPr>
                <w:rFonts w:asciiTheme="minorBidi" w:hAnsiTheme="minorBidi"/>
                <w:bCs/>
              </w:rPr>
              <w:t>2</w:t>
            </w:r>
            <w:r w:rsidR="00BA05C5">
              <w:rPr>
                <w:rFonts w:asciiTheme="minorBidi" w:hAnsiTheme="minorBidi"/>
                <w:bCs/>
              </w:rPr>
              <w:t xml:space="preserve"> years</w:t>
            </w:r>
            <w:r w:rsidR="00550008">
              <w:rPr>
                <w:rFonts w:asciiTheme="minorBidi" w:hAnsiTheme="minorBidi"/>
                <w:bCs/>
              </w:rPr>
              <w:t>),</w:t>
            </w:r>
            <w:r w:rsidR="00BA05C5">
              <w:rPr>
                <w:rFonts w:asciiTheme="minorBidi" w:hAnsiTheme="minorBidi"/>
                <w:bCs/>
              </w:rPr>
              <w:t xml:space="preserve"> </w:t>
            </w:r>
            <w:r w:rsidR="00BA05C5" w:rsidRPr="00550008">
              <w:rPr>
                <w:rFonts w:asciiTheme="minorBidi" w:hAnsiTheme="minorBidi"/>
                <w:b/>
              </w:rPr>
              <w:t>TypeScript</w:t>
            </w:r>
            <w:r w:rsidR="00BA05C5">
              <w:rPr>
                <w:rFonts w:asciiTheme="minorBidi" w:hAnsiTheme="minorBidi"/>
                <w:bCs/>
              </w:rPr>
              <w:t xml:space="preserve">: </w:t>
            </w:r>
            <w:r w:rsidR="00550008">
              <w:rPr>
                <w:rFonts w:asciiTheme="minorBidi" w:hAnsiTheme="minorBidi"/>
                <w:bCs/>
              </w:rPr>
              <w:t>(</w:t>
            </w:r>
            <w:r w:rsidR="006254C8">
              <w:rPr>
                <w:rFonts w:asciiTheme="minorBidi" w:hAnsiTheme="minorBidi"/>
                <w:bCs/>
              </w:rPr>
              <w:t>6</w:t>
            </w:r>
            <w:r w:rsidR="00BA05C5">
              <w:rPr>
                <w:rFonts w:asciiTheme="minorBidi" w:hAnsiTheme="minorBidi"/>
                <w:bCs/>
              </w:rPr>
              <w:t xml:space="preserve"> years</w:t>
            </w:r>
            <w:r w:rsidR="00550008">
              <w:rPr>
                <w:rFonts w:asciiTheme="minorBidi" w:hAnsiTheme="minorBidi"/>
                <w:bCs/>
              </w:rPr>
              <w:t>)</w:t>
            </w:r>
          </w:p>
          <w:p w14:paraId="50277E55" w14:textId="6B02BE82" w:rsidR="00550008" w:rsidRDefault="00D20D60" w:rsidP="00D20D60">
            <w:pPr>
              <w:ind w:left="345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 xml:space="preserve">Raw JavaScript/TypeScript, NodeJS, </w:t>
            </w:r>
            <w:r w:rsidR="00550008">
              <w:rPr>
                <w:rFonts w:asciiTheme="minorBidi" w:hAnsiTheme="minorBidi"/>
                <w:bCs/>
              </w:rPr>
              <w:t xml:space="preserve">NestJs, </w:t>
            </w:r>
            <w:r>
              <w:rPr>
                <w:rFonts w:asciiTheme="minorBidi" w:hAnsiTheme="minorBidi"/>
                <w:bCs/>
              </w:rPr>
              <w:t xml:space="preserve">NextJS, </w:t>
            </w:r>
            <w:r w:rsidR="00550008">
              <w:rPr>
                <w:rFonts w:asciiTheme="minorBidi" w:hAnsiTheme="minorBidi"/>
                <w:bCs/>
              </w:rPr>
              <w:t xml:space="preserve">GraphQL, </w:t>
            </w:r>
            <w:r>
              <w:rPr>
                <w:rFonts w:asciiTheme="minorBidi" w:hAnsiTheme="minorBidi"/>
                <w:bCs/>
              </w:rPr>
              <w:t xml:space="preserve">ReactJS, VueJS, NuxtJS, </w:t>
            </w:r>
            <w:r w:rsidRPr="00D20D60">
              <w:rPr>
                <w:rFonts w:asciiTheme="minorBidi" w:hAnsiTheme="minorBidi"/>
                <w:bCs/>
              </w:rPr>
              <w:t>Svelte</w:t>
            </w:r>
            <w:r w:rsidR="00550008">
              <w:rPr>
                <w:rFonts w:asciiTheme="minorBidi" w:hAnsiTheme="minorBidi"/>
                <w:bCs/>
              </w:rPr>
              <w:t>, ExpressJS, FastifyJS, SocketIO</w:t>
            </w:r>
            <w:r>
              <w:rPr>
                <w:rFonts w:asciiTheme="minorBidi" w:hAnsiTheme="minorBidi"/>
                <w:bCs/>
              </w:rPr>
              <w:t>, AngularJS &amp; Angular 12, CLI scripts</w:t>
            </w:r>
          </w:p>
          <w:p w14:paraId="022B1F78" w14:textId="2C51B33F" w:rsidR="00550008" w:rsidRDefault="00D22ECF" w:rsidP="00550008">
            <w:pPr>
              <w:ind w:left="255" w:hanging="180"/>
              <w:rPr>
                <w:rFonts w:asciiTheme="minorBidi" w:hAnsiTheme="minorBidi"/>
                <w:bCs/>
              </w:rPr>
            </w:pPr>
            <w:r w:rsidRPr="00550008">
              <w:rPr>
                <w:rFonts w:asciiTheme="minorBidi" w:hAnsiTheme="minorBidi"/>
                <w:b/>
              </w:rPr>
              <w:t>Python</w:t>
            </w:r>
            <w:r w:rsidR="00BA05C5">
              <w:rPr>
                <w:rFonts w:asciiTheme="minorBidi" w:hAnsiTheme="minorBidi"/>
                <w:bCs/>
              </w:rPr>
              <w:t xml:space="preserve">: </w:t>
            </w:r>
            <w:r w:rsidR="00550008">
              <w:rPr>
                <w:rFonts w:asciiTheme="minorBidi" w:hAnsiTheme="minorBidi"/>
                <w:bCs/>
              </w:rPr>
              <w:t>(</w:t>
            </w:r>
            <w:r w:rsidR="00BA05C5">
              <w:rPr>
                <w:rFonts w:asciiTheme="minorBidi" w:hAnsiTheme="minorBidi"/>
                <w:bCs/>
              </w:rPr>
              <w:t>2 years</w:t>
            </w:r>
            <w:r w:rsidR="00550008">
              <w:rPr>
                <w:rFonts w:asciiTheme="minorBidi" w:hAnsiTheme="minorBidi"/>
                <w:bCs/>
              </w:rPr>
              <w:t>)</w:t>
            </w:r>
            <w:r>
              <w:rPr>
                <w:rFonts w:asciiTheme="minorBidi" w:hAnsiTheme="minorBidi"/>
                <w:bCs/>
              </w:rPr>
              <w:t xml:space="preserve"> </w:t>
            </w:r>
            <w:r w:rsidR="00550008">
              <w:rPr>
                <w:rFonts w:asciiTheme="minorBidi" w:hAnsiTheme="minorBidi"/>
                <w:bCs/>
              </w:rPr>
              <w:t>Django, Transformers</w:t>
            </w:r>
            <w:r w:rsidR="00D20D60">
              <w:rPr>
                <w:rFonts w:asciiTheme="minorBidi" w:hAnsiTheme="minorBidi"/>
                <w:bCs/>
              </w:rPr>
              <w:t xml:space="preserve">, </w:t>
            </w:r>
          </w:p>
          <w:p w14:paraId="72C6EF5F" w14:textId="21DDD9D1" w:rsidR="00550008" w:rsidRDefault="00550008" w:rsidP="00550008">
            <w:pPr>
              <w:ind w:left="255" w:hanging="180"/>
              <w:rPr>
                <w:rFonts w:asciiTheme="minorBidi" w:hAnsiTheme="minorBidi"/>
                <w:bCs/>
              </w:rPr>
            </w:pPr>
            <w:r w:rsidRPr="00550008">
              <w:rPr>
                <w:rFonts w:asciiTheme="minorBidi" w:hAnsiTheme="minorBidi"/>
                <w:b/>
              </w:rPr>
              <w:t>Java</w:t>
            </w:r>
            <w:r w:rsidR="00BA05C5">
              <w:rPr>
                <w:rFonts w:asciiTheme="minorBidi" w:hAnsiTheme="minorBidi"/>
                <w:bCs/>
              </w:rPr>
              <w:t xml:space="preserve">: </w:t>
            </w:r>
            <w:r>
              <w:rPr>
                <w:rFonts w:asciiTheme="minorBidi" w:hAnsiTheme="minorBidi"/>
                <w:bCs/>
              </w:rPr>
              <w:t>(</w:t>
            </w:r>
            <w:r w:rsidR="00BA05C5">
              <w:rPr>
                <w:rFonts w:asciiTheme="minorBidi" w:hAnsiTheme="minorBidi"/>
                <w:bCs/>
              </w:rPr>
              <w:t>1 years</w:t>
            </w:r>
            <w:r>
              <w:rPr>
                <w:rFonts w:asciiTheme="minorBidi" w:hAnsiTheme="minorBidi"/>
                <w:bCs/>
              </w:rPr>
              <w:t>) SpringBoot</w:t>
            </w:r>
          </w:p>
          <w:p w14:paraId="1140F8B5" w14:textId="50F00FE3" w:rsidR="00D50063" w:rsidRDefault="00D50063" w:rsidP="00550008">
            <w:pPr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/>
              </w:rPr>
              <w:t>Golang</w:t>
            </w:r>
            <w:r w:rsidRPr="00D50063">
              <w:rPr>
                <w:rFonts w:asciiTheme="minorBidi" w:hAnsiTheme="minorBidi"/>
                <w:bCs/>
              </w:rPr>
              <w:t>:</w:t>
            </w:r>
            <w:r>
              <w:rPr>
                <w:rFonts w:asciiTheme="minorBidi" w:hAnsiTheme="minorBidi"/>
                <w:bCs/>
              </w:rPr>
              <w:t xml:space="preserve"> (1 year) Gin</w:t>
            </w:r>
          </w:p>
          <w:p w14:paraId="4B37C200" w14:textId="041B847C" w:rsidR="00D20D60" w:rsidRDefault="00D20D60" w:rsidP="00D20D60">
            <w:pPr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/>
              </w:rPr>
              <w:t>Bash</w:t>
            </w:r>
            <w:r w:rsidRPr="00D20D60">
              <w:rPr>
                <w:rFonts w:asciiTheme="minorBidi" w:hAnsiTheme="minorBidi"/>
                <w:bCs/>
              </w:rPr>
              <w:t>:</w:t>
            </w:r>
            <w:r>
              <w:rPr>
                <w:rFonts w:asciiTheme="minorBidi" w:hAnsiTheme="minorBidi"/>
                <w:bCs/>
              </w:rPr>
              <w:t xml:space="preserve"> (5 years) as a secondary scripting language</w:t>
            </w:r>
          </w:p>
          <w:p w14:paraId="06C609AC" w14:textId="66ACFE2F" w:rsidR="00BA05C5" w:rsidRDefault="00BA05C5" w:rsidP="00BA05C5">
            <w:pPr>
              <w:ind w:left="255" w:hanging="180"/>
            </w:pPr>
            <w:r w:rsidRPr="00550008">
              <w:rPr>
                <w:rFonts w:asciiTheme="minorBidi" w:hAnsiTheme="minorBidi"/>
                <w:b/>
              </w:rPr>
              <w:t>PHP</w:t>
            </w:r>
            <w:r>
              <w:rPr>
                <w:rFonts w:asciiTheme="minorBidi" w:hAnsiTheme="minorBidi"/>
                <w:bCs/>
              </w:rPr>
              <w:t xml:space="preserve">: </w:t>
            </w:r>
            <w:r w:rsidR="00550008">
              <w:rPr>
                <w:rFonts w:asciiTheme="minorBidi" w:hAnsiTheme="minorBidi"/>
                <w:bCs/>
              </w:rPr>
              <w:t>(</w:t>
            </w:r>
            <w:r>
              <w:rPr>
                <w:rFonts w:asciiTheme="minorBidi" w:hAnsiTheme="minorBidi"/>
                <w:bCs/>
              </w:rPr>
              <w:t xml:space="preserve">4 years </w:t>
            </w:r>
            <w:r w:rsidRPr="00550008">
              <w:rPr>
                <w:rFonts w:asciiTheme="minorBidi" w:hAnsiTheme="minorBidi"/>
                <w:bCs/>
                <w:i/>
                <w:iCs/>
                <w:sz w:val="16"/>
                <w:szCs w:val="18"/>
              </w:rPr>
              <w:t>but it’s old stack now</w:t>
            </w:r>
            <w:r w:rsidR="00550008">
              <w:rPr>
                <w:rFonts w:asciiTheme="minorBidi" w:hAnsiTheme="minorBidi"/>
                <w:bCs/>
              </w:rPr>
              <w:t>) Laravel, Drupal, WordPress, Joomla</w:t>
            </w:r>
          </w:p>
        </w:tc>
      </w:tr>
      <w:tr w:rsidR="00931999" w14:paraId="69663836" w14:textId="77777777" w:rsidTr="00550008">
        <w:trPr>
          <w:trHeight w:val="531"/>
        </w:trPr>
        <w:tc>
          <w:tcPr>
            <w:tcW w:w="1975" w:type="dxa"/>
            <w:tcBorders>
              <w:right w:val="single" w:sz="18" w:space="0" w:color="0070C0"/>
            </w:tcBorders>
            <w:vAlign w:val="center"/>
          </w:tcPr>
          <w:p w14:paraId="6A7A7E17" w14:textId="1029034B" w:rsidR="00931999" w:rsidRPr="00871884" w:rsidRDefault="00871884" w:rsidP="00871884">
            <w:pPr>
              <w:jc w:val="right"/>
              <w:rPr>
                <w:color w:val="002060"/>
              </w:rPr>
            </w:pPr>
            <w:r w:rsidRPr="00871884">
              <w:rPr>
                <w:b/>
                <w:bCs/>
                <w:color w:val="002060"/>
              </w:rPr>
              <w:t>Database</w:t>
            </w:r>
          </w:p>
        </w:tc>
        <w:tc>
          <w:tcPr>
            <w:tcW w:w="9095" w:type="dxa"/>
            <w:tcBorders>
              <w:left w:val="single" w:sz="18" w:space="0" w:color="0070C0"/>
            </w:tcBorders>
            <w:vAlign w:val="center"/>
          </w:tcPr>
          <w:p w14:paraId="784425AC" w14:textId="3FF27A79" w:rsidR="00931999" w:rsidRDefault="00871884" w:rsidP="00871884">
            <w:pPr>
              <w:ind w:left="255" w:hanging="180"/>
            </w:pPr>
            <w:r>
              <w:rPr>
                <w:rFonts w:asciiTheme="minorBidi" w:hAnsiTheme="minorBidi"/>
                <w:bCs/>
              </w:rPr>
              <w:t>Oracle DB, Mongo dB, Cassandra DB, MySQL, MariaDB, PostgreSQL, SQLite, SQL Server</w:t>
            </w:r>
          </w:p>
        </w:tc>
      </w:tr>
      <w:tr w:rsidR="00931999" w14:paraId="5A60D73D" w14:textId="77777777" w:rsidTr="00871884">
        <w:trPr>
          <w:trHeight w:val="711"/>
        </w:trPr>
        <w:tc>
          <w:tcPr>
            <w:tcW w:w="1975" w:type="dxa"/>
            <w:tcBorders>
              <w:right w:val="single" w:sz="18" w:space="0" w:color="0070C0"/>
            </w:tcBorders>
            <w:vAlign w:val="center"/>
          </w:tcPr>
          <w:p w14:paraId="11874BDB" w14:textId="69B5B118" w:rsidR="00931999" w:rsidRPr="00871884" w:rsidRDefault="00871884" w:rsidP="00871884">
            <w:pPr>
              <w:jc w:val="right"/>
              <w:rPr>
                <w:color w:val="002060"/>
              </w:rPr>
            </w:pPr>
            <w:r w:rsidRPr="00871884">
              <w:rPr>
                <w:b/>
                <w:bCs/>
                <w:color w:val="002060"/>
              </w:rPr>
              <w:t>Message Brokers</w:t>
            </w:r>
            <w:r w:rsidR="00550008">
              <w:rPr>
                <w:b/>
                <w:bCs/>
                <w:color w:val="002060"/>
              </w:rPr>
              <w:t xml:space="preserve"> / Cache</w:t>
            </w:r>
          </w:p>
        </w:tc>
        <w:tc>
          <w:tcPr>
            <w:tcW w:w="9095" w:type="dxa"/>
            <w:tcBorders>
              <w:left w:val="single" w:sz="18" w:space="0" w:color="0070C0"/>
            </w:tcBorders>
            <w:vAlign w:val="center"/>
          </w:tcPr>
          <w:p w14:paraId="0E75DB0A" w14:textId="24509349" w:rsidR="00931999" w:rsidRPr="00871884" w:rsidRDefault="00871884" w:rsidP="00871884">
            <w:pPr>
              <w:spacing w:line="480" w:lineRule="auto"/>
              <w:ind w:left="255" w:hanging="180"/>
              <w:rPr>
                <w:rFonts w:asciiTheme="minorBidi" w:hAnsiTheme="minorBidi"/>
                <w:bCs/>
              </w:rPr>
            </w:pPr>
            <w:r w:rsidRPr="001F2873">
              <w:rPr>
                <w:rFonts w:asciiTheme="minorBidi" w:hAnsiTheme="minorBidi"/>
                <w:bCs/>
              </w:rPr>
              <w:t>RabbitMQ, Kafka,</w:t>
            </w:r>
            <w:r>
              <w:rPr>
                <w:b/>
                <w:bCs/>
              </w:rPr>
              <w:t xml:space="preserve"> </w:t>
            </w:r>
            <w:r w:rsidR="00BA05C5" w:rsidRPr="00BA05C5">
              <w:t>SNS</w:t>
            </w:r>
            <w:r w:rsidR="00BA05C5">
              <w:rPr>
                <w:rFonts w:asciiTheme="minorBidi" w:hAnsiTheme="minorBidi"/>
                <w:bCs/>
              </w:rPr>
              <w:t>, SQS</w:t>
            </w:r>
            <w:r w:rsidR="00550008">
              <w:rPr>
                <w:rFonts w:asciiTheme="minorBidi" w:hAnsiTheme="minorBidi"/>
                <w:bCs/>
              </w:rPr>
              <w:t>, Redis, M</w:t>
            </w:r>
            <w:r w:rsidR="00550008" w:rsidRPr="00550008">
              <w:rPr>
                <w:rFonts w:asciiTheme="minorBidi" w:hAnsiTheme="minorBidi"/>
                <w:bCs/>
              </w:rPr>
              <w:t>emcache</w:t>
            </w:r>
          </w:p>
        </w:tc>
      </w:tr>
      <w:tr w:rsidR="00550008" w14:paraId="20DB3F54" w14:textId="77777777" w:rsidTr="00871884">
        <w:tc>
          <w:tcPr>
            <w:tcW w:w="1975" w:type="dxa"/>
            <w:tcBorders>
              <w:right w:val="single" w:sz="18" w:space="0" w:color="0070C0"/>
            </w:tcBorders>
            <w:vAlign w:val="center"/>
          </w:tcPr>
          <w:p w14:paraId="502E1960" w14:textId="0101E7C1" w:rsidR="00550008" w:rsidRPr="00871884" w:rsidRDefault="00550008" w:rsidP="00871884">
            <w:pPr>
              <w:jc w:val="right"/>
              <w:rPr>
                <w:color w:val="002060"/>
              </w:rPr>
            </w:pPr>
            <w:r>
              <w:rPr>
                <w:b/>
                <w:bCs/>
                <w:color w:val="002060"/>
              </w:rPr>
              <w:t>Monitoring</w:t>
            </w:r>
            <w:r w:rsidRPr="00871884">
              <w:rPr>
                <w:b/>
                <w:bCs/>
                <w:color w:val="002060"/>
              </w:rPr>
              <w:t xml:space="preserve"> Tools</w:t>
            </w:r>
          </w:p>
        </w:tc>
        <w:tc>
          <w:tcPr>
            <w:tcW w:w="9095" w:type="dxa"/>
            <w:tcBorders>
              <w:left w:val="single" w:sz="18" w:space="0" w:color="0070C0"/>
            </w:tcBorders>
            <w:vAlign w:val="center"/>
          </w:tcPr>
          <w:p w14:paraId="6C1BD8B6" w14:textId="03559BEE" w:rsidR="00550008" w:rsidRDefault="00550008" w:rsidP="00550008">
            <w:pPr>
              <w:spacing w:line="240" w:lineRule="auto"/>
              <w:ind w:right="6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>Grafana, Kibana, GitHub Reporting, Jira, Kanban Boards, Teams, Excel, MS Projects, Grant graphs, and a lot of meeting with talented people</w:t>
            </w:r>
          </w:p>
          <w:p w14:paraId="13904607" w14:textId="467B5FFB" w:rsidR="00550008" w:rsidRDefault="00550008" w:rsidP="00550008">
            <w:pPr>
              <w:spacing w:line="276" w:lineRule="auto"/>
              <w:ind w:left="255" w:hanging="180"/>
            </w:pPr>
          </w:p>
        </w:tc>
      </w:tr>
      <w:tr w:rsidR="00550008" w14:paraId="4C6A29AF" w14:textId="77777777" w:rsidTr="00871884">
        <w:tc>
          <w:tcPr>
            <w:tcW w:w="1975" w:type="dxa"/>
            <w:tcBorders>
              <w:right w:val="single" w:sz="18" w:space="0" w:color="0070C0"/>
            </w:tcBorders>
            <w:vAlign w:val="center"/>
          </w:tcPr>
          <w:p w14:paraId="2D75962F" w14:textId="45FB22B4" w:rsidR="00550008" w:rsidRPr="00871884" w:rsidRDefault="00550008" w:rsidP="00871884">
            <w:pPr>
              <w:jc w:val="right"/>
              <w:rPr>
                <w:b/>
                <w:bCs/>
                <w:color w:val="002060"/>
              </w:rPr>
            </w:pPr>
          </w:p>
        </w:tc>
        <w:tc>
          <w:tcPr>
            <w:tcW w:w="9095" w:type="dxa"/>
            <w:tcBorders>
              <w:left w:val="single" w:sz="18" w:space="0" w:color="0070C0"/>
            </w:tcBorders>
            <w:vAlign w:val="center"/>
          </w:tcPr>
          <w:p w14:paraId="130F48D7" w14:textId="6820E772" w:rsidR="00550008" w:rsidRDefault="00550008" w:rsidP="00702634">
            <w:pPr>
              <w:spacing w:line="240" w:lineRule="auto"/>
              <w:ind w:right="60"/>
              <w:rPr>
                <w:rFonts w:asciiTheme="minorBidi" w:hAnsiTheme="minorBidi"/>
                <w:bCs/>
              </w:rPr>
            </w:pPr>
          </w:p>
        </w:tc>
      </w:tr>
    </w:tbl>
    <w:p w14:paraId="7BAC9323" w14:textId="515BE93D" w:rsidR="00E27ADB" w:rsidRDefault="00E27ADB">
      <w:pPr>
        <w:spacing w:after="180" w:line="252" w:lineRule="auto"/>
      </w:pPr>
    </w:p>
    <w:p w14:paraId="2297A972" w14:textId="77777777" w:rsidR="00550008" w:rsidRDefault="00550008">
      <w:pPr>
        <w:spacing w:after="180" w:line="252" w:lineRule="auto"/>
      </w:pPr>
    </w:p>
    <w:p w14:paraId="2B1F7217" w14:textId="5FD22B66" w:rsidR="00A9452C" w:rsidRDefault="00E27ADB" w:rsidP="00E27ADB">
      <w:pPr>
        <w:pStyle w:val="Heading1"/>
        <w:ind w:left="431"/>
        <w:rPr>
          <w:color w:val="0036A2"/>
          <w:sz w:val="24"/>
          <w:szCs w:val="28"/>
        </w:rPr>
      </w:pPr>
      <w:r w:rsidRPr="00E27ADB">
        <w:rPr>
          <w:color w:val="0036A2"/>
          <w:sz w:val="24"/>
          <w:szCs w:val="28"/>
        </w:rPr>
        <w:t>Most Recent Career Highlights</w:t>
      </w:r>
    </w:p>
    <w:p w14:paraId="55F6631C" w14:textId="77777777" w:rsidR="00E27ADB" w:rsidRPr="00E27ADB" w:rsidRDefault="00E27ADB" w:rsidP="00E27ADB"/>
    <w:p w14:paraId="74904CA0" w14:textId="69BFFBC9" w:rsidR="00E27ADB" w:rsidRDefault="00E27ADB" w:rsidP="004612C2">
      <w:pPr>
        <w:ind w:left="450" w:firstLine="374"/>
        <w:rPr>
          <w:rFonts w:asciiTheme="minorBidi" w:hAnsiTheme="minorBidi"/>
        </w:rPr>
      </w:pPr>
      <w:r>
        <w:rPr>
          <w:rFonts w:ascii="Segoe UI Emoji" w:hAnsi="Segoe UI Emoji" w:cs="Segoe UI Emoji"/>
        </w:rPr>
        <w:t>🚀</w:t>
      </w:r>
      <w:r>
        <w:rPr>
          <w:rFonts w:asciiTheme="minorBidi" w:hAnsiTheme="minorBidi"/>
        </w:rPr>
        <w:t xml:space="preserve"> </w:t>
      </w:r>
      <w:r w:rsidRPr="004612C2">
        <w:rPr>
          <w:rFonts w:asciiTheme="minorBidi" w:hAnsiTheme="minorBidi"/>
          <w:b/>
          <w:bCs/>
        </w:rPr>
        <w:t xml:space="preserve">Since Feb </w:t>
      </w:r>
      <w:r w:rsidR="004612C2" w:rsidRPr="004612C2">
        <w:rPr>
          <w:rFonts w:asciiTheme="minorBidi" w:hAnsiTheme="minorBidi"/>
          <w:b/>
          <w:bCs/>
        </w:rPr>
        <w:t>2022</w:t>
      </w:r>
      <w:r w:rsidR="004612C2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Fueling Innovation at Retraced: I'm currently spearheading teams at Retraced, an international trailblazer in tracing and sustainability. As a Team Lead, I'm driving groundbreaking solutions that impact global processes. From Node.js services to Oracle databases, I orchestrate diverse technologies to achieve remarkable results.</w:t>
      </w:r>
    </w:p>
    <w:p w14:paraId="03FA148D" w14:textId="63520DEF" w:rsidR="00270363" w:rsidRPr="001B1361" w:rsidRDefault="001B1361" w:rsidP="00270363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14"/>
          <w:szCs w:val="14"/>
        </w:rPr>
      </w:pPr>
      <w:r w:rsidRPr="001B1361">
        <w:rPr>
          <w:rFonts w:asciiTheme="minorBidi" w:hAnsiTheme="minorBidi"/>
          <w:sz w:val="14"/>
          <w:szCs w:val="14"/>
        </w:rPr>
        <w:t>S</w:t>
      </w:r>
      <w:r w:rsidR="00270363" w:rsidRPr="001B1361">
        <w:rPr>
          <w:rFonts w:asciiTheme="minorBidi" w:hAnsiTheme="minorBidi"/>
          <w:sz w:val="14"/>
          <w:szCs w:val="14"/>
        </w:rPr>
        <w:t>ervice</w:t>
      </w:r>
      <w:r>
        <w:rPr>
          <w:rFonts w:asciiTheme="minorBidi" w:hAnsiTheme="minorBidi"/>
          <w:sz w:val="14"/>
          <w:szCs w:val="14"/>
        </w:rPr>
        <w:t xml:space="preserve"> Proposal</w:t>
      </w:r>
      <w:r w:rsidR="00270363" w:rsidRPr="001B1361">
        <w:rPr>
          <w:rFonts w:asciiTheme="minorBidi" w:hAnsiTheme="minorBidi"/>
          <w:sz w:val="14"/>
          <w:szCs w:val="14"/>
        </w:rPr>
        <w:t xml:space="preserve"> / team assembly / architecture design / development / deployment</w:t>
      </w:r>
      <w:r>
        <w:rPr>
          <w:rFonts w:asciiTheme="minorBidi" w:hAnsiTheme="minorBidi"/>
          <w:sz w:val="14"/>
          <w:szCs w:val="14"/>
        </w:rPr>
        <w:t xml:space="preserve"> / technical bridge</w:t>
      </w:r>
    </w:p>
    <w:p w14:paraId="3365779C" w14:textId="74001CA6" w:rsidR="00270363" w:rsidRPr="001B1361" w:rsidRDefault="00270363" w:rsidP="00270363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14"/>
          <w:szCs w:val="14"/>
        </w:rPr>
      </w:pPr>
      <w:r w:rsidRPr="001B1361">
        <w:rPr>
          <w:rFonts w:asciiTheme="minorBidi" w:hAnsiTheme="minorBidi"/>
          <w:sz w:val="14"/>
          <w:szCs w:val="14"/>
        </w:rPr>
        <w:t xml:space="preserve">Team </w:t>
      </w:r>
      <w:r w:rsidR="001B1361">
        <w:rPr>
          <w:rFonts w:asciiTheme="minorBidi" w:hAnsiTheme="minorBidi"/>
          <w:sz w:val="14"/>
          <w:szCs w:val="14"/>
        </w:rPr>
        <w:t>leading</w:t>
      </w:r>
      <w:r w:rsidRPr="001B1361">
        <w:rPr>
          <w:rFonts w:asciiTheme="minorBidi" w:hAnsiTheme="minorBidi"/>
          <w:sz w:val="14"/>
          <w:szCs w:val="14"/>
        </w:rPr>
        <w:t xml:space="preserve"> through feature development </w:t>
      </w:r>
      <w:r w:rsidR="001B1361" w:rsidRPr="001B1361">
        <w:rPr>
          <w:rFonts w:asciiTheme="minorBidi" w:hAnsiTheme="minorBidi"/>
          <w:sz w:val="14"/>
          <w:szCs w:val="14"/>
        </w:rPr>
        <w:t xml:space="preserve">or </w:t>
      </w:r>
      <w:r w:rsidR="001B1361">
        <w:rPr>
          <w:rFonts w:asciiTheme="minorBidi" w:hAnsiTheme="minorBidi"/>
          <w:sz w:val="14"/>
          <w:szCs w:val="14"/>
        </w:rPr>
        <w:t>maintaining</w:t>
      </w:r>
      <w:r w:rsidRPr="001B1361">
        <w:rPr>
          <w:rFonts w:asciiTheme="minorBidi" w:hAnsiTheme="minorBidi"/>
          <w:sz w:val="14"/>
          <w:szCs w:val="14"/>
        </w:rPr>
        <w:t xml:space="preserve"> epics</w:t>
      </w:r>
    </w:p>
    <w:p w14:paraId="7A30FBC1" w14:textId="6692650B" w:rsidR="00270363" w:rsidRDefault="00270363" w:rsidP="00270363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14"/>
          <w:szCs w:val="14"/>
        </w:rPr>
      </w:pPr>
      <w:r w:rsidRPr="001B1361">
        <w:rPr>
          <w:rFonts w:asciiTheme="minorBidi" w:hAnsiTheme="minorBidi"/>
          <w:sz w:val="14"/>
          <w:szCs w:val="14"/>
        </w:rPr>
        <w:t xml:space="preserve">Hands-on bug </w:t>
      </w:r>
      <w:r w:rsidR="001B1361" w:rsidRPr="001B1361">
        <w:rPr>
          <w:rFonts w:asciiTheme="minorBidi" w:hAnsiTheme="minorBidi"/>
          <w:sz w:val="14"/>
          <w:szCs w:val="14"/>
        </w:rPr>
        <w:t>fixing,</w:t>
      </w:r>
      <w:r w:rsidRPr="001B1361">
        <w:rPr>
          <w:rFonts w:asciiTheme="minorBidi" w:hAnsiTheme="minorBidi"/>
          <w:sz w:val="14"/>
          <w:szCs w:val="14"/>
        </w:rPr>
        <w:t xml:space="preserve"> app developing, designing</w:t>
      </w:r>
    </w:p>
    <w:p w14:paraId="5ED8895D" w14:textId="5F44B791" w:rsidR="00E27ADB" w:rsidRDefault="001B1361" w:rsidP="001B1361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>Product meeting to understand needs and strategy going forward</w:t>
      </w:r>
    </w:p>
    <w:p w14:paraId="76F8C5B0" w14:textId="51B5850D" w:rsidR="001B1361" w:rsidRPr="001B1361" w:rsidRDefault="001B1361" w:rsidP="001B1361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>Performance evaluation, recruiting talents</w:t>
      </w:r>
    </w:p>
    <w:p w14:paraId="341A9CB6" w14:textId="65CDD39A" w:rsidR="00E27ADB" w:rsidRDefault="00E27ADB" w:rsidP="004612C2">
      <w:pPr>
        <w:ind w:left="450" w:firstLine="374"/>
        <w:rPr>
          <w:rFonts w:asciiTheme="minorBidi" w:hAnsiTheme="minorBidi"/>
        </w:rPr>
      </w:pPr>
      <w:r>
        <w:rPr>
          <w:rFonts w:ascii="Segoe UI Emoji" w:hAnsi="Segoe UI Emoji" w:cs="Segoe UI Emoji"/>
        </w:rPr>
        <w:t>🌍</w:t>
      </w:r>
      <w:r>
        <w:rPr>
          <w:rFonts w:asciiTheme="minorBidi" w:hAnsiTheme="minorBidi"/>
        </w:rPr>
        <w:t xml:space="preserve"> </w:t>
      </w:r>
      <w:r w:rsidR="004612C2" w:rsidRPr="0038405B">
        <w:rPr>
          <w:b/>
          <w:bCs/>
          <w:szCs w:val="28"/>
        </w:rPr>
        <w:t>201</w:t>
      </w:r>
      <w:r w:rsidR="00BD4091">
        <w:rPr>
          <w:b/>
          <w:bCs/>
          <w:szCs w:val="28"/>
        </w:rPr>
        <w:t>6</w:t>
      </w:r>
      <w:r w:rsidR="004612C2">
        <w:rPr>
          <w:b/>
          <w:bCs/>
          <w:szCs w:val="28"/>
        </w:rPr>
        <w:t xml:space="preserve"> - 2022 </w:t>
      </w:r>
      <w:r>
        <w:rPr>
          <w:rFonts w:asciiTheme="minorBidi" w:hAnsiTheme="minorBidi"/>
        </w:rPr>
        <w:t>Tecnotree: Where Innovation Meets Telecom Navigating the intricate landscape of international telecommunications at Tecnotree, I spearheaded a 20-member strong team as a Technical Lead. In this Finnish software powerhouse, I not only pioneered the development of applications that underpin crucial telecom operations but also mentored and guided teams to resounding success. From orchestrating Node.js marvels to seamlessly managing Kubernetes, I ensured our services remained at the forefront of innovation.</w:t>
      </w:r>
    </w:p>
    <w:p w14:paraId="38BEF626" w14:textId="77777777" w:rsidR="00BD4091" w:rsidRDefault="001B1361" w:rsidP="001B1361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 xml:space="preserve">Technical </w:t>
      </w:r>
      <w:r w:rsidR="006A6AF8">
        <w:rPr>
          <w:rFonts w:asciiTheme="minorBidi" w:hAnsiTheme="minorBidi"/>
          <w:sz w:val="14"/>
          <w:szCs w:val="14"/>
        </w:rPr>
        <w:t>mng</w:t>
      </w:r>
      <w:r>
        <w:rPr>
          <w:rFonts w:asciiTheme="minorBidi" w:hAnsiTheme="minorBidi"/>
          <w:sz w:val="14"/>
          <w:szCs w:val="14"/>
        </w:rPr>
        <w:t xml:space="preserve">. Responsibilities </w:t>
      </w:r>
    </w:p>
    <w:p w14:paraId="18AF003D" w14:textId="10F5D87D" w:rsidR="001B1361" w:rsidRDefault="001B1361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 xml:space="preserve"> progress report/ funding meetings / personal evaluation/ top level product strategies</w:t>
      </w:r>
    </w:p>
    <w:p w14:paraId="0E5E44F9" w14:textId="3CDBCA54" w:rsidR="001B1361" w:rsidRDefault="001B1361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 xml:space="preserve">Grooming product needs/ </w:t>
      </w:r>
      <w:r w:rsidR="006A6AF8">
        <w:rPr>
          <w:rFonts w:asciiTheme="minorBidi" w:hAnsiTheme="minorBidi"/>
          <w:sz w:val="14"/>
          <w:szCs w:val="14"/>
        </w:rPr>
        <w:t>proposing solutions/ discussing implementation ideas</w:t>
      </w:r>
    </w:p>
    <w:p w14:paraId="7D807528" w14:textId="6F61AA3B" w:rsidR="006A6AF8" w:rsidRDefault="006A6AF8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 xml:space="preserve">Leading 20+ developers into 5 rotating </w:t>
      </w:r>
      <w:r w:rsidR="00BD4091">
        <w:rPr>
          <w:rFonts w:asciiTheme="minorBidi" w:hAnsiTheme="minorBidi"/>
          <w:sz w:val="14"/>
          <w:szCs w:val="14"/>
        </w:rPr>
        <w:t>teams,</w:t>
      </w:r>
      <w:r>
        <w:rPr>
          <w:rFonts w:asciiTheme="minorBidi" w:hAnsiTheme="minorBidi"/>
          <w:sz w:val="14"/>
          <w:szCs w:val="14"/>
        </w:rPr>
        <w:t xml:space="preserve"> </w:t>
      </w:r>
    </w:p>
    <w:p w14:paraId="11773343" w14:textId="68D5D108" w:rsidR="00BD4091" w:rsidRDefault="00BD4091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 xml:space="preserve">Performance management / recruitment process  </w:t>
      </w:r>
    </w:p>
    <w:p w14:paraId="3FAAA6E5" w14:textId="326E180F" w:rsidR="006A6AF8" w:rsidRDefault="006A6AF8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 xml:space="preserve">Implementing flat hierarchy to increase innovation and performance </w:t>
      </w:r>
    </w:p>
    <w:p w14:paraId="537F411C" w14:textId="0F868155" w:rsidR="00BD4091" w:rsidRDefault="006A6AF8" w:rsidP="00BD4091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>As senior ful</w:t>
      </w:r>
      <w:r w:rsidR="00BD4091">
        <w:rPr>
          <w:rFonts w:asciiTheme="minorBidi" w:hAnsiTheme="minorBidi"/>
          <w:sz w:val="14"/>
          <w:szCs w:val="14"/>
        </w:rPr>
        <w:t xml:space="preserve">l-stack developer in early days </w:t>
      </w:r>
      <w:r>
        <w:rPr>
          <w:rFonts w:asciiTheme="minorBidi" w:hAnsiTheme="minorBidi"/>
          <w:sz w:val="14"/>
          <w:szCs w:val="14"/>
        </w:rPr>
        <w:t xml:space="preserve"> </w:t>
      </w:r>
    </w:p>
    <w:p w14:paraId="77D6D64E" w14:textId="1B250482" w:rsidR="00BD4091" w:rsidRDefault="00BD4091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>Proposed and implemented over 5 full featured services for different parts of the eco system</w:t>
      </w:r>
    </w:p>
    <w:p w14:paraId="7ABDC069" w14:textId="6757DF9C" w:rsidR="001B1361" w:rsidRDefault="00BD4091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>Going through the whole ecosystem with different team to further improve the products</w:t>
      </w:r>
    </w:p>
    <w:p w14:paraId="3D24B526" w14:textId="7DCF645A" w:rsidR="00BD4091" w:rsidRDefault="00BD4091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 xml:space="preserve">Assembled teams to perform tasks, </w:t>
      </w:r>
    </w:p>
    <w:p w14:paraId="64C2C393" w14:textId="5F0BC20D" w:rsidR="00BD4091" w:rsidRPr="001B1361" w:rsidRDefault="00BD4091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>Bug fixing, test implementation, feature developments, architecture implementation</w:t>
      </w:r>
    </w:p>
    <w:p w14:paraId="3287CA86" w14:textId="77777777" w:rsidR="001B1361" w:rsidRDefault="001B1361" w:rsidP="004612C2">
      <w:pPr>
        <w:ind w:left="450" w:firstLine="374"/>
        <w:rPr>
          <w:rFonts w:asciiTheme="minorBidi" w:hAnsiTheme="minorBidi"/>
        </w:rPr>
      </w:pPr>
    </w:p>
    <w:p w14:paraId="7BFAC97B" w14:textId="77777777" w:rsidR="00E27ADB" w:rsidRDefault="00E27ADB" w:rsidP="004612C2">
      <w:pPr>
        <w:ind w:left="450" w:firstLine="374"/>
        <w:rPr>
          <w:rFonts w:asciiTheme="minorBidi" w:hAnsiTheme="minorBidi"/>
        </w:rPr>
      </w:pPr>
    </w:p>
    <w:p w14:paraId="0EBAE533" w14:textId="6AE68B8F" w:rsidR="00E27ADB" w:rsidRDefault="00E27ADB" w:rsidP="004612C2">
      <w:pPr>
        <w:ind w:left="450" w:firstLine="374"/>
      </w:pPr>
      <w:r>
        <w:rPr>
          <w:rFonts w:ascii="Segoe UI Emoji" w:hAnsi="Segoe UI Emoji" w:cs="Segoe UI Emoji"/>
          <w:color w:val="auto"/>
        </w:rPr>
        <w:t>🛍️</w:t>
      </w:r>
      <w:r>
        <w:rPr>
          <w:rFonts w:asciiTheme="minorBidi" w:hAnsiTheme="minorBidi"/>
          <w:color w:val="auto"/>
        </w:rPr>
        <w:t xml:space="preserve"> </w:t>
      </w:r>
      <w:r w:rsidR="004612C2">
        <w:rPr>
          <w:rFonts w:asciiTheme="minorBidi" w:hAnsiTheme="minorBidi"/>
          <w:color w:val="auto"/>
        </w:rPr>
        <w:t xml:space="preserve">From </w:t>
      </w:r>
      <w:r w:rsidR="004612C2" w:rsidRPr="004612C2">
        <w:rPr>
          <w:b/>
          <w:bCs/>
          <w:szCs w:val="28"/>
        </w:rPr>
        <w:t>2012</w:t>
      </w:r>
      <w:r w:rsidR="004612C2">
        <w:rPr>
          <w:b/>
          <w:bCs/>
          <w:szCs w:val="28"/>
        </w:rPr>
        <w:t xml:space="preserve"> </w:t>
      </w:r>
      <w:r w:rsidR="004612C2" w:rsidRPr="004612C2">
        <w:rPr>
          <w:szCs w:val="28"/>
        </w:rPr>
        <w:t>On</w:t>
      </w:r>
      <w:r w:rsidR="004612C2">
        <w:rPr>
          <w:b/>
          <w:bCs/>
          <w:szCs w:val="28"/>
        </w:rPr>
        <w:t xml:space="preserve"> </w:t>
      </w:r>
      <w:r>
        <w:rPr>
          <w:rFonts w:asciiTheme="minorBidi" w:hAnsiTheme="minorBidi"/>
          <w:color w:val="auto"/>
        </w:rPr>
        <w:t xml:space="preserve">Ecommerce, Geolocation, Education: My journey began in the dynamic realms of Ecommerce, Geolocation, and Education. In these diverse sectors, I crafted versatile solutions and pioneered novel approaches. My leadership style has empowered teams, driving excellence in </w:t>
      </w:r>
      <w:r w:rsidR="004612C2">
        <w:rPr>
          <w:rFonts w:asciiTheme="minorBidi" w:hAnsiTheme="minorBidi"/>
          <w:color w:val="auto"/>
        </w:rPr>
        <w:t>performance,</w:t>
      </w:r>
      <w:r>
        <w:rPr>
          <w:rFonts w:asciiTheme="minorBidi" w:hAnsiTheme="minorBidi"/>
          <w:color w:val="auto"/>
        </w:rPr>
        <w:t xml:space="preserve"> and fostering </w:t>
      </w:r>
      <w:r w:rsidR="004612C2">
        <w:rPr>
          <w:rFonts w:asciiTheme="minorBidi" w:hAnsiTheme="minorBidi"/>
          <w:color w:val="auto"/>
        </w:rPr>
        <w:t>innovation.</w:t>
      </w:r>
    </w:p>
    <w:p w14:paraId="60521A60" w14:textId="77777777" w:rsidR="00E27ADB" w:rsidRDefault="00E27ADB" w:rsidP="00E27ADB"/>
    <w:p w14:paraId="22ECBF0C" w14:textId="77777777" w:rsidR="004612C2" w:rsidRPr="00E27ADB" w:rsidRDefault="004612C2" w:rsidP="00E27ADB"/>
    <w:p w14:paraId="788C41E9" w14:textId="5835F4B4" w:rsidR="004612C2" w:rsidRDefault="004612C2" w:rsidP="004612C2">
      <w:pPr>
        <w:pStyle w:val="Heading1"/>
        <w:ind w:left="431"/>
        <w:rPr>
          <w:color w:val="0036A2"/>
          <w:sz w:val="24"/>
          <w:szCs w:val="28"/>
        </w:rPr>
      </w:pPr>
      <w:r>
        <w:rPr>
          <w:color w:val="0036A2"/>
          <w:sz w:val="24"/>
          <w:szCs w:val="28"/>
        </w:rPr>
        <w:t>educations</w:t>
      </w:r>
      <w:r w:rsidR="004A1369">
        <w:rPr>
          <w:color w:val="0036A2"/>
          <w:sz w:val="24"/>
          <w:szCs w:val="28"/>
        </w:rPr>
        <w:t xml:space="preserve"> and skills</w:t>
      </w:r>
    </w:p>
    <w:p w14:paraId="7AA48D6D" w14:textId="77777777" w:rsidR="004612C2" w:rsidRDefault="004612C2" w:rsidP="004612C2"/>
    <w:p w14:paraId="6150F3C7" w14:textId="602B734C" w:rsidR="004612C2" w:rsidRPr="004A1369" w:rsidRDefault="005B5435" w:rsidP="004A1369">
      <w:pPr>
        <w:pStyle w:val="ListParagraph"/>
        <w:numPr>
          <w:ilvl w:val="0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>
        <w:rPr>
          <w:b/>
          <w:bCs/>
          <w:sz w:val="20"/>
          <w:szCs w:val="20"/>
        </w:rPr>
        <w:t xml:space="preserve">University: </w:t>
      </w:r>
      <w:r w:rsidR="004612C2" w:rsidRPr="004A1369">
        <w:rPr>
          <w:b/>
          <w:bCs/>
          <w:sz w:val="20"/>
          <w:szCs w:val="20"/>
        </w:rPr>
        <w:t xml:space="preserve">B.A. </w:t>
      </w:r>
      <w:r w:rsidR="004612C2" w:rsidRPr="004A1369">
        <w:rPr>
          <w:sz w:val="20"/>
          <w:szCs w:val="20"/>
        </w:rPr>
        <w:t xml:space="preserve">of </w:t>
      </w:r>
      <w:r w:rsidR="004612C2" w:rsidRPr="004A1369">
        <w:rPr>
          <w:b/>
          <w:bCs/>
          <w:sz w:val="20"/>
          <w:szCs w:val="20"/>
        </w:rPr>
        <w:t xml:space="preserve">Industrial Eng. </w:t>
      </w:r>
      <w:r w:rsidR="004612C2" w:rsidRPr="004A1369">
        <w:rPr>
          <w:sz w:val="20"/>
          <w:szCs w:val="20"/>
        </w:rPr>
        <w:t>from</w:t>
      </w:r>
      <w:r w:rsidR="004612C2" w:rsidRPr="004A1369">
        <w:rPr>
          <w:b/>
          <w:bCs/>
          <w:sz w:val="20"/>
          <w:szCs w:val="20"/>
        </w:rPr>
        <w:t xml:space="preserve"> </w:t>
      </w:r>
      <w:r w:rsidR="004612C2" w:rsidRPr="005B5435">
        <w:rPr>
          <w:sz w:val="20"/>
          <w:szCs w:val="20"/>
        </w:rPr>
        <w:t>University of science and culture</w:t>
      </w:r>
      <w:r w:rsidR="004612C2" w:rsidRPr="004A1369">
        <w:rPr>
          <w:b/>
          <w:bCs/>
          <w:sz w:val="20"/>
          <w:szCs w:val="20"/>
        </w:rPr>
        <w:t xml:space="preserve"> </w:t>
      </w:r>
      <w:r w:rsidR="004612C2" w:rsidRPr="004A1369">
        <w:rPr>
          <w:sz w:val="20"/>
          <w:szCs w:val="20"/>
        </w:rPr>
        <w:t>(Tehran, Iran)</w:t>
      </w:r>
      <w:r w:rsidR="004612C2" w:rsidRPr="004A1369">
        <w:rPr>
          <w:b/>
          <w:bCs/>
          <w:sz w:val="20"/>
          <w:szCs w:val="20"/>
        </w:rPr>
        <w:t xml:space="preserve"> </w:t>
      </w:r>
    </w:p>
    <w:p w14:paraId="082728B8" w14:textId="77777777" w:rsidR="005B5435" w:rsidRPr="005B5435" w:rsidRDefault="004A1369" w:rsidP="004A1369">
      <w:pPr>
        <w:pStyle w:val="ListParagraph"/>
        <w:numPr>
          <w:ilvl w:val="0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 w:rsidRPr="004A1369">
        <w:rPr>
          <w:b/>
          <w:bCs/>
          <w:sz w:val="20"/>
          <w:szCs w:val="20"/>
        </w:rPr>
        <w:t xml:space="preserve">Languages: </w:t>
      </w:r>
    </w:p>
    <w:p w14:paraId="1C2CC3D4" w14:textId="36901066" w:rsidR="005B5435" w:rsidRPr="005B5435" w:rsidRDefault="004A1369" w:rsidP="005B5435">
      <w:pPr>
        <w:pStyle w:val="ListParagraph"/>
        <w:numPr>
          <w:ilvl w:val="1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 w:rsidRPr="004A1369">
        <w:rPr>
          <w:b/>
          <w:bCs/>
          <w:sz w:val="20"/>
          <w:szCs w:val="20"/>
        </w:rPr>
        <w:t>English</w:t>
      </w:r>
      <w:r w:rsidRPr="004A1369">
        <w:rPr>
          <w:sz w:val="20"/>
          <w:szCs w:val="20"/>
          <w:vertAlign w:val="subscript"/>
        </w:rPr>
        <w:t xml:space="preserve"> (Fluent)</w:t>
      </w:r>
      <w:r w:rsidR="005B5435">
        <w:rPr>
          <w:sz w:val="20"/>
          <w:szCs w:val="20"/>
          <w:vertAlign w:val="subscript"/>
        </w:rPr>
        <w:t xml:space="preserve"> </w:t>
      </w:r>
      <w:r w:rsidR="005B5435" w:rsidRPr="005B5435">
        <w:rPr>
          <w:sz w:val="20"/>
          <w:szCs w:val="20"/>
        </w:rPr>
        <w:t>has been working with international teams since 2008.</w:t>
      </w:r>
      <w:r w:rsidRPr="004A1369">
        <w:rPr>
          <w:b/>
          <w:bCs/>
          <w:sz w:val="20"/>
          <w:szCs w:val="20"/>
        </w:rPr>
        <w:t xml:space="preserve"> </w:t>
      </w:r>
    </w:p>
    <w:p w14:paraId="3B89CE13" w14:textId="5D9846FA" w:rsidR="005B5435" w:rsidRPr="005B5435" w:rsidRDefault="004A1369" w:rsidP="005B5435">
      <w:pPr>
        <w:pStyle w:val="ListParagraph"/>
        <w:numPr>
          <w:ilvl w:val="1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 w:rsidRPr="004A1369">
        <w:rPr>
          <w:b/>
          <w:bCs/>
          <w:sz w:val="20"/>
          <w:szCs w:val="20"/>
        </w:rPr>
        <w:t>Persian</w:t>
      </w:r>
      <w:r w:rsidRPr="004A1369">
        <w:rPr>
          <w:sz w:val="20"/>
          <w:szCs w:val="20"/>
          <w:vertAlign w:val="subscript"/>
        </w:rPr>
        <w:t xml:space="preserve"> (Native)</w:t>
      </w:r>
      <w:r w:rsidRPr="004A1369">
        <w:rPr>
          <w:b/>
          <w:bCs/>
          <w:sz w:val="20"/>
          <w:szCs w:val="20"/>
        </w:rPr>
        <w:t xml:space="preserve">, </w:t>
      </w:r>
      <w:r w:rsidR="005B5435" w:rsidRPr="005B5435">
        <w:rPr>
          <w:sz w:val="20"/>
          <w:szCs w:val="20"/>
        </w:rPr>
        <w:t>my mother tongue</w:t>
      </w:r>
    </w:p>
    <w:p w14:paraId="74749CF7" w14:textId="321670E4" w:rsidR="005B5435" w:rsidRPr="005B5435" w:rsidRDefault="004A1369" w:rsidP="005B5435">
      <w:pPr>
        <w:pStyle w:val="ListParagraph"/>
        <w:numPr>
          <w:ilvl w:val="1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 w:rsidRPr="004A1369">
        <w:rPr>
          <w:b/>
          <w:bCs/>
          <w:sz w:val="20"/>
          <w:szCs w:val="20"/>
        </w:rPr>
        <w:t xml:space="preserve">German </w:t>
      </w:r>
      <w:r w:rsidRPr="004A1369">
        <w:rPr>
          <w:sz w:val="20"/>
          <w:szCs w:val="20"/>
          <w:vertAlign w:val="subscript"/>
        </w:rPr>
        <w:t>(</w:t>
      </w:r>
      <w:r w:rsidR="005B5435">
        <w:rPr>
          <w:sz w:val="20"/>
          <w:szCs w:val="20"/>
          <w:vertAlign w:val="subscript"/>
        </w:rPr>
        <w:t>A2</w:t>
      </w:r>
      <w:r w:rsidRPr="004A1369">
        <w:rPr>
          <w:sz w:val="20"/>
          <w:szCs w:val="20"/>
          <w:vertAlign w:val="subscript"/>
        </w:rPr>
        <w:t>)</w:t>
      </w:r>
      <w:r w:rsidRPr="004A1369">
        <w:rPr>
          <w:b/>
          <w:bCs/>
          <w:sz w:val="20"/>
          <w:szCs w:val="20"/>
        </w:rPr>
        <w:t xml:space="preserve">, </w:t>
      </w:r>
      <w:r w:rsidR="005B5435" w:rsidRPr="005B5435">
        <w:rPr>
          <w:sz w:val="20"/>
          <w:szCs w:val="20"/>
        </w:rPr>
        <w:t>in process of learning</w:t>
      </w:r>
      <w:r w:rsidR="005B5435">
        <w:rPr>
          <w:b/>
          <w:bCs/>
          <w:sz w:val="20"/>
          <w:szCs w:val="20"/>
        </w:rPr>
        <w:t xml:space="preserve"> </w:t>
      </w:r>
    </w:p>
    <w:p w14:paraId="7D9E0FCD" w14:textId="30B39555" w:rsidR="004A1369" w:rsidRPr="004A1369" w:rsidRDefault="004A1369" w:rsidP="005B5435">
      <w:pPr>
        <w:pStyle w:val="ListParagraph"/>
        <w:numPr>
          <w:ilvl w:val="1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 w:rsidRPr="004A1369">
        <w:rPr>
          <w:b/>
          <w:bCs/>
          <w:sz w:val="20"/>
          <w:szCs w:val="20"/>
        </w:rPr>
        <w:t xml:space="preserve">Arabic </w:t>
      </w:r>
      <w:r w:rsidRPr="004A1369">
        <w:rPr>
          <w:sz w:val="20"/>
          <w:szCs w:val="20"/>
          <w:vertAlign w:val="subscript"/>
        </w:rPr>
        <w:t>(basic understanding)</w:t>
      </w:r>
    </w:p>
    <w:p w14:paraId="69A21B47" w14:textId="0968905B" w:rsidR="004A1369" w:rsidRPr="004A1369" w:rsidRDefault="004A1369" w:rsidP="004A1369">
      <w:pPr>
        <w:pStyle w:val="ListParagraph"/>
        <w:numPr>
          <w:ilvl w:val="0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</w:rPr>
      </w:pPr>
      <w:r w:rsidRPr="004A1369">
        <w:rPr>
          <w:color w:val="3D4F07" w:themeColor="accent1" w:themeShade="80"/>
          <w:sz w:val="20"/>
          <w:szCs w:val="20"/>
        </w:rPr>
        <w:t xml:space="preserve">Project management courses for MBA </w:t>
      </w:r>
    </w:p>
    <w:p w14:paraId="4D209C86" w14:textId="60E58801" w:rsidR="004A1369" w:rsidRPr="004A1369" w:rsidRDefault="004A1369" w:rsidP="004A1369">
      <w:pPr>
        <w:pStyle w:val="ListParagraph"/>
        <w:numPr>
          <w:ilvl w:val="0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</w:rPr>
      </w:pPr>
      <w:r w:rsidRPr="004A1369">
        <w:rPr>
          <w:color w:val="3D4F07" w:themeColor="accent1" w:themeShade="80"/>
          <w:sz w:val="20"/>
          <w:szCs w:val="20"/>
        </w:rPr>
        <w:t>financial management courses</w:t>
      </w:r>
    </w:p>
    <w:p w14:paraId="38F3912E" w14:textId="1774CB3F" w:rsidR="004A1369" w:rsidRPr="004A1369" w:rsidRDefault="004A1369" w:rsidP="00D37152">
      <w:pPr>
        <w:pStyle w:val="ListParagraph"/>
        <w:numPr>
          <w:ilvl w:val="0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 w:rsidRPr="004A1369">
        <w:rPr>
          <w:color w:val="3D4F07" w:themeColor="accent1" w:themeShade="80"/>
          <w:sz w:val="20"/>
          <w:szCs w:val="20"/>
        </w:rPr>
        <w:lastRenderedPageBreak/>
        <w:t>Project planning and control courses</w:t>
      </w:r>
    </w:p>
    <w:p w14:paraId="3FD32689" w14:textId="77777777" w:rsidR="004A1369" w:rsidRPr="0059395C" w:rsidRDefault="004A1369" w:rsidP="004A1369">
      <w:pPr>
        <w:pStyle w:val="ListParagraph"/>
        <w:bidi w:val="0"/>
        <w:spacing w:after="0"/>
        <w:ind w:left="810"/>
        <w:jc w:val="both"/>
        <w:rPr>
          <w:color w:val="3D4F07" w:themeColor="accent1" w:themeShade="80"/>
          <w:sz w:val="12"/>
          <w:szCs w:val="16"/>
          <w:u w:val="single"/>
        </w:rPr>
      </w:pPr>
    </w:p>
    <w:p w14:paraId="496F9AB7" w14:textId="51B87262" w:rsidR="004612C2" w:rsidRDefault="004612C2" w:rsidP="005B5435"/>
    <w:p w14:paraId="17750790" w14:textId="77777777" w:rsidR="005B5435" w:rsidRDefault="005B5435" w:rsidP="005B5435"/>
    <w:p w14:paraId="600EFCD4" w14:textId="50E3B4AB" w:rsidR="005B5435" w:rsidRDefault="005B5435" w:rsidP="005B5435">
      <w:pPr>
        <w:rPr>
          <w:bCs/>
          <w:color w:val="0036A2"/>
          <w:sz w:val="24"/>
          <w:szCs w:val="28"/>
        </w:rPr>
      </w:pPr>
      <w:r>
        <w:rPr>
          <w:bCs/>
          <w:color w:val="0036A2"/>
          <w:sz w:val="24"/>
          <w:szCs w:val="28"/>
        </w:rPr>
        <w:t xml:space="preserve">Work History </w:t>
      </w:r>
    </w:p>
    <w:p w14:paraId="4D30E890" w14:textId="77777777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spacing w:after="0"/>
        <w:jc w:val="both"/>
        <w:rPr>
          <w:b/>
          <w:bCs/>
        </w:rPr>
      </w:pPr>
      <w:r w:rsidRPr="005B5435">
        <w:rPr>
          <w:b/>
          <w:bCs/>
        </w:rPr>
        <w:t>Retraced: (since Feb 2022)</w:t>
      </w:r>
    </w:p>
    <w:p w14:paraId="3E6A032D" w14:textId="77777777" w:rsidR="005B5435" w:rsidRPr="005B5435" w:rsidRDefault="005B5435" w:rsidP="005B5435">
      <w:pPr>
        <w:pStyle w:val="ListParagraph"/>
        <w:bidi w:val="0"/>
        <w:spacing w:after="0"/>
        <w:jc w:val="both"/>
        <w:rPr>
          <w:b/>
          <w:bCs/>
          <w:sz w:val="20"/>
          <w:szCs w:val="20"/>
        </w:rPr>
      </w:pPr>
    </w:p>
    <w:p w14:paraId="6856B1F4" w14:textId="33286239" w:rsidR="005B5435" w:rsidRPr="005B5435" w:rsidRDefault="005B5435" w:rsidP="005B5435">
      <w:pPr>
        <w:spacing w:line="276" w:lineRule="auto"/>
        <w:ind w:left="1080"/>
        <w:rPr>
          <w:szCs w:val="20"/>
        </w:rPr>
      </w:pPr>
      <w:r w:rsidRPr="005B5435">
        <w:rPr>
          <w:szCs w:val="20"/>
        </w:rPr>
        <w:t xml:space="preserve">As a hands-on </w:t>
      </w:r>
      <w:r w:rsidRPr="005B5435">
        <w:rPr>
          <w:b/>
          <w:bCs/>
          <w:szCs w:val="20"/>
        </w:rPr>
        <w:t>technical manager/team lead</w:t>
      </w:r>
      <w:r w:rsidRPr="005B5435">
        <w:rPr>
          <w:szCs w:val="20"/>
        </w:rPr>
        <w:t xml:space="preserve"> I teach, guide, and work alongside my teammates to reach the </w:t>
      </w:r>
      <w:r>
        <w:rPr>
          <w:szCs w:val="20"/>
        </w:rPr>
        <w:t>g</w:t>
      </w:r>
      <w:r w:rsidRPr="005B5435">
        <w:rPr>
          <w:szCs w:val="20"/>
        </w:rPr>
        <w:t>oals of the platform which is vary.</w:t>
      </w:r>
    </w:p>
    <w:p w14:paraId="60F5CF15" w14:textId="2957E67A" w:rsidR="005B5435" w:rsidRDefault="005B5435" w:rsidP="005B5435">
      <w:pPr>
        <w:pStyle w:val="ListParagraph"/>
        <w:bidi w:val="0"/>
        <w:ind w:left="1080"/>
        <w:rPr>
          <w:szCs w:val="20"/>
        </w:rPr>
      </w:pPr>
      <w:r w:rsidRPr="005B5435">
        <w:rPr>
          <w:szCs w:val="20"/>
        </w:rPr>
        <w:t>technologies included:</w:t>
      </w:r>
    </w:p>
    <w:p w14:paraId="36FEA81F" w14:textId="77777777" w:rsidR="005B5435" w:rsidRPr="005B5435" w:rsidRDefault="005B5435" w:rsidP="005B5435">
      <w:pPr>
        <w:pStyle w:val="ListParagraph"/>
        <w:bidi w:val="0"/>
        <w:ind w:left="1080"/>
        <w:rPr>
          <w:szCs w:val="20"/>
        </w:rPr>
      </w:pPr>
    </w:p>
    <w:p w14:paraId="5BA0B701" w14:textId="3B2705C0" w:rsidR="005B5435" w:rsidRPr="005B5435" w:rsidRDefault="005B5435" w:rsidP="005B5435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 xml:space="preserve">NodeJS micro services </w:t>
      </w:r>
      <w:r w:rsidR="00BD4091">
        <w:rPr>
          <w:i/>
          <w:iCs/>
          <w:color w:val="3D4F07" w:themeColor="accent1" w:themeShade="80"/>
          <w:sz w:val="20"/>
          <w:szCs w:val="20"/>
        </w:rPr>
        <w:t xml:space="preserve"> services</w:t>
      </w:r>
    </w:p>
    <w:p w14:paraId="3F9998E0" w14:textId="77777777" w:rsidR="005B5435" w:rsidRPr="005B5435" w:rsidRDefault="005B5435" w:rsidP="005B5435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>React front-end app</w:t>
      </w:r>
    </w:p>
    <w:p w14:paraId="028A985A" w14:textId="58E68FCB" w:rsidR="005B5435" w:rsidRPr="005B5435" w:rsidRDefault="005B5435" w:rsidP="005B5435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>Circleci / github</w:t>
      </w:r>
      <w:r w:rsidR="00BD4091">
        <w:rPr>
          <w:i/>
          <w:iCs/>
          <w:color w:val="3D4F07" w:themeColor="accent1" w:themeShade="80"/>
          <w:sz w:val="20"/>
          <w:szCs w:val="20"/>
        </w:rPr>
        <w:t xml:space="preserve"> actions, terraform</w:t>
      </w:r>
    </w:p>
    <w:p w14:paraId="1A037968" w14:textId="77777777" w:rsidR="005B5435" w:rsidRDefault="005B5435" w:rsidP="005B5435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>Watchdog for production monitoring</w:t>
      </w:r>
    </w:p>
    <w:p w14:paraId="1DF18A4D" w14:textId="3A71B162" w:rsidR="00BD4091" w:rsidRPr="005B5435" w:rsidRDefault="00BD4091" w:rsidP="00BD4091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>
        <w:rPr>
          <w:i/>
          <w:iCs/>
          <w:color w:val="3D4F07" w:themeColor="accent1" w:themeShade="80"/>
          <w:sz w:val="20"/>
          <w:szCs w:val="20"/>
        </w:rPr>
        <w:t>Aws : ECS, EC2, S3, EKS</w:t>
      </w:r>
    </w:p>
    <w:p w14:paraId="125553EB" w14:textId="77777777" w:rsidR="005B5435" w:rsidRPr="005B5435" w:rsidRDefault="005B5435" w:rsidP="005B5435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>Oracle db</w:t>
      </w:r>
    </w:p>
    <w:p w14:paraId="6E810D46" w14:textId="77777777" w:rsidR="005B5435" w:rsidRPr="005B5435" w:rsidRDefault="005B5435" w:rsidP="005B5435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 xml:space="preserve">RabbitMQ </w:t>
      </w:r>
    </w:p>
    <w:p w14:paraId="67E72B64" w14:textId="697051C0" w:rsidR="005B5435" w:rsidRPr="005B5435" w:rsidRDefault="005B5435" w:rsidP="005B5435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>Docker, Kubernetes, Github Actions</w:t>
      </w:r>
    </w:p>
    <w:p w14:paraId="2A788A00" w14:textId="77777777" w:rsidR="005B5435" w:rsidRPr="005B5435" w:rsidRDefault="005B5435" w:rsidP="005B5435">
      <w:pPr>
        <w:pStyle w:val="ListParagraph"/>
        <w:bidi w:val="0"/>
        <w:spacing w:after="0"/>
        <w:ind w:left="547"/>
        <w:jc w:val="both"/>
        <w:rPr>
          <w:b/>
          <w:bCs/>
          <w:sz w:val="20"/>
          <w:szCs w:val="20"/>
        </w:rPr>
      </w:pPr>
    </w:p>
    <w:p w14:paraId="6D52E057" w14:textId="62A54ECD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spacing w:after="0"/>
        <w:jc w:val="both"/>
        <w:rPr>
          <w:b/>
          <w:bCs/>
        </w:rPr>
      </w:pPr>
      <w:r w:rsidRPr="005B5435">
        <w:rPr>
          <w:b/>
          <w:bCs/>
        </w:rPr>
        <w:t>Tecnotree: (Sep 201</w:t>
      </w:r>
      <w:r w:rsidR="005E6391">
        <w:rPr>
          <w:b/>
          <w:bCs/>
        </w:rPr>
        <w:t>6</w:t>
      </w:r>
      <w:r w:rsidRPr="005B5435">
        <w:rPr>
          <w:b/>
          <w:bCs/>
        </w:rPr>
        <w:t>-Feb 2022)</w:t>
      </w:r>
    </w:p>
    <w:p w14:paraId="395D0441" w14:textId="503D60F1" w:rsidR="005B5435" w:rsidRDefault="005B5435" w:rsidP="005B5435">
      <w:pPr>
        <w:pStyle w:val="ListParagraph"/>
        <w:bidi w:val="0"/>
        <w:ind w:left="1080"/>
        <w:rPr>
          <w:szCs w:val="20"/>
        </w:rPr>
      </w:pPr>
      <w:r w:rsidRPr="005B5435">
        <w:rPr>
          <w:szCs w:val="20"/>
        </w:rPr>
        <w:t xml:space="preserve">As a </w:t>
      </w:r>
      <w:r w:rsidRPr="005B5435">
        <w:rPr>
          <w:b/>
          <w:bCs/>
          <w:szCs w:val="20"/>
        </w:rPr>
        <w:t>Technical Manager</w:t>
      </w:r>
      <w:r w:rsidRPr="005B5435">
        <w:rPr>
          <w:szCs w:val="20"/>
        </w:rPr>
        <w:t xml:space="preserve"> I’ve managed 3 teams regarding development and maintenance of multiple (more then 70) services to ensure delivery of 3 main telecommunication projects</w:t>
      </w:r>
      <w:r w:rsidRPr="005B5435">
        <w:rPr>
          <w:szCs w:val="20"/>
        </w:rPr>
        <w:br/>
        <w:t>in here I’ve managed, created, educated and guided new teams, and implemented the one man do it all approach on all the scenarios and proud to say I have guided almost 10+ people from junior senior</w:t>
      </w:r>
      <w:r>
        <w:rPr>
          <w:szCs w:val="20"/>
        </w:rPr>
        <w:t xml:space="preserve">ity skills </w:t>
      </w:r>
      <w:r w:rsidRPr="005B5435">
        <w:rPr>
          <w:szCs w:val="20"/>
        </w:rPr>
        <w:t xml:space="preserve">Technologies included: </w:t>
      </w:r>
    </w:p>
    <w:p w14:paraId="06B268AB" w14:textId="77777777" w:rsidR="005B5435" w:rsidRPr="005B5435" w:rsidRDefault="005B5435" w:rsidP="005B5435">
      <w:pPr>
        <w:pStyle w:val="ListParagraph"/>
        <w:bidi w:val="0"/>
        <w:ind w:left="1080"/>
        <w:rPr>
          <w:szCs w:val="20"/>
        </w:rPr>
      </w:pPr>
    </w:p>
    <w:p w14:paraId="407913D8" w14:textId="77777777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>Nodejs</w:t>
      </w:r>
    </w:p>
    <w:p w14:paraId="7FFB2453" w14:textId="74176D6A" w:rsidR="005B5435" w:rsidRPr="005B5435" w:rsidRDefault="00727862" w:rsidP="005B5435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>Spring boot</w:t>
      </w:r>
    </w:p>
    <w:p w14:paraId="60AD82B4" w14:textId="54CFD389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 xml:space="preserve">Cassandra, </w:t>
      </w:r>
      <w:r w:rsidR="00727862" w:rsidRPr="005B5435">
        <w:rPr>
          <w:i/>
          <w:iCs/>
          <w:color w:val="3D4F07" w:themeColor="accent1" w:themeShade="80"/>
          <w:sz w:val="20"/>
          <w:szCs w:val="20"/>
        </w:rPr>
        <w:t>mongo dB</w:t>
      </w:r>
      <w:r w:rsidRPr="005B5435">
        <w:rPr>
          <w:i/>
          <w:iCs/>
          <w:color w:val="3D4F07" w:themeColor="accent1" w:themeShade="80"/>
          <w:sz w:val="20"/>
          <w:szCs w:val="20"/>
        </w:rPr>
        <w:t xml:space="preserve">, </w:t>
      </w:r>
      <w:r w:rsidR="00727862" w:rsidRPr="005B5435">
        <w:rPr>
          <w:i/>
          <w:iCs/>
          <w:color w:val="3D4F07" w:themeColor="accent1" w:themeShade="80"/>
          <w:sz w:val="20"/>
          <w:szCs w:val="20"/>
        </w:rPr>
        <w:t>MySQL</w:t>
      </w:r>
      <w:r w:rsidRPr="005B5435">
        <w:rPr>
          <w:i/>
          <w:iCs/>
          <w:color w:val="3D4F07" w:themeColor="accent1" w:themeShade="80"/>
          <w:sz w:val="20"/>
          <w:szCs w:val="20"/>
        </w:rPr>
        <w:t xml:space="preserve">, </w:t>
      </w:r>
    </w:p>
    <w:p w14:paraId="7B7C2BA6" w14:textId="0B7D0D73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 xml:space="preserve">Kafka, </w:t>
      </w:r>
      <w:r w:rsidR="00727862" w:rsidRPr="005B5435">
        <w:rPr>
          <w:i/>
          <w:iCs/>
          <w:color w:val="3D4F07" w:themeColor="accent1" w:themeShade="80"/>
          <w:sz w:val="20"/>
          <w:szCs w:val="20"/>
        </w:rPr>
        <w:t>RabbitMQ</w:t>
      </w:r>
    </w:p>
    <w:p w14:paraId="65A36D99" w14:textId="77777777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>Rancher, docker, Kubernetes</w:t>
      </w:r>
    </w:p>
    <w:p w14:paraId="49B06ECF" w14:textId="0B2945C9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 xml:space="preserve">React, </w:t>
      </w:r>
      <w:r w:rsidR="00727862" w:rsidRPr="005B5435">
        <w:rPr>
          <w:i/>
          <w:iCs/>
          <w:color w:val="3D4F07" w:themeColor="accent1" w:themeShade="80"/>
          <w:sz w:val="20"/>
          <w:szCs w:val="20"/>
        </w:rPr>
        <w:t>Vue</w:t>
      </w:r>
      <w:r w:rsidRPr="005B5435">
        <w:rPr>
          <w:i/>
          <w:iCs/>
          <w:color w:val="3D4F07" w:themeColor="accent1" w:themeShade="80"/>
          <w:sz w:val="20"/>
          <w:szCs w:val="20"/>
        </w:rPr>
        <w:t xml:space="preserve">, </w:t>
      </w:r>
      <w:r w:rsidR="00727862" w:rsidRPr="005B5435">
        <w:rPr>
          <w:i/>
          <w:iCs/>
          <w:color w:val="3D4F07" w:themeColor="accent1" w:themeShade="80"/>
          <w:sz w:val="20"/>
          <w:szCs w:val="20"/>
        </w:rPr>
        <w:t>AngularJS.</w:t>
      </w:r>
    </w:p>
    <w:p w14:paraId="1097C814" w14:textId="77777777" w:rsidR="005B5435" w:rsidRDefault="005B5435" w:rsidP="005B5435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>Ci/cd with Jenkins</w:t>
      </w:r>
    </w:p>
    <w:p w14:paraId="65F83A7A" w14:textId="474A106A" w:rsidR="00760EFC" w:rsidRPr="005B5435" w:rsidRDefault="00760EFC" w:rsidP="00760EFC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>
        <w:rPr>
          <w:i/>
          <w:iCs/>
          <w:color w:val="3D4F07" w:themeColor="accent1" w:themeShade="80"/>
          <w:sz w:val="20"/>
          <w:szCs w:val="20"/>
        </w:rPr>
        <w:t xml:space="preserve">AWS, GOOGLE cloud services </w:t>
      </w:r>
    </w:p>
    <w:p w14:paraId="29E368AE" w14:textId="77777777" w:rsidR="005B5435" w:rsidRPr="005B5435" w:rsidRDefault="005B5435" w:rsidP="005B5435">
      <w:pPr>
        <w:pStyle w:val="ListParagraph"/>
        <w:bidi w:val="0"/>
        <w:ind w:left="1049"/>
        <w:rPr>
          <w:color w:val="3D4F07" w:themeColor="accent1" w:themeShade="80"/>
          <w:sz w:val="20"/>
          <w:szCs w:val="20"/>
          <w:u w:val="single"/>
        </w:rPr>
      </w:pPr>
    </w:p>
    <w:p w14:paraId="1433A4A5" w14:textId="77777777" w:rsidR="005B5435" w:rsidRPr="005B5435" w:rsidRDefault="005B5435" w:rsidP="005B5435">
      <w:pPr>
        <w:ind w:left="689"/>
        <w:rPr>
          <w:color w:val="3D4F07" w:themeColor="accent1" w:themeShade="80"/>
          <w:szCs w:val="20"/>
          <w:u w:val="single"/>
        </w:rPr>
      </w:pPr>
    </w:p>
    <w:p w14:paraId="1C4001B8" w14:textId="77777777" w:rsidR="005B5435" w:rsidRPr="005B5435" w:rsidRDefault="005B5435" w:rsidP="005B5435">
      <w:pPr>
        <w:pStyle w:val="ListParagraph"/>
        <w:framePr w:hSpace="180" w:wrap="around" w:vAnchor="page" w:hAnchor="margin" w:x="-284" w:y="431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5E8EB706" w14:textId="18D345B8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jc w:val="both"/>
        <w:rPr>
          <w:b/>
          <w:bCs/>
          <w:sz w:val="20"/>
          <w:szCs w:val="20"/>
        </w:rPr>
      </w:pPr>
      <w:r w:rsidRPr="005B5435">
        <w:rPr>
          <w:b/>
          <w:bCs/>
          <w:sz w:val="20"/>
          <w:szCs w:val="20"/>
        </w:rPr>
        <w:t>Diliviri/Eposense: (Sep 201</w:t>
      </w:r>
      <w:r w:rsidR="005E6391">
        <w:rPr>
          <w:b/>
          <w:bCs/>
          <w:sz w:val="20"/>
          <w:szCs w:val="20"/>
        </w:rPr>
        <w:t>5</w:t>
      </w:r>
      <w:r w:rsidRPr="005B5435">
        <w:rPr>
          <w:b/>
          <w:bCs/>
          <w:sz w:val="20"/>
          <w:szCs w:val="20"/>
        </w:rPr>
        <w:t>-Sep 201</w:t>
      </w:r>
      <w:r w:rsidR="005E6391">
        <w:rPr>
          <w:b/>
          <w:bCs/>
          <w:sz w:val="20"/>
          <w:szCs w:val="20"/>
        </w:rPr>
        <w:t>6</w:t>
      </w:r>
      <w:r w:rsidRPr="005B5435">
        <w:rPr>
          <w:b/>
          <w:bCs/>
          <w:sz w:val="20"/>
          <w:szCs w:val="20"/>
        </w:rPr>
        <w:t>)</w:t>
      </w:r>
    </w:p>
    <w:p w14:paraId="20EB1B81" w14:textId="47978666" w:rsidR="005B5435" w:rsidRDefault="005B5435" w:rsidP="005B5435">
      <w:pPr>
        <w:pStyle w:val="ListParagraph"/>
        <w:bidi w:val="0"/>
        <w:spacing w:line="240" w:lineRule="auto"/>
        <w:ind w:left="1080"/>
        <w:jc w:val="both"/>
        <w:rPr>
          <w:sz w:val="20"/>
          <w:szCs w:val="20"/>
        </w:rPr>
      </w:pPr>
      <w:r w:rsidRPr="005B5435">
        <w:rPr>
          <w:sz w:val="20"/>
          <w:szCs w:val="20"/>
        </w:rPr>
        <w:t xml:space="preserve">As </w:t>
      </w:r>
      <w:r w:rsidRPr="005B5435">
        <w:rPr>
          <w:b/>
          <w:bCs/>
          <w:sz w:val="20"/>
          <w:szCs w:val="20"/>
        </w:rPr>
        <w:t>Team Lead and senior full stack</w:t>
      </w:r>
      <w:r w:rsidRPr="005B5435">
        <w:rPr>
          <w:sz w:val="20"/>
          <w:szCs w:val="20"/>
        </w:rPr>
        <w:t xml:space="preserve"> developer I developed and improved existing parts of the whole ecosystem of the Diliviri (app for deliver goods with hired/outsourced driver and vehicles). I added multiple apps as well as improvement in followings …</w:t>
      </w:r>
    </w:p>
    <w:p w14:paraId="2E7F3CB2" w14:textId="77777777" w:rsidR="005B5435" w:rsidRPr="005B5435" w:rsidRDefault="005B5435" w:rsidP="005B5435">
      <w:pPr>
        <w:pStyle w:val="ListParagraph"/>
        <w:bidi w:val="0"/>
        <w:spacing w:line="240" w:lineRule="auto"/>
        <w:ind w:left="1080"/>
        <w:jc w:val="both"/>
        <w:rPr>
          <w:sz w:val="20"/>
          <w:szCs w:val="20"/>
        </w:rPr>
      </w:pPr>
    </w:p>
    <w:p w14:paraId="768AE187" w14:textId="77777777" w:rsidR="005B5435" w:rsidRPr="005B5435" w:rsidRDefault="005B5435" w:rsidP="00727862">
      <w:pPr>
        <w:pStyle w:val="ListParagraph"/>
        <w:numPr>
          <w:ilvl w:val="0"/>
          <w:numId w:val="6"/>
        </w:numPr>
        <w:bidi w:val="0"/>
        <w:spacing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>Changed monolithic Admin app to microservice architect (Efficiency +</w:t>
      </w:r>
      <w:r w:rsidRPr="005B5435">
        <w:rPr>
          <w:rFonts w:asciiTheme="majorBidi" w:hAnsiTheme="majorBidi" w:cstheme="majorBidi"/>
          <w:b/>
          <w:bCs/>
          <w:sz w:val="20"/>
          <w:szCs w:val="20"/>
        </w:rPr>
        <w:t>400%</w:t>
      </w:r>
      <w:r w:rsidRPr="005B5435">
        <w:rPr>
          <w:rFonts w:asciiTheme="majorBidi" w:hAnsiTheme="majorBidi" w:cstheme="majorBidi"/>
          <w:sz w:val="20"/>
          <w:szCs w:val="20"/>
        </w:rPr>
        <w:t>)</w:t>
      </w:r>
    </w:p>
    <w:p w14:paraId="48FAE4B0" w14:textId="77777777" w:rsidR="005B5435" w:rsidRPr="005B5435" w:rsidRDefault="005B5435" w:rsidP="00727862">
      <w:pPr>
        <w:pStyle w:val="ListParagraph"/>
        <w:numPr>
          <w:ilvl w:val="0"/>
          <w:numId w:val="6"/>
        </w:numPr>
        <w:bidi w:val="0"/>
        <w:spacing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>Converted Driver &amp; Supervisor Native apps for IOS, Android to PWA apps (Development costs -</w:t>
      </w:r>
      <w:r w:rsidRPr="005B5435">
        <w:rPr>
          <w:rFonts w:asciiTheme="majorBidi" w:hAnsiTheme="majorBidi" w:cstheme="majorBidi"/>
          <w:b/>
          <w:bCs/>
          <w:sz w:val="20"/>
          <w:szCs w:val="20"/>
        </w:rPr>
        <w:t>60%)</w:t>
      </w:r>
    </w:p>
    <w:p w14:paraId="5C241C76" w14:textId="77777777" w:rsidR="005B5435" w:rsidRPr="005B5435" w:rsidRDefault="005B5435" w:rsidP="00727862">
      <w:pPr>
        <w:pStyle w:val="ListParagraph"/>
        <w:numPr>
          <w:ilvl w:val="0"/>
          <w:numId w:val="6"/>
        </w:numPr>
        <w:bidi w:val="0"/>
        <w:spacing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 xml:space="preserve">Created complex Multi routing algorithms for concurrent deliveries with one driver (profit avg </w:t>
      </w:r>
      <w:r w:rsidRPr="005B5435">
        <w:rPr>
          <w:rFonts w:asciiTheme="majorBidi" w:hAnsiTheme="majorBidi" w:cstheme="majorBidi"/>
          <w:b/>
          <w:bCs/>
          <w:sz w:val="20"/>
          <w:szCs w:val="20"/>
        </w:rPr>
        <w:t>+50%</w:t>
      </w:r>
      <w:r w:rsidRPr="005B5435">
        <w:rPr>
          <w:rFonts w:asciiTheme="majorBidi" w:hAnsiTheme="majorBidi" w:cstheme="majorBidi"/>
          <w:sz w:val="20"/>
          <w:szCs w:val="20"/>
        </w:rPr>
        <w:t>)</w:t>
      </w:r>
    </w:p>
    <w:p w14:paraId="7064C39D" w14:textId="77777777" w:rsidR="005B5435" w:rsidRPr="005B5435" w:rsidRDefault="005B5435" w:rsidP="00727862">
      <w:pPr>
        <w:pStyle w:val="ListParagraph"/>
        <w:numPr>
          <w:ilvl w:val="0"/>
          <w:numId w:val="6"/>
        </w:numPr>
        <w:bidi w:val="0"/>
        <w:spacing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 xml:space="preserve">Kick started standalone routing (in map) and tile Api server for completely free of charge map view and routing (map costs </w:t>
      </w:r>
      <w:r w:rsidRPr="005B5435">
        <w:rPr>
          <w:rFonts w:asciiTheme="majorBidi" w:hAnsiTheme="majorBidi" w:cstheme="majorBidi"/>
          <w:b/>
          <w:bCs/>
          <w:sz w:val="20"/>
          <w:szCs w:val="20"/>
        </w:rPr>
        <w:t>-100%</w:t>
      </w:r>
      <w:r w:rsidRPr="005B5435">
        <w:rPr>
          <w:rFonts w:asciiTheme="majorBidi" w:hAnsiTheme="majorBidi" w:cstheme="majorBidi"/>
          <w:sz w:val="20"/>
          <w:szCs w:val="20"/>
        </w:rPr>
        <w:t>)</w:t>
      </w:r>
    </w:p>
    <w:p w14:paraId="64B15BB0" w14:textId="77777777" w:rsidR="005B5435" w:rsidRPr="005B5435" w:rsidRDefault="005B5435" w:rsidP="00727862">
      <w:pPr>
        <w:pStyle w:val="ListParagraph"/>
        <w:numPr>
          <w:ilvl w:val="0"/>
          <w:numId w:val="6"/>
        </w:numPr>
        <w:bidi w:val="0"/>
        <w:spacing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 xml:space="preserve">Created CI/CD procedure to ensure code health and faster integration for testing and deployment (DevUp costs </w:t>
      </w:r>
      <w:r w:rsidRPr="005B5435">
        <w:rPr>
          <w:rFonts w:asciiTheme="majorBidi" w:hAnsiTheme="majorBidi" w:cstheme="majorBidi"/>
          <w:b/>
          <w:bCs/>
          <w:sz w:val="20"/>
          <w:szCs w:val="20"/>
        </w:rPr>
        <w:t>-70%</w:t>
      </w:r>
      <w:r w:rsidRPr="005B5435">
        <w:rPr>
          <w:rFonts w:asciiTheme="majorBidi" w:hAnsiTheme="majorBidi" w:cstheme="majorBidi"/>
          <w:sz w:val="20"/>
          <w:szCs w:val="20"/>
        </w:rPr>
        <w:t>)</w:t>
      </w:r>
    </w:p>
    <w:p w14:paraId="0317604F" w14:textId="77777777" w:rsidR="005B5435" w:rsidRPr="005B5435" w:rsidRDefault="005B5435" w:rsidP="00727862">
      <w:pPr>
        <w:pStyle w:val="ListParagraph"/>
        <w:numPr>
          <w:ilvl w:val="0"/>
          <w:numId w:val="6"/>
        </w:numPr>
        <w:bidi w:val="0"/>
        <w:spacing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>Creating/modifying and managing 6 apps under the whole product …</w:t>
      </w:r>
    </w:p>
    <w:p w14:paraId="28B36F8B" w14:textId="77777777" w:rsidR="00727862" w:rsidRDefault="00727862" w:rsidP="00727862">
      <w:pPr>
        <w:pStyle w:val="ListParagraph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75E3D56D" w14:textId="77777777" w:rsidR="00727862" w:rsidRDefault="00727862" w:rsidP="00727862">
      <w:pPr>
        <w:pStyle w:val="ListParagraph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7B478E3D" w14:textId="77777777" w:rsidR="00727862" w:rsidRDefault="00727862" w:rsidP="00727862">
      <w:pPr>
        <w:pStyle w:val="ListParagraph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4B1543E2" w14:textId="77777777" w:rsidR="00727862" w:rsidRDefault="00727862" w:rsidP="00727862">
      <w:pPr>
        <w:pStyle w:val="ListParagraph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0B5CD4AC" w14:textId="77777777" w:rsidR="00727862" w:rsidRDefault="00727862" w:rsidP="00727862">
      <w:pPr>
        <w:pStyle w:val="ListParagraph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663B7319" w14:textId="77777777" w:rsidR="005E6391" w:rsidRDefault="005E6391" w:rsidP="005E6391">
      <w:pPr>
        <w:pStyle w:val="ListParagraph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5D7B2579" w14:textId="77777777" w:rsidR="005E6391" w:rsidRPr="005B5435" w:rsidRDefault="005E6391" w:rsidP="005E6391">
      <w:pPr>
        <w:pStyle w:val="ListParagraph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721C9628" w14:textId="489F3535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jc w:val="both"/>
        <w:rPr>
          <w:b/>
          <w:bCs/>
          <w:sz w:val="20"/>
          <w:szCs w:val="20"/>
        </w:rPr>
      </w:pPr>
      <w:r w:rsidRPr="005B5435">
        <w:rPr>
          <w:b/>
          <w:bCs/>
          <w:sz w:val="20"/>
          <w:szCs w:val="20"/>
        </w:rPr>
        <w:t>Rahpooyan: (Mar 201</w:t>
      </w:r>
      <w:r w:rsidR="005E6391">
        <w:rPr>
          <w:b/>
          <w:bCs/>
          <w:sz w:val="20"/>
          <w:szCs w:val="20"/>
        </w:rPr>
        <w:t>3</w:t>
      </w:r>
      <w:r w:rsidRPr="005B5435">
        <w:rPr>
          <w:b/>
          <w:bCs/>
          <w:sz w:val="20"/>
          <w:szCs w:val="20"/>
        </w:rPr>
        <w:t>-Sep 201</w:t>
      </w:r>
      <w:r w:rsidR="005E6391">
        <w:rPr>
          <w:b/>
          <w:bCs/>
          <w:sz w:val="20"/>
          <w:szCs w:val="20"/>
        </w:rPr>
        <w:t>5</w:t>
      </w:r>
      <w:r w:rsidRPr="005B5435">
        <w:rPr>
          <w:b/>
          <w:bCs/>
          <w:sz w:val="20"/>
          <w:szCs w:val="20"/>
        </w:rPr>
        <w:t>)</w:t>
      </w:r>
    </w:p>
    <w:p w14:paraId="5D7D864A" w14:textId="63914211" w:rsidR="005B5435" w:rsidRDefault="005B5435" w:rsidP="00727862">
      <w:pPr>
        <w:pStyle w:val="ListParagraph"/>
        <w:bidi w:val="0"/>
        <w:ind w:left="1080"/>
        <w:rPr>
          <w:szCs w:val="20"/>
        </w:rPr>
      </w:pPr>
      <w:r w:rsidRPr="005B5435">
        <w:rPr>
          <w:szCs w:val="20"/>
        </w:rPr>
        <w:t xml:space="preserve">As </w:t>
      </w:r>
      <w:r w:rsidRPr="005B5435">
        <w:rPr>
          <w:b/>
          <w:bCs/>
          <w:szCs w:val="20"/>
        </w:rPr>
        <w:t>full stack</w:t>
      </w:r>
      <w:r w:rsidRPr="005B5435">
        <w:rPr>
          <w:szCs w:val="20"/>
        </w:rPr>
        <w:t xml:space="preserve"> developer I developed and kickstarted and multiple products based on multiple customer needs and </w:t>
      </w:r>
      <w:r w:rsidR="00727862" w:rsidRPr="005B5435">
        <w:rPr>
          <w:szCs w:val="20"/>
        </w:rPr>
        <w:t>descriptions.</w:t>
      </w:r>
      <w:r w:rsidRPr="005B5435">
        <w:rPr>
          <w:szCs w:val="20"/>
        </w:rPr>
        <w:t xml:space="preserve"> </w:t>
      </w:r>
    </w:p>
    <w:p w14:paraId="14357413" w14:textId="77777777" w:rsidR="00727862" w:rsidRPr="00727862" w:rsidRDefault="00727862" w:rsidP="00727862">
      <w:pPr>
        <w:pStyle w:val="ListParagraph"/>
        <w:bidi w:val="0"/>
        <w:ind w:left="1080"/>
        <w:rPr>
          <w:szCs w:val="20"/>
        </w:rPr>
      </w:pPr>
    </w:p>
    <w:p w14:paraId="10EAEEDF" w14:textId="3CBAA763" w:rsidR="005B5435" w:rsidRPr="00727862" w:rsidRDefault="005B5435" w:rsidP="00727862">
      <w:pPr>
        <w:pStyle w:val="ListParagraph"/>
        <w:numPr>
          <w:ilvl w:val="0"/>
          <w:numId w:val="7"/>
        </w:numPr>
        <w:bidi w:val="0"/>
        <w:spacing w:line="360" w:lineRule="auto"/>
        <w:ind w:left="1800"/>
        <w:rPr>
          <w:rFonts w:asciiTheme="majorBidi" w:hAnsiTheme="majorBidi" w:cstheme="majorBidi"/>
          <w:sz w:val="20"/>
          <w:szCs w:val="20"/>
        </w:rPr>
      </w:pPr>
      <w:r w:rsidRPr="00727862">
        <w:rPr>
          <w:rFonts w:asciiTheme="majorBidi" w:hAnsiTheme="majorBidi" w:cstheme="majorBidi"/>
          <w:sz w:val="20"/>
          <w:szCs w:val="20"/>
        </w:rPr>
        <w:t xml:space="preserve">Easybimeh.com (front-end) Improving system for example adding </w:t>
      </w:r>
      <w:r w:rsidR="00727862" w:rsidRPr="00727862">
        <w:rPr>
          <w:rFonts w:asciiTheme="majorBidi" w:hAnsiTheme="majorBidi" w:cstheme="majorBidi"/>
          <w:sz w:val="20"/>
          <w:szCs w:val="20"/>
        </w:rPr>
        <w:t>lazy loading</w:t>
      </w:r>
      <w:r w:rsidRPr="00727862">
        <w:rPr>
          <w:rFonts w:asciiTheme="majorBidi" w:hAnsiTheme="majorBidi" w:cstheme="majorBidi"/>
          <w:sz w:val="20"/>
          <w:szCs w:val="20"/>
        </w:rPr>
        <w:t xml:space="preserve"> and breaking services for better user experience </w:t>
      </w:r>
      <w:bookmarkStart w:id="0" w:name="_Hlk30846525"/>
      <w:r w:rsidRPr="00727862">
        <w:rPr>
          <w:rFonts w:asciiTheme="majorBidi" w:hAnsiTheme="majorBidi" w:cstheme="majorBidi"/>
          <w:sz w:val="20"/>
          <w:szCs w:val="20"/>
        </w:rPr>
        <w:t>(Efficiency +</w:t>
      </w:r>
      <w:r w:rsidRPr="00727862">
        <w:rPr>
          <w:rFonts w:asciiTheme="majorBidi" w:hAnsiTheme="majorBidi" w:cstheme="majorBidi"/>
          <w:b/>
          <w:bCs/>
          <w:sz w:val="20"/>
          <w:szCs w:val="20"/>
        </w:rPr>
        <w:t>40%</w:t>
      </w:r>
      <w:r w:rsidRPr="00727862">
        <w:rPr>
          <w:rFonts w:asciiTheme="majorBidi" w:hAnsiTheme="majorBidi" w:cstheme="majorBidi"/>
          <w:sz w:val="20"/>
          <w:szCs w:val="20"/>
        </w:rPr>
        <w:t>)</w:t>
      </w:r>
      <w:bookmarkEnd w:id="0"/>
    </w:p>
    <w:p w14:paraId="1DFB428B" w14:textId="6644B4EF" w:rsidR="005B5435" w:rsidRPr="00727862" w:rsidRDefault="005B5435" w:rsidP="00727862">
      <w:pPr>
        <w:pStyle w:val="ListParagraph"/>
        <w:numPr>
          <w:ilvl w:val="0"/>
          <w:numId w:val="7"/>
        </w:numPr>
        <w:bidi w:val="0"/>
        <w:spacing w:line="360" w:lineRule="auto"/>
        <w:ind w:left="1800"/>
        <w:rPr>
          <w:rFonts w:asciiTheme="majorBidi" w:hAnsiTheme="majorBidi" w:cstheme="majorBidi"/>
          <w:sz w:val="20"/>
          <w:szCs w:val="20"/>
        </w:rPr>
      </w:pPr>
      <w:r w:rsidRPr="00727862">
        <w:rPr>
          <w:rFonts w:asciiTheme="majorBidi" w:hAnsiTheme="majorBidi" w:cstheme="majorBidi"/>
          <w:sz w:val="20"/>
          <w:szCs w:val="20"/>
        </w:rPr>
        <w:t>Wow.kanoon.ir (</w:t>
      </w:r>
      <w:r w:rsidR="00727862" w:rsidRPr="00727862">
        <w:rPr>
          <w:rFonts w:asciiTheme="majorBidi" w:hAnsiTheme="majorBidi" w:cstheme="majorBidi"/>
          <w:sz w:val="20"/>
          <w:szCs w:val="20"/>
        </w:rPr>
        <w:t>full stack</w:t>
      </w:r>
      <w:r w:rsidRPr="00727862">
        <w:rPr>
          <w:rFonts w:asciiTheme="majorBidi" w:hAnsiTheme="majorBidi" w:cstheme="majorBidi"/>
          <w:sz w:val="20"/>
          <w:szCs w:val="20"/>
        </w:rPr>
        <w:t>) create and deploy full featured learning app to teach/test and give certificate for English learning (Creating revenue)</w:t>
      </w:r>
    </w:p>
    <w:p w14:paraId="3B3C7EAB" w14:textId="62D0933E" w:rsidR="005B5435" w:rsidRPr="00727862" w:rsidRDefault="005B5435" w:rsidP="00727862">
      <w:pPr>
        <w:pStyle w:val="ListParagraph"/>
        <w:numPr>
          <w:ilvl w:val="0"/>
          <w:numId w:val="7"/>
        </w:numPr>
        <w:bidi w:val="0"/>
        <w:spacing w:line="360" w:lineRule="auto"/>
        <w:ind w:left="1800"/>
        <w:rPr>
          <w:rFonts w:asciiTheme="majorBidi" w:hAnsiTheme="majorBidi" w:cstheme="majorBidi"/>
          <w:sz w:val="20"/>
          <w:szCs w:val="20"/>
        </w:rPr>
      </w:pPr>
      <w:r w:rsidRPr="00727862">
        <w:rPr>
          <w:rFonts w:asciiTheme="majorBidi" w:hAnsiTheme="majorBidi" w:cstheme="majorBidi"/>
          <w:sz w:val="20"/>
          <w:szCs w:val="20"/>
        </w:rPr>
        <w:t>Visit24.ir (</w:t>
      </w:r>
      <w:r w:rsidR="00727862" w:rsidRPr="00727862">
        <w:rPr>
          <w:rFonts w:asciiTheme="majorBidi" w:hAnsiTheme="majorBidi" w:cstheme="majorBidi"/>
          <w:sz w:val="20"/>
          <w:szCs w:val="20"/>
        </w:rPr>
        <w:t>full stack</w:t>
      </w:r>
      <w:r w:rsidRPr="00727862">
        <w:rPr>
          <w:rFonts w:asciiTheme="majorBidi" w:hAnsiTheme="majorBidi" w:cstheme="majorBidi"/>
          <w:sz w:val="20"/>
          <w:szCs w:val="20"/>
        </w:rPr>
        <w:t>) create and deploy 4 different parts whole startup to kickstart it and created the development team and mentored them to continue the work (Creating revenue)</w:t>
      </w:r>
    </w:p>
    <w:p w14:paraId="5BCBF05B" w14:textId="7DFB7B98" w:rsidR="005B5435" w:rsidRPr="00727862" w:rsidRDefault="005B5435" w:rsidP="00727862">
      <w:pPr>
        <w:pStyle w:val="ListParagraph"/>
        <w:numPr>
          <w:ilvl w:val="0"/>
          <w:numId w:val="7"/>
        </w:numPr>
        <w:bidi w:val="0"/>
        <w:spacing w:line="360" w:lineRule="auto"/>
        <w:ind w:left="1800"/>
        <w:rPr>
          <w:rFonts w:asciiTheme="majorBidi" w:hAnsiTheme="majorBidi" w:cstheme="majorBidi"/>
          <w:sz w:val="20"/>
          <w:szCs w:val="20"/>
        </w:rPr>
      </w:pPr>
      <w:r w:rsidRPr="00727862">
        <w:rPr>
          <w:rFonts w:asciiTheme="majorBidi" w:hAnsiTheme="majorBidi" w:cstheme="majorBidi"/>
          <w:sz w:val="20"/>
          <w:szCs w:val="20"/>
        </w:rPr>
        <w:t>Review (</w:t>
      </w:r>
      <w:r w:rsidR="00727862" w:rsidRPr="00727862">
        <w:rPr>
          <w:rFonts w:asciiTheme="majorBidi" w:hAnsiTheme="majorBidi" w:cstheme="majorBidi"/>
          <w:sz w:val="20"/>
          <w:szCs w:val="20"/>
        </w:rPr>
        <w:t>full stack</w:t>
      </w:r>
      <w:r w:rsidRPr="00727862">
        <w:rPr>
          <w:rFonts w:asciiTheme="majorBidi" w:hAnsiTheme="majorBidi" w:cstheme="majorBidi"/>
          <w:sz w:val="20"/>
          <w:szCs w:val="20"/>
        </w:rPr>
        <w:t>) creation and deployment of video clip audio extraction and translation plus online subtitle creation (Creating revenue)</w:t>
      </w:r>
    </w:p>
    <w:p w14:paraId="18ECBE0B" w14:textId="2210C627" w:rsidR="005B5435" w:rsidRPr="00727862" w:rsidRDefault="005B5435" w:rsidP="00727862">
      <w:pPr>
        <w:pStyle w:val="ListParagraph"/>
        <w:numPr>
          <w:ilvl w:val="0"/>
          <w:numId w:val="7"/>
        </w:numPr>
        <w:bidi w:val="0"/>
        <w:spacing w:line="360" w:lineRule="auto"/>
        <w:ind w:left="1800"/>
        <w:rPr>
          <w:rFonts w:asciiTheme="majorBidi" w:hAnsiTheme="majorBidi" w:cstheme="majorBidi"/>
          <w:sz w:val="20"/>
          <w:szCs w:val="20"/>
        </w:rPr>
      </w:pPr>
      <w:r w:rsidRPr="00727862">
        <w:rPr>
          <w:rFonts w:asciiTheme="majorBidi" w:hAnsiTheme="majorBidi" w:cstheme="majorBidi"/>
          <w:sz w:val="20"/>
          <w:szCs w:val="20"/>
        </w:rPr>
        <w:t>Choqok (</w:t>
      </w:r>
      <w:r w:rsidR="00727862" w:rsidRPr="00727862">
        <w:rPr>
          <w:rFonts w:asciiTheme="majorBidi" w:hAnsiTheme="majorBidi" w:cstheme="majorBidi"/>
          <w:sz w:val="20"/>
          <w:szCs w:val="20"/>
        </w:rPr>
        <w:t>full stack</w:t>
      </w:r>
      <w:r w:rsidRPr="00727862">
        <w:rPr>
          <w:rFonts w:asciiTheme="majorBidi" w:hAnsiTheme="majorBidi" w:cstheme="majorBidi"/>
          <w:sz w:val="20"/>
          <w:szCs w:val="20"/>
        </w:rPr>
        <w:t>) creation and deployment of pdf modification and content adding system for teachers/ reviewers/ experts/ students</w:t>
      </w:r>
      <w:r w:rsidR="00727862">
        <w:rPr>
          <w:rFonts w:asciiTheme="majorBidi" w:hAnsiTheme="majorBidi" w:cstheme="majorBidi"/>
          <w:sz w:val="20"/>
          <w:szCs w:val="20"/>
        </w:rPr>
        <w:t xml:space="preserve"> </w:t>
      </w:r>
      <w:r w:rsidRPr="00727862">
        <w:rPr>
          <w:rFonts w:asciiTheme="majorBidi" w:hAnsiTheme="majorBidi" w:cstheme="majorBidi"/>
          <w:sz w:val="20"/>
          <w:szCs w:val="20"/>
        </w:rPr>
        <w:t>(Creating revenue)</w:t>
      </w:r>
    </w:p>
    <w:p w14:paraId="2F393988" w14:textId="027AFDE7" w:rsidR="005B5435" w:rsidRPr="00727862" w:rsidRDefault="005B5435" w:rsidP="00727862">
      <w:pPr>
        <w:pStyle w:val="ListParagraph"/>
        <w:numPr>
          <w:ilvl w:val="0"/>
          <w:numId w:val="7"/>
        </w:numPr>
        <w:bidi w:val="0"/>
        <w:spacing w:line="360" w:lineRule="auto"/>
        <w:ind w:left="1800"/>
        <w:rPr>
          <w:rFonts w:asciiTheme="majorBidi" w:hAnsiTheme="majorBidi" w:cstheme="majorBidi"/>
          <w:sz w:val="20"/>
          <w:szCs w:val="20"/>
        </w:rPr>
      </w:pPr>
      <w:r w:rsidRPr="00727862">
        <w:rPr>
          <w:rFonts w:asciiTheme="majorBidi" w:hAnsiTheme="majorBidi" w:cstheme="majorBidi"/>
          <w:sz w:val="20"/>
          <w:szCs w:val="20"/>
        </w:rPr>
        <w:t xml:space="preserve">Multiple Crawlers for extracting information from different sites and Api for creating datasets and using them in different </w:t>
      </w:r>
      <w:r w:rsidR="00727862" w:rsidRPr="00727862">
        <w:rPr>
          <w:rFonts w:asciiTheme="majorBidi" w:hAnsiTheme="majorBidi" w:cstheme="majorBidi"/>
          <w:sz w:val="20"/>
          <w:szCs w:val="20"/>
        </w:rPr>
        <w:t>projects. (</w:t>
      </w:r>
      <w:r w:rsidRPr="00727862">
        <w:rPr>
          <w:rFonts w:asciiTheme="majorBidi" w:hAnsiTheme="majorBidi" w:cstheme="majorBidi"/>
          <w:sz w:val="20"/>
          <w:szCs w:val="20"/>
        </w:rPr>
        <w:t>Creating revenue)</w:t>
      </w:r>
    </w:p>
    <w:p w14:paraId="3DE21E96" w14:textId="3442656D" w:rsidR="005B5435" w:rsidRPr="00727862" w:rsidRDefault="005B5435" w:rsidP="00727862">
      <w:pPr>
        <w:pStyle w:val="ListParagraph"/>
        <w:numPr>
          <w:ilvl w:val="0"/>
          <w:numId w:val="7"/>
        </w:numPr>
        <w:bidi w:val="0"/>
        <w:spacing w:line="360" w:lineRule="auto"/>
        <w:ind w:left="1800"/>
        <w:rPr>
          <w:rFonts w:asciiTheme="majorBidi" w:hAnsiTheme="majorBidi" w:cstheme="majorBidi"/>
          <w:sz w:val="20"/>
          <w:szCs w:val="20"/>
        </w:rPr>
      </w:pPr>
      <w:r w:rsidRPr="00727862">
        <w:rPr>
          <w:rFonts w:asciiTheme="majorBidi" w:hAnsiTheme="majorBidi" w:cstheme="majorBidi"/>
          <w:sz w:val="20"/>
          <w:szCs w:val="20"/>
        </w:rPr>
        <w:t xml:space="preserve">Apanajh (front-end) creating front end for Apanajh social media startup and create and mentor front-end team for them </w:t>
      </w:r>
      <w:r w:rsidR="00727862" w:rsidRPr="00727862">
        <w:rPr>
          <w:rFonts w:asciiTheme="majorBidi" w:hAnsiTheme="majorBidi" w:cstheme="majorBidi"/>
          <w:sz w:val="20"/>
          <w:szCs w:val="20"/>
        </w:rPr>
        <w:t>… (</w:t>
      </w:r>
      <w:r w:rsidRPr="00727862">
        <w:rPr>
          <w:rFonts w:asciiTheme="majorBidi" w:hAnsiTheme="majorBidi" w:cstheme="majorBidi"/>
          <w:sz w:val="20"/>
          <w:szCs w:val="20"/>
        </w:rPr>
        <w:t>Creating revenue)</w:t>
      </w:r>
    </w:p>
    <w:p w14:paraId="26BC3982" w14:textId="77777777" w:rsidR="005B5435" w:rsidRPr="005B5435" w:rsidRDefault="005B5435" w:rsidP="00727862">
      <w:pPr>
        <w:pStyle w:val="ListParagraph"/>
        <w:numPr>
          <w:ilvl w:val="0"/>
          <w:numId w:val="7"/>
        </w:numPr>
        <w:bidi w:val="0"/>
        <w:ind w:left="180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>Multiple sites and application for various use cases</w:t>
      </w:r>
    </w:p>
    <w:p w14:paraId="1DF701FA" w14:textId="77777777" w:rsidR="005B5435" w:rsidRPr="005B5435" w:rsidRDefault="005B5435" w:rsidP="005B5435">
      <w:pPr>
        <w:rPr>
          <w:rFonts w:asciiTheme="majorBidi" w:hAnsiTheme="majorBidi" w:cstheme="majorBidi"/>
          <w:szCs w:val="20"/>
        </w:rPr>
      </w:pPr>
    </w:p>
    <w:p w14:paraId="28138DD1" w14:textId="3C3101D2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jc w:val="both"/>
        <w:rPr>
          <w:b/>
          <w:bCs/>
          <w:sz w:val="20"/>
          <w:szCs w:val="20"/>
        </w:rPr>
      </w:pPr>
      <w:r w:rsidRPr="005B5435">
        <w:rPr>
          <w:b/>
          <w:bCs/>
          <w:sz w:val="20"/>
          <w:szCs w:val="20"/>
        </w:rPr>
        <w:t>Freelance Jobs /ISIRAN: (201</w:t>
      </w:r>
      <w:r w:rsidR="005E6391">
        <w:rPr>
          <w:b/>
          <w:bCs/>
          <w:sz w:val="20"/>
          <w:szCs w:val="20"/>
        </w:rPr>
        <w:t>2</w:t>
      </w:r>
      <w:r w:rsidRPr="005B5435">
        <w:rPr>
          <w:b/>
          <w:bCs/>
          <w:sz w:val="20"/>
          <w:szCs w:val="20"/>
        </w:rPr>
        <w:t xml:space="preserve"> to 201</w:t>
      </w:r>
      <w:r w:rsidR="005E6391">
        <w:rPr>
          <w:b/>
          <w:bCs/>
          <w:sz w:val="20"/>
          <w:szCs w:val="20"/>
        </w:rPr>
        <w:t>3</w:t>
      </w:r>
      <w:r w:rsidRPr="005B5435">
        <w:rPr>
          <w:b/>
          <w:bCs/>
          <w:sz w:val="20"/>
          <w:szCs w:val="20"/>
        </w:rPr>
        <w:t>)</w:t>
      </w:r>
    </w:p>
    <w:p w14:paraId="11345508" w14:textId="77777777" w:rsidR="005B5435" w:rsidRPr="005B5435" w:rsidRDefault="005B5435" w:rsidP="00727862">
      <w:pPr>
        <w:pStyle w:val="ListParagraph"/>
        <w:bidi w:val="0"/>
        <w:ind w:left="1170"/>
        <w:rPr>
          <w:szCs w:val="20"/>
        </w:rPr>
      </w:pPr>
      <w:r w:rsidRPr="005B5435">
        <w:rPr>
          <w:szCs w:val="20"/>
        </w:rPr>
        <w:t>A Lot of front-end / full-stack project that I’ve done in that period mainly done with php/Laravel MySQL and VueJs AngularJs and some with Drupal, and after a while I got hired in ISIRAN and this was my first full time development job</w:t>
      </w:r>
    </w:p>
    <w:p w14:paraId="1FAEE009" w14:textId="77777777" w:rsidR="005B5435" w:rsidRPr="005B5435" w:rsidRDefault="005B5435" w:rsidP="005B5435">
      <w:pPr>
        <w:ind w:left="547"/>
        <w:rPr>
          <w:szCs w:val="20"/>
        </w:rPr>
      </w:pPr>
    </w:p>
    <w:p w14:paraId="12D581BA" w14:textId="77777777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jc w:val="both"/>
        <w:rPr>
          <w:b/>
          <w:bCs/>
          <w:sz w:val="20"/>
          <w:szCs w:val="20"/>
        </w:rPr>
      </w:pPr>
      <w:r w:rsidRPr="005B5435">
        <w:rPr>
          <w:b/>
          <w:bCs/>
          <w:sz w:val="20"/>
          <w:szCs w:val="20"/>
        </w:rPr>
        <w:t>Atlas-Offshore, Knauf Iran: (2008 to 2013)</w:t>
      </w:r>
    </w:p>
    <w:p w14:paraId="23DE88D9" w14:textId="77777777" w:rsidR="005B5435" w:rsidRPr="005B5435" w:rsidRDefault="005B5435" w:rsidP="00727862">
      <w:pPr>
        <w:pStyle w:val="ListParagraph"/>
        <w:bidi w:val="0"/>
        <w:ind w:left="1260"/>
        <w:rPr>
          <w:szCs w:val="20"/>
        </w:rPr>
      </w:pPr>
      <w:r w:rsidRPr="005B5435">
        <w:rPr>
          <w:szCs w:val="20"/>
        </w:rPr>
        <w:t xml:space="preserve">I worked as project planner / controller in mostly gas and oil projects , sometimes as team managers and leaders  I Developed a lot of features and mini apps to perform their tasks and automate them , at some point I developed a whole reporting system that decreased the cost of procedure and man/hour about 50% </w:t>
      </w:r>
    </w:p>
    <w:p w14:paraId="507FAD87" w14:textId="77777777" w:rsidR="005B5435" w:rsidRPr="005B5435" w:rsidRDefault="005B5435" w:rsidP="005B5435">
      <w:pPr>
        <w:rPr>
          <w:szCs w:val="20"/>
        </w:rPr>
      </w:pPr>
    </w:p>
    <w:sectPr w:rsidR="005B5435" w:rsidRPr="005B5435" w:rsidSect="00455927">
      <w:pgSz w:w="12240" w:h="15840"/>
      <w:pgMar w:top="720" w:right="720" w:bottom="27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CBA62" w14:textId="77777777" w:rsidR="00455927" w:rsidRDefault="00455927" w:rsidP="00927723">
      <w:pPr>
        <w:spacing w:line="240" w:lineRule="auto"/>
      </w:pPr>
      <w:r>
        <w:separator/>
      </w:r>
    </w:p>
  </w:endnote>
  <w:endnote w:type="continuationSeparator" w:id="0">
    <w:p w14:paraId="6DEA4B36" w14:textId="77777777" w:rsidR="00455927" w:rsidRDefault="00455927" w:rsidP="00927723">
      <w:pPr>
        <w:spacing w:line="240" w:lineRule="auto"/>
      </w:pPr>
      <w:r>
        <w:continuationSeparator/>
      </w:r>
    </w:p>
  </w:endnote>
  <w:endnote w:type="continuationNotice" w:id="1">
    <w:p w14:paraId="4CDD2BCC" w14:textId="77777777" w:rsidR="00455927" w:rsidRDefault="0045592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F758F" w14:textId="77777777" w:rsidR="00455927" w:rsidRDefault="00455927" w:rsidP="00927723">
      <w:pPr>
        <w:spacing w:line="240" w:lineRule="auto"/>
      </w:pPr>
      <w:r>
        <w:separator/>
      </w:r>
    </w:p>
  </w:footnote>
  <w:footnote w:type="continuationSeparator" w:id="0">
    <w:p w14:paraId="788640CB" w14:textId="77777777" w:rsidR="00455927" w:rsidRDefault="00455927" w:rsidP="00927723">
      <w:pPr>
        <w:spacing w:line="240" w:lineRule="auto"/>
      </w:pPr>
      <w:r>
        <w:continuationSeparator/>
      </w:r>
    </w:p>
  </w:footnote>
  <w:footnote w:type="continuationNotice" w:id="1">
    <w:p w14:paraId="6706431D" w14:textId="77777777" w:rsidR="00455927" w:rsidRDefault="00455927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038E7"/>
    <w:multiLevelType w:val="hybridMultilevel"/>
    <w:tmpl w:val="9CAC1AE4"/>
    <w:lvl w:ilvl="0" w:tplc="50064A3E">
      <w:numFmt w:val="bullet"/>
      <w:lvlText w:val="-"/>
      <w:lvlJc w:val="left"/>
      <w:pPr>
        <w:ind w:left="1049" w:hanging="360"/>
      </w:pPr>
      <w:rPr>
        <w:rFonts w:ascii="Century Gothic" w:eastAsiaTheme="minorEastAsia" w:hAnsi="Century Gothic" w:cstheme="minorBidi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7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9" w:hanging="360"/>
      </w:pPr>
      <w:rPr>
        <w:rFonts w:ascii="Wingdings" w:hAnsi="Wingdings" w:hint="default"/>
      </w:rPr>
    </w:lvl>
  </w:abstractNum>
  <w:abstractNum w:abstractNumId="1" w15:restartNumberingAfterBreak="0">
    <w:nsid w:val="2E681484"/>
    <w:multiLevelType w:val="hybridMultilevel"/>
    <w:tmpl w:val="8684078C"/>
    <w:lvl w:ilvl="0" w:tplc="04090001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2" w15:restartNumberingAfterBreak="0">
    <w:nsid w:val="3D0D4D2D"/>
    <w:multiLevelType w:val="hybridMultilevel"/>
    <w:tmpl w:val="DFB01F28"/>
    <w:lvl w:ilvl="0" w:tplc="0409000F">
      <w:start w:val="1"/>
      <w:numFmt w:val="decimal"/>
      <w:lvlText w:val="%1."/>
      <w:lvlJc w:val="left"/>
      <w:pPr>
        <w:ind w:left="95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3" w15:restartNumberingAfterBreak="0">
    <w:nsid w:val="41911A80"/>
    <w:multiLevelType w:val="hybridMultilevel"/>
    <w:tmpl w:val="AC06E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C65097"/>
    <w:multiLevelType w:val="hybridMultilevel"/>
    <w:tmpl w:val="F57AFF98"/>
    <w:lvl w:ilvl="0" w:tplc="0409000F">
      <w:start w:val="1"/>
      <w:numFmt w:val="decimal"/>
      <w:lvlText w:val="%1."/>
      <w:lvlJc w:val="left"/>
      <w:pPr>
        <w:ind w:left="1409" w:hanging="360"/>
      </w:pPr>
    </w:lvl>
    <w:lvl w:ilvl="1" w:tplc="04090019" w:tentative="1">
      <w:start w:val="1"/>
      <w:numFmt w:val="lowerLetter"/>
      <w:lvlText w:val="%2."/>
      <w:lvlJc w:val="left"/>
      <w:pPr>
        <w:ind w:left="2129" w:hanging="360"/>
      </w:pPr>
    </w:lvl>
    <w:lvl w:ilvl="2" w:tplc="0409001B" w:tentative="1">
      <w:start w:val="1"/>
      <w:numFmt w:val="lowerRoman"/>
      <w:lvlText w:val="%3."/>
      <w:lvlJc w:val="right"/>
      <w:pPr>
        <w:ind w:left="2849" w:hanging="180"/>
      </w:pPr>
    </w:lvl>
    <w:lvl w:ilvl="3" w:tplc="0409000F" w:tentative="1">
      <w:start w:val="1"/>
      <w:numFmt w:val="decimal"/>
      <w:lvlText w:val="%4."/>
      <w:lvlJc w:val="left"/>
      <w:pPr>
        <w:ind w:left="3569" w:hanging="360"/>
      </w:pPr>
    </w:lvl>
    <w:lvl w:ilvl="4" w:tplc="04090019" w:tentative="1">
      <w:start w:val="1"/>
      <w:numFmt w:val="lowerLetter"/>
      <w:lvlText w:val="%5."/>
      <w:lvlJc w:val="left"/>
      <w:pPr>
        <w:ind w:left="4289" w:hanging="360"/>
      </w:pPr>
    </w:lvl>
    <w:lvl w:ilvl="5" w:tplc="0409001B" w:tentative="1">
      <w:start w:val="1"/>
      <w:numFmt w:val="lowerRoman"/>
      <w:lvlText w:val="%6."/>
      <w:lvlJc w:val="right"/>
      <w:pPr>
        <w:ind w:left="5009" w:hanging="180"/>
      </w:pPr>
    </w:lvl>
    <w:lvl w:ilvl="6" w:tplc="0409000F" w:tentative="1">
      <w:start w:val="1"/>
      <w:numFmt w:val="decimal"/>
      <w:lvlText w:val="%7."/>
      <w:lvlJc w:val="left"/>
      <w:pPr>
        <w:ind w:left="5729" w:hanging="360"/>
      </w:pPr>
    </w:lvl>
    <w:lvl w:ilvl="7" w:tplc="04090019" w:tentative="1">
      <w:start w:val="1"/>
      <w:numFmt w:val="lowerLetter"/>
      <w:lvlText w:val="%8."/>
      <w:lvlJc w:val="left"/>
      <w:pPr>
        <w:ind w:left="6449" w:hanging="360"/>
      </w:pPr>
    </w:lvl>
    <w:lvl w:ilvl="8" w:tplc="0409001B" w:tentative="1">
      <w:start w:val="1"/>
      <w:numFmt w:val="lowerRoman"/>
      <w:lvlText w:val="%9."/>
      <w:lvlJc w:val="right"/>
      <w:pPr>
        <w:ind w:left="7169" w:hanging="180"/>
      </w:pPr>
    </w:lvl>
  </w:abstractNum>
  <w:abstractNum w:abstractNumId="5" w15:restartNumberingAfterBreak="0">
    <w:nsid w:val="478578A5"/>
    <w:multiLevelType w:val="hybridMultilevel"/>
    <w:tmpl w:val="455AF4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0A15AC4"/>
    <w:multiLevelType w:val="hybridMultilevel"/>
    <w:tmpl w:val="92F2BA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C4086C"/>
    <w:multiLevelType w:val="hybridMultilevel"/>
    <w:tmpl w:val="86E69896"/>
    <w:lvl w:ilvl="0" w:tplc="0409000F">
      <w:start w:val="1"/>
      <w:numFmt w:val="decimal"/>
      <w:lvlText w:val="%1."/>
      <w:lvlJc w:val="left"/>
      <w:pPr>
        <w:ind w:left="1550" w:hanging="360"/>
      </w:pPr>
    </w:lvl>
    <w:lvl w:ilvl="1" w:tplc="04090019" w:tentative="1">
      <w:start w:val="1"/>
      <w:numFmt w:val="lowerLetter"/>
      <w:lvlText w:val="%2."/>
      <w:lvlJc w:val="left"/>
      <w:pPr>
        <w:ind w:left="2270" w:hanging="360"/>
      </w:pPr>
    </w:lvl>
    <w:lvl w:ilvl="2" w:tplc="0409001B" w:tentative="1">
      <w:start w:val="1"/>
      <w:numFmt w:val="lowerRoman"/>
      <w:lvlText w:val="%3."/>
      <w:lvlJc w:val="right"/>
      <w:pPr>
        <w:ind w:left="2990" w:hanging="180"/>
      </w:pPr>
    </w:lvl>
    <w:lvl w:ilvl="3" w:tplc="0409000F" w:tentative="1">
      <w:start w:val="1"/>
      <w:numFmt w:val="decimal"/>
      <w:lvlText w:val="%4."/>
      <w:lvlJc w:val="left"/>
      <w:pPr>
        <w:ind w:left="3710" w:hanging="360"/>
      </w:pPr>
    </w:lvl>
    <w:lvl w:ilvl="4" w:tplc="04090019" w:tentative="1">
      <w:start w:val="1"/>
      <w:numFmt w:val="lowerLetter"/>
      <w:lvlText w:val="%5."/>
      <w:lvlJc w:val="left"/>
      <w:pPr>
        <w:ind w:left="4430" w:hanging="360"/>
      </w:pPr>
    </w:lvl>
    <w:lvl w:ilvl="5" w:tplc="0409001B" w:tentative="1">
      <w:start w:val="1"/>
      <w:numFmt w:val="lowerRoman"/>
      <w:lvlText w:val="%6."/>
      <w:lvlJc w:val="right"/>
      <w:pPr>
        <w:ind w:left="5150" w:hanging="180"/>
      </w:pPr>
    </w:lvl>
    <w:lvl w:ilvl="6" w:tplc="0409000F" w:tentative="1">
      <w:start w:val="1"/>
      <w:numFmt w:val="decimal"/>
      <w:lvlText w:val="%7."/>
      <w:lvlJc w:val="left"/>
      <w:pPr>
        <w:ind w:left="5870" w:hanging="360"/>
      </w:pPr>
    </w:lvl>
    <w:lvl w:ilvl="7" w:tplc="04090019" w:tentative="1">
      <w:start w:val="1"/>
      <w:numFmt w:val="lowerLetter"/>
      <w:lvlText w:val="%8."/>
      <w:lvlJc w:val="left"/>
      <w:pPr>
        <w:ind w:left="6590" w:hanging="360"/>
      </w:pPr>
    </w:lvl>
    <w:lvl w:ilvl="8" w:tplc="0409001B" w:tentative="1">
      <w:start w:val="1"/>
      <w:numFmt w:val="lowerRoman"/>
      <w:lvlText w:val="%9."/>
      <w:lvlJc w:val="right"/>
      <w:pPr>
        <w:ind w:left="7310" w:hanging="180"/>
      </w:pPr>
    </w:lvl>
  </w:abstractNum>
  <w:abstractNum w:abstractNumId="8" w15:restartNumberingAfterBreak="0">
    <w:nsid w:val="766715AD"/>
    <w:multiLevelType w:val="hybridMultilevel"/>
    <w:tmpl w:val="70943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0810703">
    <w:abstractNumId w:val="2"/>
  </w:num>
  <w:num w:numId="2" w16cid:durableId="1314717837">
    <w:abstractNumId w:val="1"/>
  </w:num>
  <w:num w:numId="3" w16cid:durableId="415247736">
    <w:abstractNumId w:val="4"/>
  </w:num>
  <w:num w:numId="4" w16cid:durableId="363867063">
    <w:abstractNumId w:val="7"/>
  </w:num>
  <w:num w:numId="5" w16cid:durableId="1168905041">
    <w:abstractNumId w:val="0"/>
  </w:num>
  <w:num w:numId="6" w16cid:durableId="1120077576">
    <w:abstractNumId w:val="8"/>
  </w:num>
  <w:num w:numId="7" w16cid:durableId="557715915">
    <w:abstractNumId w:val="3"/>
  </w:num>
  <w:num w:numId="8" w16cid:durableId="756287940">
    <w:abstractNumId w:val="5"/>
  </w:num>
  <w:num w:numId="9" w16cid:durableId="3938161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C7E"/>
    <w:rsid w:val="00057C8B"/>
    <w:rsid w:val="000627D8"/>
    <w:rsid w:val="00063814"/>
    <w:rsid w:val="00064C7C"/>
    <w:rsid w:val="00066150"/>
    <w:rsid w:val="000B19D2"/>
    <w:rsid w:val="000C22B4"/>
    <w:rsid w:val="0012008B"/>
    <w:rsid w:val="00153308"/>
    <w:rsid w:val="0016131A"/>
    <w:rsid w:val="00166493"/>
    <w:rsid w:val="0017053E"/>
    <w:rsid w:val="001B1361"/>
    <w:rsid w:val="001D08C8"/>
    <w:rsid w:val="001F2873"/>
    <w:rsid w:val="00200C1F"/>
    <w:rsid w:val="002055DD"/>
    <w:rsid w:val="0021310C"/>
    <w:rsid w:val="00232A10"/>
    <w:rsid w:val="0026799B"/>
    <w:rsid w:val="00270363"/>
    <w:rsid w:val="00293B83"/>
    <w:rsid w:val="002A705B"/>
    <w:rsid w:val="00324555"/>
    <w:rsid w:val="00346D44"/>
    <w:rsid w:val="0035316D"/>
    <w:rsid w:val="003645DF"/>
    <w:rsid w:val="003B4822"/>
    <w:rsid w:val="003B6760"/>
    <w:rsid w:val="003C269E"/>
    <w:rsid w:val="00441DC6"/>
    <w:rsid w:val="00455927"/>
    <w:rsid w:val="004612C2"/>
    <w:rsid w:val="0046477D"/>
    <w:rsid w:val="00494254"/>
    <w:rsid w:val="004A1369"/>
    <w:rsid w:val="004B08DF"/>
    <w:rsid w:val="004B451F"/>
    <w:rsid w:val="004D1DA5"/>
    <w:rsid w:val="004E438F"/>
    <w:rsid w:val="005370D2"/>
    <w:rsid w:val="00550008"/>
    <w:rsid w:val="0057061D"/>
    <w:rsid w:val="005B5435"/>
    <w:rsid w:val="005C5955"/>
    <w:rsid w:val="005E47EF"/>
    <w:rsid w:val="005E6391"/>
    <w:rsid w:val="006200C2"/>
    <w:rsid w:val="006254C8"/>
    <w:rsid w:val="00634FA3"/>
    <w:rsid w:val="00674EE1"/>
    <w:rsid w:val="006A3CE7"/>
    <w:rsid w:val="006A49A9"/>
    <w:rsid w:val="006A6AF8"/>
    <w:rsid w:val="006C120F"/>
    <w:rsid w:val="006D1759"/>
    <w:rsid w:val="006D536C"/>
    <w:rsid w:val="00702634"/>
    <w:rsid w:val="00713EB6"/>
    <w:rsid w:val="00727862"/>
    <w:rsid w:val="00734FD5"/>
    <w:rsid w:val="00760EFC"/>
    <w:rsid w:val="007F1C7E"/>
    <w:rsid w:val="00842CA5"/>
    <w:rsid w:val="00871884"/>
    <w:rsid w:val="00873D4B"/>
    <w:rsid w:val="008973E0"/>
    <w:rsid w:val="008B063E"/>
    <w:rsid w:val="008B3BFC"/>
    <w:rsid w:val="00905AC4"/>
    <w:rsid w:val="00927723"/>
    <w:rsid w:val="00931999"/>
    <w:rsid w:val="009362F6"/>
    <w:rsid w:val="00954DD3"/>
    <w:rsid w:val="00995103"/>
    <w:rsid w:val="009969C3"/>
    <w:rsid w:val="009B1230"/>
    <w:rsid w:val="009F248D"/>
    <w:rsid w:val="00A06C1C"/>
    <w:rsid w:val="00A10B84"/>
    <w:rsid w:val="00A12A88"/>
    <w:rsid w:val="00A317DD"/>
    <w:rsid w:val="00A47DC1"/>
    <w:rsid w:val="00A82B55"/>
    <w:rsid w:val="00A9452C"/>
    <w:rsid w:val="00AE401C"/>
    <w:rsid w:val="00B14AD2"/>
    <w:rsid w:val="00B170F6"/>
    <w:rsid w:val="00B43071"/>
    <w:rsid w:val="00B50C46"/>
    <w:rsid w:val="00B77C2A"/>
    <w:rsid w:val="00B85E5D"/>
    <w:rsid w:val="00B90A33"/>
    <w:rsid w:val="00B9212B"/>
    <w:rsid w:val="00BA05C5"/>
    <w:rsid w:val="00BA462C"/>
    <w:rsid w:val="00BD4091"/>
    <w:rsid w:val="00BE3BED"/>
    <w:rsid w:val="00C02E60"/>
    <w:rsid w:val="00C15BA0"/>
    <w:rsid w:val="00C17648"/>
    <w:rsid w:val="00C24A01"/>
    <w:rsid w:val="00C659A8"/>
    <w:rsid w:val="00CB71C0"/>
    <w:rsid w:val="00D00950"/>
    <w:rsid w:val="00D066FF"/>
    <w:rsid w:val="00D20D60"/>
    <w:rsid w:val="00D22ECF"/>
    <w:rsid w:val="00D50063"/>
    <w:rsid w:val="00D60296"/>
    <w:rsid w:val="00DD57F3"/>
    <w:rsid w:val="00DE33B2"/>
    <w:rsid w:val="00E27ADB"/>
    <w:rsid w:val="00E57220"/>
    <w:rsid w:val="00E63680"/>
    <w:rsid w:val="00EA3E82"/>
    <w:rsid w:val="00EB6D84"/>
    <w:rsid w:val="00EB6F38"/>
    <w:rsid w:val="00ED5747"/>
    <w:rsid w:val="00F132C7"/>
    <w:rsid w:val="00F4744E"/>
    <w:rsid w:val="00F517A7"/>
    <w:rsid w:val="00F82811"/>
    <w:rsid w:val="00F86091"/>
    <w:rsid w:val="00FA23E1"/>
    <w:rsid w:val="00FB6BE4"/>
    <w:rsid w:val="00FD71F5"/>
    <w:rsid w:val="00FF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7301D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qFormat="1"/>
    <w:lsdException w:name="heading 5" w:semiHidden="1" w:uiPriority="3" w:qFormat="1"/>
    <w:lsdException w:name="heading 6" w:semiHidden="1" w:uiPriority="3" w:qFormat="1"/>
    <w:lsdException w:name="heading 7" w:semiHidden="1" w:uiPriority="3" w:qFormat="1"/>
    <w:lsdException w:name="heading 8" w:semiHidden="1" w:uiPriority="3" w:qFormat="1"/>
    <w:lsdException w:name="heading 9" w:semiHidden="1" w:uiPriority="3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 w:qFormat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" w:unhideWhenUsed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unhideWhenUsed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4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C1F"/>
    <w:pPr>
      <w:spacing w:after="0" w:line="36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3"/>
    <w:qFormat/>
    <w:rsid w:val="008B3BFC"/>
    <w:pPr>
      <w:spacing w:line="240" w:lineRule="auto"/>
      <w:outlineLvl w:val="0"/>
    </w:pPr>
    <w:rPr>
      <w:b/>
      <w:bCs/>
      <w:caps/>
      <w:color w:val="5C760A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qFormat/>
    <w:rsid w:val="00166493"/>
    <w:pPr>
      <w:keepNext/>
      <w:keepLines/>
      <w:outlineLvl w:val="1"/>
    </w:pPr>
    <w:rPr>
      <w:b/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EB6F38"/>
    <w:rPr>
      <w:b/>
      <w:bCs/>
      <w:caps/>
      <w:color w:val="5C760A" w:themeColor="accent1" w:themeShade="BF"/>
      <w:kern w:val="20"/>
      <w:sz w:val="20"/>
    </w:rPr>
  </w:style>
  <w:style w:type="character" w:customStyle="1" w:styleId="Heading2Char">
    <w:name w:val="Heading 2 Char"/>
    <w:basedOn w:val="DefaultParagraphFont"/>
    <w:link w:val="Heading2"/>
    <w:uiPriority w:val="3"/>
    <w:rsid w:val="00EB6F38"/>
    <w:rPr>
      <w:b/>
      <w:caps/>
      <w:color w:val="000000" w:themeColor="text1"/>
      <w:kern w:val="20"/>
      <w:sz w:val="20"/>
    </w:rPr>
  </w:style>
  <w:style w:type="character" w:customStyle="1" w:styleId="Heading3Char">
    <w:name w:val="Heading 3 Char"/>
    <w:basedOn w:val="DefaultParagraphFont"/>
    <w:link w:val="Heading3"/>
    <w:uiPriority w:val="3"/>
    <w:rsid w:val="00EB6F38"/>
    <w:rPr>
      <w:caps/>
      <w:color w:val="595959" w:themeColor="text1" w:themeTint="A6"/>
      <w:sz w:val="20"/>
      <w:szCs w:val="17"/>
    </w:rPr>
  </w:style>
  <w:style w:type="paragraph" w:styleId="Footer">
    <w:name w:val="footer"/>
    <w:basedOn w:val="Normal"/>
    <w:link w:val="FooterChar"/>
    <w:uiPriority w:val="99"/>
    <w:semiHidden/>
    <w:qFormat/>
    <w:rsid w:val="00927723"/>
    <w:pPr>
      <w:spacing w:before="240" w:line="240" w:lineRule="auto"/>
      <w:jc w:val="right"/>
    </w:pPr>
    <w:rPr>
      <w:b/>
      <w:bCs/>
      <w:caps/>
      <w:color w:val="5C760A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B6F38"/>
    <w:rPr>
      <w:b/>
      <w:bCs/>
      <w:caps/>
      <w:color w:val="5C760A" w:themeColor="accent1" w:themeShade="BF"/>
      <w:sz w:val="20"/>
      <w:szCs w:val="16"/>
    </w:rPr>
  </w:style>
  <w:style w:type="paragraph" w:styleId="Title">
    <w:name w:val="Title"/>
    <w:basedOn w:val="Normal"/>
    <w:next w:val="Normal"/>
    <w:link w:val="TitleChar"/>
    <w:uiPriority w:val="1"/>
    <w:qFormat/>
    <w:rsid w:val="008B3BFC"/>
    <w:pPr>
      <w:spacing w:after="100" w:afterAutospacing="1" w:line="240" w:lineRule="auto"/>
      <w:contextualSpacing/>
    </w:pPr>
    <w:rPr>
      <w:rFonts w:asciiTheme="majorHAnsi" w:eastAsiaTheme="majorEastAsia" w:hAnsiTheme="majorHAnsi" w:cstheme="majorBidi"/>
      <w:b/>
      <w:caps/>
      <w:color w:val="5C760A" w:themeColor="accent1" w:themeShade="BF"/>
      <w:kern w:val="28"/>
      <w:sz w:val="5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8B3BFC"/>
    <w:rPr>
      <w:rFonts w:asciiTheme="majorHAnsi" w:eastAsiaTheme="majorEastAsia" w:hAnsiTheme="majorHAnsi" w:cstheme="majorBidi"/>
      <w:b/>
      <w:caps/>
      <w:color w:val="5C760A" w:themeColor="accent1" w:themeShade="BF"/>
      <w:kern w:val="28"/>
      <w:sz w:val="52"/>
      <w:szCs w:val="72"/>
    </w:rPr>
  </w:style>
  <w:style w:type="paragraph" w:styleId="Header">
    <w:name w:val="header"/>
    <w:basedOn w:val="Normal"/>
    <w:link w:val="HeaderChar"/>
    <w:uiPriority w:val="99"/>
    <w:semiHidden/>
    <w:rsid w:val="00927723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6F38"/>
    <w:rPr>
      <w:sz w:val="20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B6F38"/>
    <w:rPr>
      <w:color w:val="5A5A5A" w:themeColor="text1" w:themeTint="A5"/>
      <w:sz w:val="20"/>
    </w:rPr>
  </w:style>
  <w:style w:type="table" w:styleId="PlainTable4">
    <w:name w:val="Plain Table 4"/>
    <w:basedOn w:val="TableNormal"/>
    <w:uiPriority w:val="44"/>
    <w:rsid w:val="00346D44"/>
    <w:tblPr>
      <w:tblStyleRowBandSize w:val="1"/>
      <w:tblStyleColBandSize w:val="1"/>
      <w:tblCellMar>
        <w:left w:w="144" w:type="dxa"/>
        <w:bottom w:w="360" w:type="dxa"/>
        <w:right w:w="144" w:type="dxa"/>
      </w:tblCellMar>
    </w:tblPr>
    <w:tblStylePr w:type="firstRow">
      <w:pPr>
        <w:wordWrap/>
        <w:spacing w:afterLines="0" w:after="180" w:afterAutospacing="0" w:line="21" w:lineRule="atLeast"/>
      </w:pPr>
      <w:rPr>
        <w:b w:val="0"/>
        <w:bCs/>
        <w:i w:val="0"/>
      </w:rPr>
      <w:tblPr/>
      <w:tcPr>
        <w:tcMar>
          <w:top w:w="0" w:type="nil"/>
          <w:left w:w="144" w:type="dxa"/>
          <w:bottom w:w="576" w:type="dxa"/>
          <w:right w:w="144" w:type="dxa"/>
        </w:tcMar>
      </w:tc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34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A82B55"/>
    <w:rPr>
      <w:color w:val="8EB610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A82B55"/>
    <w:rPr>
      <w:color w:val="605E5C"/>
      <w:shd w:val="clear" w:color="auto" w:fill="E1DFDD"/>
    </w:rPr>
  </w:style>
  <w:style w:type="character" w:customStyle="1" w:styleId="eop">
    <w:name w:val="eop"/>
    <w:basedOn w:val="DefaultParagraphFont"/>
    <w:semiHidden/>
    <w:rsid w:val="00EB6F38"/>
  </w:style>
  <w:style w:type="character" w:styleId="UnresolvedMention">
    <w:name w:val="Unresolved Mention"/>
    <w:basedOn w:val="DefaultParagraphFont"/>
    <w:uiPriority w:val="99"/>
    <w:semiHidden/>
    <w:unhideWhenUsed/>
    <w:rsid w:val="007F1C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200C1F"/>
    <w:rPr>
      <w:color w:val="F7921E" w:themeColor="followedHyperlink"/>
      <w:u w:val="single"/>
    </w:rPr>
  </w:style>
  <w:style w:type="character" w:customStyle="1" w:styleId="ent-dtab-nam-ov-dtnp">
    <w:name w:val="ent-dtab-nam-ov-dtnp"/>
    <w:basedOn w:val="DefaultParagraphFont"/>
    <w:rsid w:val="00E27ADB"/>
  </w:style>
  <w:style w:type="paragraph" w:styleId="ListParagraph">
    <w:name w:val="List Paragraph"/>
    <w:basedOn w:val="Normal"/>
    <w:uiPriority w:val="34"/>
    <w:qFormat/>
    <w:rsid w:val="004612C2"/>
    <w:pPr>
      <w:bidi/>
      <w:spacing w:after="160" w:line="259" w:lineRule="auto"/>
      <w:ind w:left="720"/>
      <w:contextualSpacing/>
    </w:pPr>
    <w:rPr>
      <w:color w:val="auto"/>
      <w:sz w:val="22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2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442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2899">
          <w:marLeft w:val="180"/>
          <w:marRight w:val="18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GitLab:%20https://gitlab.com/bzarrinba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Babak.zarrinbal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oo.gl/maps/NDecVXduiwrVtFuBA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bakZarrinbal\AppData\Roaming\Microsoft\Templates\Simple%20florist%20resume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7BF6F2D-93C8-41BD-AABF-0C60619F08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519DE9-080E-4945-B540-5A5D12B9DC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E5833D-963C-4FD9-A759-901DE464185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D8BC02A-DAED-42B7-8363-39B5486AAB0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florist resume.dotx</Template>
  <TotalTime>0</TotalTime>
  <Pages>4</Pages>
  <Words>1333</Words>
  <Characters>7601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2024-01-09T09:28:00Z</dcterms:created>
  <dcterms:modified xsi:type="dcterms:W3CDTF">2024-03-07T12:35:00Z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