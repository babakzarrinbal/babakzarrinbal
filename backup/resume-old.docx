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284" w:tblpY="431"/>
        <w:tblW w:w="1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92"/>
        <w:gridCol w:w="736"/>
        <w:gridCol w:w="6669"/>
      </w:tblGrid>
      <w:tr w:rsidR="00C63854" w:rsidRPr="000E293A" w14:paraId="1A289743" w14:textId="77777777" w:rsidTr="00772382">
        <w:trPr>
          <w:trHeight w:val="62"/>
        </w:trPr>
        <w:tc>
          <w:tcPr>
            <w:tcW w:w="3992" w:type="dxa"/>
          </w:tcPr>
          <w:p w14:paraId="38CACE27" w14:textId="77777777" w:rsidR="00C63854" w:rsidRPr="000E293A" w:rsidRDefault="00C63854" w:rsidP="00772382">
            <w:pPr>
              <w:tabs>
                <w:tab w:val="left" w:pos="990"/>
              </w:tabs>
              <w:jc w:val="center"/>
              <w:rPr>
                <w:sz w:val="20"/>
                <w:szCs w:val="24"/>
              </w:rPr>
            </w:pPr>
          </w:p>
        </w:tc>
        <w:tc>
          <w:tcPr>
            <w:tcW w:w="736" w:type="dxa"/>
          </w:tcPr>
          <w:p w14:paraId="575377BF" w14:textId="77777777" w:rsidR="00C63854" w:rsidRPr="000E293A" w:rsidRDefault="00C63854" w:rsidP="00772382">
            <w:pPr>
              <w:tabs>
                <w:tab w:val="left" w:pos="990"/>
              </w:tabs>
              <w:rPr>
                <w:sz w:val="20"/>
                <w:szCs w:val="24"/>
              </w:rPr>
            </w:pPr>
          </w:p>
        </w:tc>
        <w:tc>
          <w:tcPr>
            <w:tcW w:w="6669" w:type="dxa"/>
          </w:tcPr>
          <w:p w14:paraId="3825C277" w14:textId="77777777" w:rsidR="00C63854" w:rsidRPr="000E293A" w:rsidRDefault="00C63854" w:rsidP="00772382">
            <w:pPr>
              <w:pStyle w:val="Title"/>
              <w:jc w:val="center"/>
              <w:rPr>
                <w:rFonts w:ascii="Eras Bold ITC" w:hAnsi="Eras Bold ITC"/>
                <w:sz w:val="52"/>
                <w:szCs w:val="52"/>
              </w:rPr>
            </w:pPr>
            <w:r w:rsidRPr="000E293A">
              <w:rPr>
                <w:rFonts w:ascii="Eras Bold ITC" w:hAnsi="Eras Bold ITC"/>
                <w:sz w:val="52"/>
                <w:szCs w:val="52"/>
              </w:rPr>
              <w:t>Babak zarrinbal</w:t>
            </w:r>
          </w:p>
          <w:p w14:paraId="1BA20E2C" w14:textId="77777777" w:rsidR="00C63854" w:rsidRPr="000E293A" w:rsidRDefault="00C63854" w:rsidP="00772382">
            <w:pPr>
              <w:pStyle w:val="Subtitle"/>
              <w:rPr>
                <w:spacing w:val="0"/>
                <w:w w:val="100"/>
                <w:sz w:val="36"/>
                <w:szCs w:val="32"/>
              </w:rPr>
            </w:pPr>
          </w:p>
          <w:p w14:paraId="330677A4" w14:textId="77777777" w:rsidR="00C63854" w:rsidRPr="000E293A" w:rsidRDefault="00C63854" w:rsidP="00772382">
            <w:pPr>
              <w:pStyle w:val="Subtitle"/>
              <w:rPr>
                <w:spacing w:val="0"/>
                <w:w w:val="100"/>
                <w:sz w:val="36"/>
                <w:szCs w:val="32"/>
              </w:rPr>
            </w:pPr>
            <w:r w:rsidRPr="000053DC">
              <w:rPr>
                <w:spacing w:val="1"/>
                <w:w w:val="39"/>
                <w:sz w:val="36"/>
                <w:szCs w:val="32"/>
              </w:rPr>
              <w:t>Software Developer / Manage</w:t>
            </w:r>
            <w:r w:rsidRPr="000053DC">
              <w:rPr>
                <w:spacing w:val="6"/>
                <w:w w:val="39"/>
                <w:sz w:val="36"/>
                <w:szCs w:val="32"/>
              </w:rPr>
              <w:t>r</w:t>
            </w:r>
          </w:p>
        </w:tc>
      </w:tr>
      <w:tr w:rsidR="00C63854" w:rsidRPr="000E293A" w14:paraId="2260440A" w14:textId="77777777" w:rsidTr="00772382">
        <w:trPr>
          <w:trHeight w:val="10424"/>
        </w:trPr>
        <w:tc>
          <w:tcPr>
            <w:tcW w:w="3992" w:type="dxa"/>
          </w:tcPr>
          <w:p w14:paraId="223FA029" w14:textId="77777777" w:rsidR="00C63854" w:rsidRDefault="00C63854" w:rsidP="00772382">
            <w:pPr>
              <w:pStyle w:val="Heading3"/>
              <w:ind w:left="311"/>
              <w:rPr>
                <w:noProof/>
                <w:sz w:val="24"/>
                <w:szCs w:val="28"/>
                <w:lang w:eastAsia="en-US"/>
              </w:rPr>
            </w:pPr>
          </w:p>
          <w:p w14:paraId="7DF00EEC" w14:textId="77777777" w:rsidR="000053DC" w:rsidRPr="000053DC" w:rsidRDefault="000053DC" w:rsidP="00772382">
            <w:pPr>
              <w:rPr>
                <w:lang w:eastAsia="en-US"/>
              </w:rPr>
            </w:pPr>
          </w:p>
          <w:p w14:paraId="7D795F41" w14:textId="77777777" w:rsidR="00C63854" w:rsidRPr="000E293A" w:rsidRDefault="0010643D" w:rsidP="00772382">
            <w:pPr>
              <w:pStyle w:val="Heading3"/>
              <w:rPr>
                <w:sz w:val="24"/>
                <w:szCs w:val="28"/>
              </w:rPr>
            </w:pPr>
            <w:sdt>
              <w:sdtPr>
                <w:rPr>
                  <w:sz w:val="24"/>
                  <w:szCs w:val="28"/>
                </w:rPr>
                <w:id w:val="-1954003311"/>
                <w:placeholder>
                  <w:docPart w:val="BB82865E9EBB4F688AD9D635F6DD8B90"/>
                </w:placeholder>
                <w:temporary/>
                <w:showingPlcHdr/>
                <w15:appearance w15:val="hidden"/>
              </w:sdtPr>
              <w:sdtEndPr/>
              <w:sdtContent>
                <w:r w:rsidR="00C63854" w:rsidRPr="000E293A">
                  <w:rPr>
                    <w:sz w:val="24"/>
                    <w:szCs w:val="28"/>
                  </w:rPr>
                  <w:t>CONTACT</w:t>
                </w:r>
              </w:sdtContent>
            </w:sdt>
            <w:r w:rsidR="00B40EAF" w:rsidRPr="000E293A">
              <w:rPr>
                <w:sz w:val="24"/>
                <w:szCs w:val="28"/>
              </w:rPr>
              <w:t xml:space="preserve"> INfo</w:t>
            </w:r>
          </w:p>
          <w:sdt>
            <w:sdtPr>
              <w:rPr>
                <w:sz w:val="20"/>
                <w:szCs w:val="24"/>
              </w:rPr>
              <w:id w:val="1111563247"/>
              <w:placeholder>
                <w:docPart w:val="EFD4C07B7C224D32A9668461453DE1B4"/>
              </w:placeholder>
              <w:temporary/>
              <w:showingPlcHdr/>
              <w15:appearance w15:val="hidden"/>
            </w:sdtPr>
            <w:sdtEndPr/>
            <w:sdtContent>
              <w:p w14:paraId="344833A1" w14:textId="77777777" w:rsidR="00C63854" w:rsidRPr="000E293A" w:rsidRDefault="00C63854" w:rsidP="00772382">
                <w:pPr>
                  <w:rPr>
                    <w:sz w:val="20"/>
                    <w:szCs w:val="24"/>
                  </w:rPr>
                </w:pPr>
                <w:r w:rsidRPr="003C19C2">
                  <w:rPr>
                    <w:b/>
                    <w:bCs/>
                    <w:sz w:val="20"/>
                    <w:szCs w:val="24"/>
                  </w:rPr>
                  <w:t>PHONE:</w:t>
                </w:r>
              </w:p>
            </w:sdtContent>
          </w:sdt>
          <w:p w14:paraId="50F17A6F" w14:textId="77777777" w:rsidR="00C63854" w:rsidRDefault="00C63854" w:rsidP="00772382">
            <w:pPr>
              <w:rPr>
                <w:sz w:val="20"/>
                <w:szCs w:val="24"/>
              </w:rPr>
            </w:pPr>
            <w:r w:rsidRPr="000E293A">
              <w:rPr>
                <w:sz w:val="20"/>
                <w:szCs w:val="24"/>
              </w:rPr>
              <w:t>+98 (912) 713 76 40</w:t>
            </w:r>
          </w:p>
          <w:p w14:paraId="5AF2D116" w14:textId="77777777" w:rsidR="00B426E4" w:rsidRPr="000E293A" w:rsidRDefault="00B426E4" w:rsidP="00772382">
            <w:pPr>
              <w:rPr>
                <w:sz w:val="20"/>
                <w:szCs w:val="24"/>
              </w:rPr>
            </w:pPr>
            <w:r>
              <w:rPr>
                <w:sz w:val="20"/>
                <w:szCs w:val="24"/>
              </w:rPr>
              <w:t>+98 (933) 908 15 80</w:t>
            </w:r>
          </w:p>
          <w:p w14:paraId="304C0DE3" w14:textId="77777777" w:rsidR="00C63854" w:rsidRPr="000E293A" w:rsidRDefault="00C63854" w:rsidP="00772382">
            <w:pPr>
              <w:rPr>
                <w:sz w:val="20"/>
                <w:szCs w:val="24"/>
              </w:rPr>
            </w:pPr>
          </w:p>
          <w:sdt>
            <w:sdtPr>
              <w:rPr>
                <w:sz w:val="20"/>
                <w:szCs w:val="24"/>
              </w:rPr>
              <w:id w:val="-240260293"/>
              <w:placeholder>
                <w:docPart w:val="B18CF92B224349DD83769EAC8E4D2F13"/>
              </w:placeholder>
              <w:temporary/>
              <w:showingPlcHdr/>
              <w15:appearance w15:val="hidden"/>
            </w:sdtPr>
            <w:sdtEndPr/>
            <w:sdtContent>
              <w:p w14:paraId="70BD8F95" w14:textId="77777777" w:rsidR="00C63854" w:rsidRPr="000E293A" w:rsidRDefault="00C63854" w:rsidP="00772382">
                <w:pPr>
                  <w:rPr>
                    <w:sz w:val="20"/>
                    <w:szCs w:val="24"/>
                  </w:rPr>
                </w:pPr>
                <w:r w:rsidRPr="000E293A">
                  <w:rPr>
                    <w:sz w:val="20"/>
                    <w:szCs w:val="24"/>
                  </w:rPr>
                  <w:t>EMAIL:</w:t>
                </w:r>
              </w:p>
            </w:sdtContent>
          </w:sdt>
          <w:p w14:paraId="333A4A54" w14:textId="77777777" w:rsidR="00C63854" w:rsidRDefault="0010643D" w:rsidP="00772382">
            <w:pPr>
              <w:rPr>
                <w:rStyle w:val="Hyperlink"/>
                <w:sz w:val="20"/>
                <w:szCs w:val="24"/>
              </w:rPr>
            </w:pPr>
            <w:hyperlink r:id="rId11" w:history="1">
              <w:r w:rsidR="00C63854" w:rsidRPr="000E293A">
                <w:rPr>
                  <w:rStyle w:val="Hyperlink"/>
                  <w:sz w:val="20"/>
                  <w:szCs w:val="24"/>
                </w:rPr>
                <w:t>babak.zarrinbal@gmail.com</w:t>
              </w:r>
            </w:hyperlink>
          </w:p>
          <w:p w14:paraId="5E425473" w14:textId="77777777" w:rsidR="00B426E4" w:rsidRDefault="00B426E4" w:rsidP="00772382">
            <w:pPr>
              <w:rPr>
                <w:rStyle w:val="Hyperlink"/>
                <w:sz w:val="20"/>
                <w:szCs w:val="24"/>
              </w:rPr>
            </w:pPr>
          </w:p>
          <w:p w14:paraId="31AEBB1C" w14:textId="77777777" w:rsidR="00B426E4" w:rsidRPr="003C19C2" w:rsidRDefault="00B426E4" w:rsidP="00772382">
            <w:pPr>
              <w:rPr>
                <w:b/>
                <w:bCs/>
              </w:rPr>
            </w:pPr>
            <w:r w:rsidRPr="003C19C2">
              <w:rPr>
                <w:b/>
                <w:bCs/>
                <w:sz w:val="20"/>
                <w:szCs w:val="24"/>
              </w:rPr>
              <w:t>LinkedIn</w:t>
            </w:r>
            <w:r w:rsidRPr="003C19C2">
              <w:rPr>
                <w:b/>
                <w:bCs/>
              </w:rPr>
              <w:t>:</w:t>
            </w:r>
          </w:p>
          <w:p w14:paraId="174CFA44" w14:textId="77777777" w:rsidR="00B426E4" w:rsidRPr="00B426E4" w:rsidRDefault="00B426E4" w:rsidP="00772382">
            <w:pPr>
              <w:rPr>
                <w:rStyle w:val="Hyperlink"/>
              </w:rPr>
            </w:pPr>
            <w:r w:rsidRPr="00B426E4">
              <w:rPr>
                <w:rStyle w:val="Hyperlink"/>
              </w:rPr>
              <w:t>https://www.linkedin.com/in/babak-zarrinbal-108389a1/</w:t>
            </w:r>
          </w:p>
          <w:p w14:paraId="7F29B50D" w14:textId="77777777" w:rsidR="00C63854" w:rsidRDefault="00C63854" w:rsidP="00772382">
            <w:pPr>
              <w:rPr>
                <w:sz w:val="20"/>
                <w:szCs w:val="24"/>
              </w:rPr>
            </w:pPr>
          </w:p>
          <w:p w14:paraId="7E13B652" w14:textId="77777777" w:rsidR="00B426E4" w:rsidRPr="000E293A" w:rsidRDefault="00B426E4" w:rsidP="00772382">
            <w:pPr>
              <w:rPr>
                <w:sz w:val="20"/>
                <w:szCs w:val="24"/>
              </w:rPr>
            </w:pPr>
          </w:p>
          <w:p w14:paraId="554658B4" w14:textId="77777777" w:rsidR="00C63854" w:rsidRPr="003C19C2" w:rsidRDefault="00C63854" w:rsidP="00772382">
            <w:pPr>
              <w:rPr>
                <w:rFonts w:cs="B Nazanin"/>
                <w:b/>
                <w:bCs/>
                <w:sz w:val="32"/>
                <w:szCs w:val="30"/>
              </w:rPr>
            </w:pPr>
            <w:r w:rsidRPr="003C19C2">
              <w:rPr>
                <w:b/>
                <w:bCs/>
                <w:sz w:val="20"/>
                <w:szCs w:val="24"/>
              </w:rPr>
              <w:t>Address:</w:t>
            </w:r>
            <w:r w:rsidRPr="003C19C2">
              <w:rPr>
                <w:rFonts w:cs="B Nazanin"/>
                <w:b/>
                <w:bCs/>
                <w:sz w:val="32"/>
                <w:szCs w:val="30"/>
              </w:rPr>
              <w:t xml:space="preserve"> </w:t>
            </w:r>
          </w:p>
          <w:p w14:paraId="06C5E768" w14:textId="75AF0C79" w:rsidR="00C63854" w:rsidRPr="000E293A" w:rsidRDefault="000053DC" w:rsidP="00772382">
            <w:pPr>
              <w:rPr>
                <w:sz w:val="20"/>
                <w:szCs w:val="24"/>
              </w:rPr>
            </w:pPr>
            <w:r>
              <w:rPr>
                <w:sz w:val="20"/>
                <w:szCs w:val="24"/>
              </w:rPr>
              <w:t>8</w:t>
            </w:r>
            <w:r w:rsidRPr="000053DC">
              <w:rPr>
                <w:sz w:val="20"/>
                <w:szCs w:val="24"/>
                <w:vertAlign w:val="superscript"/>
              </w:rPr>
              <w:t>th</w:t>
            </w:r>
            <w:r>
              <w:rPr>
                <w:sz w:val="20"/>
                <w:szCs w:val="24"/>
              </w:rPr>
              <w:t xml:space="preserve"> </w:t>
            </w:r>
            <w:proofErr w:type="spellStart"/>
            <w:r>
              <w:rPr>
                <w:sz w:val="20"/>
                <w:szCs w:val="24"/>
              </w:rPr>
              <w:t>Golestan</w:t>
            </w:r>
            <w:proofErr w:type="spellEnd"/>
            <w:r>
              <w:rPr>
                <w:sz w:val="20"/>
                <w:szCs w:val="24"/>
              </w:rPr>
              <w:t xml:space="preserve">, </w:t>
            </w:r>
            <w:proofErr w:type="spellStart"/>
            <w:r>
              <w:rPr>
                <w:sz w:val="20"/>
                <w:szCs w:val="24"/>
              </w:rPr>
              <w:t>Ariashahr</w:t>
            </w:r>
            <w:proofErr w:type="spellEnd"/>
            <w:r w:rsidR="00C63854" w:rsidRPr="000E293A">
              <w:rPr>
                <w:sz w:val="20"/>
                <w:szCs w:val="24"/>
              </w:rPr>
              <w:t xml:space="preserve">, </w:t>
            </w:r>
          </w:p>
          <w:p w14:paraId="714B377A" w14:textId="77777777" w:rsidR="00C63854" w:rsidRDefault="00C63854" w:rsidP="00772382">
            <w:pPr>
              <w:rPr>
                <w:sz w:val="20"/>
                <w:szCs w:val="24"/>
              </w:rPr>
            </w:pPr>
            <w:r w:rsidRPr="000E293A">
              <w:rPr>
                <w:sz w:val="20"/>
                <w:szCs w:val="24"/>
              </w:rPr>
              <w:t>Tehran, Iran</w:t>
            </w:r>
          </w:p>
          <w:sdt>
            <w:sdtPr>
              <w:rPr>
                <w:sz w:val="24"/>
                <w:szCs w:val="28"/>
              </w:rPr>
              <w:id w:val="-1444214663"/>
              <w:placeholder>
                <w:docPart w:val="5EB94CAEF0ED4CFE93675FD7B4419454"/>
              </w:placeholder>
              <w:temporary/>
              <w:showingPlcHdr/>
              <w15:appearance w15:val="hidden"/>
            </w:sdtPr>
            <w:sdtEndPr/>
            <w:sdtContent>
              <w:p w14:paraId="6D9C3416" w14:textId="77777777" w:rsidR="00C63854" w:rsidRPr="000E293A" w:rsidRDefault="00C63854" w:rsidP="00772382">
                <w:pPr>
                  <w:pStyle w:val="Heading3"/>
                  <w:rPr>
                    <w:sz w:val="24"/>
                    <w:szCs w:val="28"/>
                  </w:rPr>
                </w:pPr>
                <w:r w:rsidRPr="000E293A">
                  <w:rPr>
                    <w:sz w:val="24"/>
                    <w:szCs w:val="28"/>
                  </w:rPr>
                  <w:t>HOBBIES</w:t>
                </w:r>
              </w:p>
            </w:sdtContent>
          </w:sdt>
          <w:p w14:paraId="1C871812" w14:textId="77777777" w:rsidR="00C63854" w:rsidRPr="000E293A" w:rsidRDefault="00C63854" w:rsidP="00772382">
            <w:pPr>
              <w:rPr>
                <w:sz w:val="20"/>
                <w:szCs w:val="24"/>
              </w:rPr>
            </w:pPr>
            <w:r w:rsidRPr="000E293A">
              <w:rPr>
                <w:sz w:val="20"/>
                <w:szCs w:val="24"/>
              </w:rPr>
              <w:t>Movies</w:t>
            </w:r>
          </w:p>
          <w:p w14:paraId="05B3298F" w14:textId="77777777" w:rsidR="00C63854" w:rsidRPr="000E293A" w:rsidRDefault="00C63854" w:rsidP="00772382">
            <w:pPr>
              <w:rPr>
                <w:sz w:val="20"/>
                <w:szCs w:val="24"/>
              </w:rPr>
            </w:pPr>
            <w:r w:rsidRPr="000E293A">
              <w:rPr>
                <w:sz w:val="20"/>
                <w:szCs w:val="24"/>
              </w:rPr>
              <w:t>Reading</w:t>
            </w:r>
          </w:p>
          <w:p w14:paraId="454DFD35" w14:textId="77777777" w:rsidR="00C63854" w:rsidRDefault="00B426E4" w:rsidP="00772382">
            <w:pPr>
              <w:rPr>
                <w:sz w:val="20"/>
                <w:szCs w:val="24"/>
              </w:rPr>
            </w:pPr>
            <w:r w:rsidRPr="000E293A">
              <w:rPr>
                <w:sz w:val="20"/>
                <w:szCs w:val="24"/>
              </w:rPr>
              <w:t>J</w:t>
            </w:r>
            <w:r w:rsidR="00C63854" w:rsidRPr="000E293A">
              <w:rPr>
                <w:sz w:val="20"/>
                <w:szCs w:val="24"/>
              </w:rPr>
              <w:t>ogging</w:t>
            </w:r>
          </w:p>
          <w:p w14:paraId="5BF7C52D" w14:textId="77777777" w:rsidR="00B426E4" w:rsidRPr="003C19C2" w:rsidRDefault="00B426E4" w:rsidP="00772382">
            <w:pPr>
              <w:pStyle w:val="Heading3"/>
              <w:rPr>
                <w:b w:val="0"/>
                <w:bCs/>
                <w:sz w:val="20"/>
              </w:rPr>
            </w:pPr>
            <w:r w:rsidRPr="003C19C2">
              <w:rPr>
                <w:sz w:val="24"/>
                <w:szCs w:val="28"/>
              </w:rPr>
              <w:t>Skills</w:t>
            </w:r>
            <w:r w:rsidRPr="003C19C2">
              <w:rPr>
                <w:b w:val="0"/>
                <w:bCs/>
                <w:sz w:val="20"/>
              </w:rPr>
              <w:t>:</w:t>
            </w:r>
          </w:p>
          <w:p w14:paraId="4B5430E7" w14:textId="21EF6F5F" w:rsidR="003C19C2" w:rsidRDefault="00B426E4" w:rsidP="00772382">
            <w:pPr>
              <w:rPr>
                <w:sz w:val="20"/>
                <w:szCs w:val="24"/>
              </w:rPr>
            </w:pPr>
            <w:r>
              <w:rPr>
                <w:sz w:val="20"/>
                <w:szCs w:val="24"/>
              </w:rPr>
              <w:t>Nodejs, Express</w:t>
            </w:r>
            <w:r w:rsidR="003C19C2">
              <w:rPr>
                <w:sz w:val="20"/>
                <w:szCs w:val="24"/>
              </w:rPr>
              <w:t>.</w:t>
            </w:r>
            <w:r>
              <w:rPr>
                <w:sz w:val="20"/>
                <w:szCs w:val="24"/>
              </w:rPr>
              <w:t>js, Socket.io</w:t>
            </w:r>
            <w:r w:rsidR="00D339CA">
              <w:rPr>
                <w:sz w:val="20"/>
                <w:szCs w:val="24"/>
              </w:rPr>
              <w:t>, React-Native, AngularJs, Angular, Vue.js, Vue-native.</w:t>
            </w:r>
          </w:p>
          <w:p w14:paraId="77E4FAC9" w14:textId="4DB5A3EB" w:rsidR="003C19C2" w:rsidRDefault="003C19C2" w:rsidP="00772382">
            <w:pPr>
              <w:rPr>
                <w:sz w:val="20"/>
                <w:szCs w:val="24"/>
              </w:rPr>
            </w:pPr>
            <w:r>
              <w:rPr>
                <w:sz w:val="20"/>
                <w:szCs w:val="24"/>
              </w:rPr>
              <w:t xml:space="preserve">Redis, </w:t>
            </w:r>
            <w:r w:rsidR="00D339CA">
              <w:rPr>
                <w:sz w:val="20"/>
                <w:szCs w:val="24"/>
              </w:rPr>
              <w:t xml:space="preserve">Kafka, </w:t>
            </w:r>
            <w:r w:rsidR="00CF042D">
              <w:rPr>
                <w:sz w:val="20"/>
                <w:szCs w:val="24"/>
              </w:rPr>
              <w:t>RabbitMQ</w:t>
            </w:r>
            <w:r>
              <w:rPr>
                <w:sz w:val="20"/>
                <w:szCs w:val="24"/>
              </w:rPr>
              <w:t>, MQTT</w:t>
            </w:r>
            <w:r w:rsidR="00CF042D">
              <w:rPr>
                <w:sz w:val="20"/>
                <w:szCs w:val="24"/>
              </w:rPr>
              <w:t xml:space="preserve">, </w:t>
            </w:r>
            <w:r w:rsidR="00302F42">
              <w:rPr>
                <w:sz w:val="20"/>
                <w:szCs w:val="24"/>
              </w:rPr>
              <w:t>Docker</w:t>
            </w:r>
            <w:r w:rsidR="00D339CA">
              <w:rPr>
                <w:sz w:val="20"/>
                <w:szCs w:val="24"/>
              </w:rPr>
              <w:t>, kubernetes</w:t>
            </w:r>
          </w:p>
          <w:p w14:paraId="302376AD" w14:textId="0CF14D84" w:rsidR="003C19C2" w:rsidRDefault="003C19C2" w:rsidP="00772382">
            <w:pPr>
              <w:rPr>
                <w:sz w:val="20"/>
                <w:szCs w:val="24"/>
              </w:rPr>
            </w:pPr>
            <w:r>
              <w:rPr>
                <w:sz w:val="20"/>
                <w:szCs w:val="24"/>
              </w:rPr>
              <w:t>Php, Laravel, Composer, Drupal 7, symphony, MySQL, SQLServer, Mongo dB,</w:t>
            </w:r>
            <w:r w:rsidR="00D339CA">
              <w:rPr>
                <w:sz w:val="20"/>
                <w:szCs w:val="24"/>
              </w:rPr>
              <w:t xml:space="preserve"> Cassandra,</w:t>
            </w:r>
            <w:r>
              <w:rPr>
                <w:sz w:val="20"/>
                <w:szCs w:val="24"/>
              </w:rPr>
              <w:t xml:space="preserve"> SQLite</w:t>
            </w:r>
            <w:r w:rsidR="00D339CA">
              <w:rPr>
                <w:sz w:val="20"/>
                <w:szCs w:val="24"/>
              </w:rPr>
              <w:t xml:space="preserve">, </w:t>
            </w:r>
            <w:r>
              <w:rPr>
                <w:sz w:val="20"/>
                <w:szCs w:val="24"/>
              </w:rPr>
              <w:t xml:space="preserve">Webpack, Gulp, </w:t>
            </w:r>
            <w:r w:rsidR="00115B59">
              <w:rPr>
                <w:sz w:val="20"/>
                <w:szCs w:val="24"/>
              </w:rPr>
              <w:t>jQuery</w:t>
            </w:r>
            <w:r>
              <w:rPr>
                <w:sz w:val="20"/>
                <w:szCs w:val="24"/>
              </w:rPr>
              <w:t xml:space="preserve">, Bootstrap, Html, CSS, less, sass, google APIs, </w:t>
            </w:r>
            <w:r w:rsidR="00B761C5">
              <w:rPr>
                <w:sz w:val="20"/>
                <w:szCs w:val="24"/>
              </w:rPr>
              <w:t>Material Design</w:t>
            </w:r>
          </w:p>
          <w:p w14:paraId="3B46A040" w14:textId="5FFEFE61" w:rsidR="00115B59" w:rsidRDefault="00115B59" w:rsidP="00772382">
            <w:pPr>
              <w:rPr>
                <w:sz w:val="20"/>
                <w:szCs w:val="24"/>
              </w:rPr>
            </w:pPr>
          </w:p>
          <w:p w14:paraId="22E4FB74" w14:textId="67D07047" w:rsidR="00115B59" w:rsidRDefault="00115B59" w:rsidP="00772382">
            <w:pPr>
              <w:rPr>
                <w:sz w:val="20"/>
                <w:szCs w:val="24"/>
              </w:rPr>
            </w:pPr>
          </w:p>
          <w:p w14:paraId="25F47FCD" w14:textId="2C3AEAFE" w:rsidR="005D3835" w:rsidRDefault="005D3835" w:rsidP="00772382">
            <w:pPr>
              <w:rPr>
                <w:sz w:val="20"/>
                <w:szCs w:val="24"/>
              </w:rPr>
            </w:pPr>
          </w:p>
          <w:p w14:paraId="352A363B" w14:textId="0969BF45" w:rsidR="005D3835" w:rsidRPr="000E293A" w:rsidRDefault="005D3835" w:rsidP="00772382">
            <w:pPr>
              <w:rPr>
                <w:sz w:val="20"/>
                <w:szCs w:val="24"/>
              </w:rPr>
            </w:pPr>
          </w:p>
        </w:tc>
        <w:tc>
          <w:tcPr>
            <w:tcW w:w="736" w:type="dxa"/>
          </w:tcPr>
          <w:p w14:paraId="2F6F4EE6" w14:textId="77777777" w:rsidR="00C63854" w:rsidRPr="000E293A" w:rsidRDefault="00C63854" w:rsidP="00772382">
            <w:pPr>
              <w:tabs>
                <w:tab w:val="left" w:pos="990"/>
              </w:tabs>
              <w:rPr>
                <w:sz w:val="20"/>
                <w:szCs w:val="24"/>
              </w:rPr>
            </w:pPr>
          </w:p>
        </w:tc>
        <w:tc>
          <w:tcPr>
            <w:tcW w:w="6669" w:type="dxa"/>
          </w:tcPr>
          <w:p w14:paraId="5C32A2BF" w14:textId="7E7D2B5B" w:rsidR="00C63854" w:rsidRDefault="00C63854" w:rsidP="00772382">
            <w:pPr>
              <w:ind w:right="-567"/>
              <w:rPr>
                <w:rFonts w:cs="B Nazanin"/>
                <w:sz w:val="32"/>
                <w:szCs w:val="30"/>
              </w:rPr>
            </w:pPr>
          </w:p>
          <w:p w14:paraId="22F52DF5" w14:textId="32F0D90F" w:rsidR="00732801" w:rsidRDefault="00732801" w:rsidP="00772382">
            <w:pPr>
              <w:ind w:right="-567"/>
              <w:rPr>
                <w:rFonts w:cs="B Nazanin"/>
                <w:sz w:val="32"/>
                <w:szCs w:val="30"/>
              </w:rPr>
            </w:pPr>
          </w:p>
          <w:p w14:paraId="5CC3F21C" w14:textId="77777777" w:rsidR="00732801" w:rsidRPr="000E293A" w:rsidRDefault="00732801" w:rsidP="00772382">
            <w:pPr>
              <w:ind w:right="-567"/>
              <w:rPr>
                <w:rFonts w:cs="B Nazanin"/>
                <w:sz w:val="32"/>
                <w:szCs w:val="30"/>
              </w:rPr>
            </w:pPr>
          </w:p>
          <w:p w14:paraId="1D9A6762" w14:textId="77777777" w:rsidR="00B40EAF" w:rsidRPr="003C19C2" w:rsidRDefault="00B40EAF" w:rsidP="00772382">
            <w:pPr>
              <w:pStyle w:val="Heading3"/>
              <w:rPr>
                <w:rFonts w:asciiTheme="minorHAnsi" w:eastAsiaTheme="minorEastAsia" w:hAnsiTheme="minorHAnsi" w:cstheme="minorBidi"/>
                <w:color w:val="auto"/>
                <w:sz w:val="32"/>
                <w:szCs w:val="32"/>
              </w:rPr>
            </w:pPr>
            <w:r w:rsidRPr="003C19C2">
              <w:rPr>
                <w:sz w:val="32"/>
                <w:szCs w:val="32"/>
              </w:rPr>
              <w:t xml:space="preserve">My </w:t>
            </w:r>
            <w:sdt>
              <w:sdtPr>
                <w:rPr>
                  <w:sz w:val="32"/>
                  <w:szCs w:val="32"/>
                </w:rPr>
                <w:id w:val="-1711873194"/>
                <w:placeholder>
                  <w:docPart w:val="C95E458AD3C646B68FA866CA31F13CEB"/>
                </w:placeholder>
                <w:temporary/>
                <w:showingPlcHdr/>
                <w15:appearance w15:val="hidden"/>
              </w:sdtPr>
              <w:sdtEndPr/>
              <w:sdtContent>
                <w:r w:rsidRPr="003C19C2">
                  <w:rPr>
                    <w:sz w:val="32"/>
                    <w:szCs w:val="32"/>
                  </w:rPr>
                  <w:t>Profile</w:t>
                </w:r>
              </w:sdtContent>
            </w:sdt>
            <w:r w:rsidRPr="003C19C2">
              <w:rPr>
                <w:sz w:val="32"/>
                <w:szCs w:val="32"/>
              </w:rPr>
              <w:t xml:space="preserve"> : </w:t>
            </w:r>
          </w:p>
          <w:p w14:paraId="477CE6F4" w14:textId="30FD9A72" w:rsidR="00C63854" w:rsidRPr="000E293A" w:rsidRDefault="00C63854" w:rsidP="00772382">
            <w:pPr>
              <w:ind w:right="-567"/>
              <w:rPr>
                <w:rFonts w:cs="B Nazanin"/>
                <w:sz w:val="32"/>
                <w:szCs w:val="30"/>
              </w:rPr>
            </w:pPr>
            <w:r w:rsidRPr="000E293A">
              <w:rPr>
                <w:rFonts w:cs="B Nazanin"/>
                <w:sz w:val="32"/>
                <w:szCs w:val="30"/>
              </w:rPr>
              <w:t>Male, 3</w:t>
            </w:r>
            <w:r w:rsidR="00D339CA">
              <w:rPr>
                <w:rFonts w:cs="B Nazanin"/>
                <w:sz w:val="32"/>
                <w:szCs w:val="30"/>
              </w:rPr>
              <w:t>5</w:t>
            </w:r>
            <w:r w:rsidRPr="000E293A">
              <w:rPr>
                <w:rFonts w:cs="B Nazanin"/>
                <w:sz w:val="32"/>
                <w:szCs w:val="30"/>
              </w:rPr>
              <w:t xml:space="preserve">, Married </w:t>
            </w:r>
          </w:p>
          <w:p w14:paraId="1DB4FC01" w14:textId="77777777" w:rsidR="00C63854" w:rsidRPr="000E293A" w:rsidRDefault="00C63854" w:rsidP="00772382">
            <w:pPr>
              <w:rPr>
                <w:sz w:val="20"/>
                <w:szCs w:val="24"/>
              </w:rPr>
            </w:pPr>
          </w:p>
          <w:p w14:paraId="7939E788" w14:textId="5BFC892F" w:rsidR="000053DC" w:rsidRPr="000053DC" w:rsidRDefault="000053DC" w:rsidP="00772382">
            <w:pPr>
              <w:ind w:firstLine="238"/>
              <w:jc w:val="both"/>
              <w:rPr>
                <w:sz w:val="20"/>
                <w:szCs w:val="24"/>
              </w:rPr>
            </w:pPr>
            <w:r w:rsidRPr="000053DC">
              <w:rPr>
                <w:sz w:val="20"/>
                <w:szCs w:val="24"/>
              </w:rPr>
              <w:t xml:space="preserve">I believe in self-learning teams and growing , and </w:t>
            </w:r>
            <w:proofErr w:type="spellStart"/>
            <w:r w:rsidRPr="000053DC">
              <w:rPr>
                <w:sz w:val="20"/>
                <w:szCs w:val="24"/>
              </w:rPr>
              <w:t>i've</w:t>
            </w:r>
            <w:proofErr w:type="spellEnd"/>
            <w:r w:rsidRPr="000053DC">
              <w:rPr>
                <w:sz w:val="20"/>
                <w:szCs w:val="24"/>
              </w:rPr>
              <w:t xml:space="preserve"> been part of wonderful teams since now, I always tried to think out of the box and see the big picture, and encourage my coworker to do so, cause I believe main goal of every project will get lost eventually if we don't keep track of its targets.</w:t>
            </w:r>
          </w:p>
          <w:p w14:paraId="15ECA2B0" w14:textId="18A3A1A4" w:rsidR="000053DC" w:rsidRPr="000053DC" w:rsidRDefault="000053DC" w:rsidP="00772382">
            <w:pPr>
              <w:jc w:val="both"/>
              <w:rPr>
                <w:sz w:val="20"/>
                <w:szCs w:val="24"/>
              </w:rPr>
            </w:pPr>
            <w:r w:rsidRPr="000053DC">
              <w:rPr>
                <w:sz w:val="20"/>
                <w:szCs w:val="24"/>
              </w:rPr>
              <w:t xml:space="preserve">the thing that </w:t>
            </w:r>
            <w:proofErr w:type="spellStart"/>
            <w:r w:rsidRPr="000053DC">
              <w:rPr>
                <w:sz w:val="20"/>
                <w:szCs w:val="24"/>
              </w:rPr>
              <w:t>i</w:t>
            </w:r>
            <w:proofErr w:type="spellEnd"/>
            <w:r w:rsidRPr="000053DC">
              <w:rPr>
                <w:sz w:val="20"/>
                <w:szCs w:val="24"/>
              </w:rPr>
              <w:t xml:space="preserve"> love about myself is I'm fast and I have above normal IQ , I tend to work as 2 or 3 personnel everywhere I’ve been and I developed strategies to keep myself aligned with the team so I don't   break it's harmony, I like the opportunity to be challenged and get improved, and be part of something big. I have experiences</w:t>
            </w:r>
            <w:r>
              <w:rPr>
                <w:sz w:val="20"/>
                <w:szCs w:val="24"/>
              </w:rPr>
              <w:t xml:space="preserve"> </w:t>
            </w:r>
            <w:r w:rsidRPr="000053DC">
              <w:rPr>
                <w:sz w:val="20"/>
                <w:szCs w:val="24"/>
              </w:rPr>
              <w:t>in management and project control but I rather be part of the team then it's leader.</w:t>
            </w:r>
          </w:p>
          <w:p w14:paraId="3229E9D1" w14:textId="77777777" w:rsidR="000053DC" w:rsidRPr="000053DC" w:rsidRDefault="000053DC" w:rsidP="00772382">
            <w:pPr>
              <w:ind w:firstLine="238"/>
              <w:jc w:val="both"/>
              <w:rPr>
                <w:sz w:val="20"/>
                <w:szCs w:val="24"/>
              </w:rPr>
            </w:pPr>
          </w:p>
          <w:p w14:paraId="0CFBD364" w14:textId="719F5E9B" w:rsidR="00B40EAF" w:rsidRDefault="000053DC" w:rsidP="00772382">
            <w:pPr>
              <w:jc w:val="both"/>
              <w:rPr>
                <w:sz w:val="20"/>
                <w:szCs w:val="24"/>
              </w:rPr>
            </w:pPr>
            <w:r w:rsidRPr="000053DC">
              <w:rPr>
                <w:sz w:val="20"/>
                <w:szCs w:val="24"/>
              </w:rPr>
              <w:t>In Summery I'm smart and a great team worker.</w:t>
            </w:r>
            <w:r>
              <w:rPr>
                <w:sz w:val="20"/>
                <w:szCs w:val="24"/>
              </w:rPr>
              <w:t xml:space="preserve"> </w:t>
            </w:r>
            <w:r w:rsidRPr="000053DC">
              <w:rPr>
                <w:sz w:val="20"/>
                <w:szCs w:val="24"/>
              </w:rPr>
              <w:t>and I Learn what is needed by myself.</w:t>
            </w:r>
          </w:p>
          <w:p w14:paraId="6C46EA19" w14:textId="77777777" w:rsidR="006D4C01" w:rsidRPr="000E293A" w:rsidRDefault="006D4C01" w:rsidP="00772382">
            <w:pPr>
              <w:jc w:val="both"/>
              <w:rPr>
                <w:sz w:val="20"/>
                <w:szCs w:val="24"/>
              </w:rPr>
            </w:pPr>
          </w:p>
          <w:p w14:paraId="5EFF502E" w14:textId="77777777" w:rsidR="000E293A" w:rsidRPr="003C19C2" w:rsidRDefault="000E293A" w:rsidP="00772382">
            <w:pPr>
              <w:ind w:right="-567"/>
              <w:rPr>
                <w:rFonts w:asciiTheme="majorHAnsi" w:eastAsiaTheme="majorEastAsia" w:hAnsiTheme="majorHAnsi" w:cstheme="majorBidi"/>
                <w:b/>
                <w:caps/>
                <w:color w:val="548AB7" w:themeColor="accent1" w:themeShade="BF"/>
                <w:sz w:val="32"/>
                <w:szCs w:val="32"/>
              </w:rPr>
            </w:pPr>
            <w:r w:rsidRPr="003C19C2">
              <w:rPr>
                <w:rFonts w:asciiTheme="majorHAnsi" w:eastAsiaTheme="majorEastAsia" w:hAnsiTheme="majorHAnsi" w:cstheme="majorBidi"/>
                <w:b/>
                <w:caps/>
                <w:color w:val="548AB7" w:themeColor="accent1" w:themeShade="BF"/>
                <w:sz w:val="32"/>
                <w:szCs w:val="32"/>
              </w:rPr>
              <w:t>Experiences:</w:t>
            </w:r>
          </w:p>
          <w:p w14:paraId="2F092E0E" w14:textId="4D8C3636" w:rsidR="00732801" w:rsidRDefault="006D4C01" w:rsidP="00772382">
            <w:pPr>
              <w:ind w:firstLine="238"/>
              <w:jc w:val="both"/>
              <w:rPr>
                <w:sz w:val="20"/>
                <w:szCs w:val="24"/>
              </w:rPr>
            </w:pPr>
            <w:r w:rsidRPr="006D4C01">
              <w:rPr>
                <w:sz w:val="20"/>
                <w:szCs w:val="24"/>
              </w:rPr>
              <w:t>I’ve been working since I was 1</w:t>
            </w:r>
            <w:r>
              <w:rPr>
                <w:sz w:val="20"/>
                <w:szCs w:val="24"/>
              </w:rPr>
              <w:t>7</w:t>
            </w:r>
            <w:r w:rsidRPr="006D4C01">
              <w:rPr>
                <w:sz w:val="20"/>
                <w:szCs w:val="24"/>
              </w:rPr>
              <w:t xml:space="preserve"> but my </w:t>
            </w:r>
            <w:r>
              <w:rPr>
                <w:sz w:val="20"/>
                <w:szCs w:val="24"/>
              </w:rPr>
              <w:t xml:space="preserve">professional life started from 2006 as junior project planner and controller </w:t>
            </w:r>
            <w:r w:rsidR="00732801">
              <w:rPr>
                <w:sz w:val="20"/>
                <w:szCs w:val="24"/>
              </w:rPr>
              <w:t xml:space="preserve">and grow in that field till I was a senior planner/manager but </w:t>
            </w:r>
            <w:r>
              <w:rPr>
                <w:sz w:val="20"/>
                <w:szCs w:val="24"/>
              </w:rPr>
              <w:t xml:space="preserve">after about 5 years </w:t>
            </w:r>
            <w:r w:rsidR="00235DC5">
              <w:rPr>
                <w:sz w:val="20"/>
                <w:szCs w:val="24"/>
              </w:rPr>
              <w:t>(2009)</w:t>
            </w:r>
            <w:r>
              <w:rPr>
                <w:sz w:val="20"/>
                <w:szCs w:val="24"/>
              </w:rPr>
              <w:t xml:space="preserve">I found out I had an interest in coding and </w:t>
            </w:r>
            <w:r w:rsidR="00732801">
              <w:rPr>
                <w:sz w:val="20"/>
                <w:szCs w:val="24"/>
              </w:rPr>
              <w:t xml:space="preserve">got obsessed with it so I changed my field of work and started as an junior programmer and  from the start I coded in full stack </w:t>
            </w:r>
            <w:r w:rsidR="00235DC5">
              <w:rPr>
                <w:sz w:val="20"/>
                <w:szCs w:val="24"/>
              </w:rPr>
              <w:t xml:space="preserve"> now I’m a senior full-stack developer in </w:t>
            </w:r>
            <w:r w:rsidR="00D339CA">
              <w:rPr>
                <w:sz w:val="20"/>
                <w:szCs w:val="24"/>
              </w:rPr>
              <w:t>Tecnotree (telecommunication)</w:t>
            </w:r>
            <w:r w:rsidR="00235DC5">
              <w:rPr>
                <w:sz w:val="20"/>
                <w:szCs w:val="24"/>
              </w:rPr>
              <w:t xml:space="preserve"> </w:t>
            </w:r>
            <w:r w:rsidR="00D339CA">
              <w:rPr>
                <w:sz w:val="20"/>
                <w:szCs w:val="24"/>
              </w:rPr>
              <w:t xml:space="preserve">my </w:t>
            </w:r>
            <w:r w:rsidR="00235DC5">
              <w:rPr>
                <w:sz w:val="20"/>
                <w:szCs w:val="24"/>
              </w:rPr>
              <w:t xml:space="preserve">project mainly </w:t>
            </w:r>
            <w:r w:rsidR="00D339CA">
              <w:rPr>
                <w:sz w:val="20"/>
                <w:szCs w:val="24"/>
              </w:rPr>
              <w:t xml:space="preserve">is </w:t>
            </w:r>
            <w:r w:rsidR="00235DC5">
              <w:rPr>
                <w:sz w:val="20"/>
                <w:szCs w:val="24"/>
              </w:rPr>
              <w:t>working with NodeJS, Vue,</w:t>
            </w:r>
            <w:r w:rsidR="00D339CA">
              <w:rPr>
                <w:sz w:val="20"/>
                <w:szCs w:val="24"/>
              </w:rPr>
              <w:t xml:space="preserve"> React-Native,</w:t>
            </w:r>
            <w:r w:rsidR="00235DC5">
              <w:rPr>
                <w:sz w:val="20"/>
                <w:szCs w:val="24"/>
              </w:rPr>
              <w:t xml:space="preserve"> Angular, AngularJs, </w:t>
            </w:r>
            <w:r w:rsidR="00D339CA">
              <w:rPr>
                <w:sz w:val="20"/>
                <w:szCs w:val="24"/>
              </w:rPr>
              <w:t>PWA</w:t>
            </w:r>
            <w:r w:rsidR="00235DC5">
              <w:rPr>
                <w:sz w:val="20"/>
                <w:szCs w:val="24"/>
              </w:rPr>
              <w:t xml:space="preserve"> and medium DevUp tasks.</w:t>
            </w:r>
          </w:p>
          <w:p w14:paraId="2DB58948" w14:textId="77777777" w:rsidR="00732801" w:rsidRDefault="00732801" w:rsidP="00772382">
            <w:pPr>
              <w:ind w:firstLine="238"/>
              <w:jc w:val="both"/>
              <w:rPr>
                <w:sz w:val="20"/>
                <w:szCs w:val="24"/>
              </w:rPr>
            </w:pPr>
          </w:p>
          <w:p w14:paraId="13CC5EDF" w14:textId="46E1D2DA" w:rsidR="00732801" w:rsidRPr="006D4C01" w:rsidRDefault="00732801" w:rsidP="00772382">
            <w:pPr>
              <w:ind w:firstLine="238"/>
              <w:jc w:val="both"/>
              <w:rPr>
                <w:sz w:val="20"/>
                <w:szCs w:val="24"/>
              </w:rPr>
            </w:pPr>
            <w:r>
              <w:rPr>
                <w:sz w:val="20"/>
                <w:szCs w:val="24"/>
              </w:rPr>
              <w:t>Details are in coming pages</w:t>
            </w:r>
          </w:p>
        </w:tc>
      </w:tr>
      <w:tr w:rsidR="000053DC" w:rsidRPr="000E293A" w14:paraId="542E2059" w14:textId="77777777" w:rsidTr="00772382">
        <w:trPr>
          <w:trHeight w:val="1997"/>
        </w:trPr>
        <w:tc>
          <w:tcPr>
            <w:tcW w:w="3992" w:type="dxa"/>
          </w:tcPr>
          <w:p w14:paraId="77C8A882" w14:textId="1C748943" w:rsidR="00115B59" w:rsidRDefault="00115B59" w:rsidP="00772382">
            <w:pPr>
              <w:rPr>
                <w:lang w:eastAsia="en-US"/>
              </w:rPr>
            </w:pPr>
            <w:r>
              <w:rPr>
                <w:lang w:eastAsia="en-US"/>
              </w:rPr>
              <w:t xml:space="preserve">Diliviri.com </w:t>
            </w:r>
            <w:r w:rsidR="008F5C25">
              <w:rPr>
                <w:lang w:eastAsia="en-US"/>
              </w:rPr>
              <w:t>(+5</w:t>
            </w:r>
            <w:r>
              <w:rPr>
                <w:lang w:eastAsia="en-US"/>
              </w:rPr>
              <w:t xml:space="preserve"> sub </w:t>
            </w:r>
            <w:r w:rsidR="008F5C25">
              <w:rPr>
                <w:lang w:eastAsia="en-US"/>
              </w:rPr>
              <w:t>app)</w:t>
            </w:r>
            <w:r>
              <w:rPr>
                <w:lang w:eastAsia="en-US"/>
              </w:rPr>
              <w:br/>
              <w:t xml:space="preserve">wow.kanoon.ir </w:t>
            </w:r>
          </w:p>
          <w:p w14:paraId="5227E757" w14:textId="77777777" w:rsidR="00115B59" w:rsidRDefault="00115B59" w:rsidP="00772382">
            <w:pPr>
              <w:rPr>
                <w:rtl/>
                <w:lang w:eastAsia="en-US"/>
              </w:rPr>
            </w:pPr>
            <w:r>
              <w:rPr>
                <w:lang w:eastAsia="en-US"/>
              </w:rPr>
              <w:t xml:space="preserve">Visit24.ir </w:t>
            </w:r>
          </w:p>
          <w:p w14:paraId="1173B100" w14:textId="77777777" w:rsidR="00115B59" w:rsidRDefault="00115B59" w:rsidP="00772382">
            <w:pPr>
              <w:ind w:left="-247" w:firstLine="247"/>
              <w:rPr>
                <w:lang w:eastAsia="en-US"/>
              </w:rPr>
            </w:pPr>
            <w:r>
              <w:rPr>
                <w:lang w:eastAsia="en-US"/>
              </w:rPr>
              <w:t>Nopana.ir</w:t>
            </w:r>
          </w:p>
          <w:p w14:paraId="41615548" w14:textId="77777777" w:rsidR="00115B59" w:rsidRDefault="00115B59" w:rsidP="00772382">
            <w:pPr>
              <w:rPr>
                <w:lang w:eastAsia="en-US"/>
              </w:rPr>
            </w:pPr>
            <w:r>
              <w:rPr>
                <w:lang w:eastAsia="en-US"/>
              </w:rPr>
              <w:t>Cyberpolice.ir</w:t>
            </w:r>
          </w:p>
          <w:p w14:paraId="4526514F" w14:textId="6A0A17D7" w:rsidR="00115B59" w:rsidRDefault="009E3DFC" w:rsidP="00772382">
            <w:pPr>
              <w:rPr>
                <w:rtl/>
                <w:lang w:eastAsia="en-US"/>
              </w:rPr>
            </w:pPr>
            <w:r w:rsidRPr="009E3DFC">
              <w:rPr>
                <w:lang w:eastAsia="en-US"/>
              </w:rPr>
              <w:t>trustwatches.com</w:t>
            </w:r>
          </w:p>
          <w:p w14:paraId="204192A3" w14:textId="556AD1F3" w:rsidR="009E3DFC" w:rsidRDefault="009E3DFC" w:rsidP="00772382">
            <w:r>
              <w:t>isu.ac.ir</w:t>
            </w:r>
          </w:p>
          <w:p w14:paraId="7E0535C2" w14:textId="07A3D33B" w:rsidR="009E3DFC" w:rsidRDefault="009E3DFC" w:rsidP="00772382">
            <w:pPr>
              <w:rPr>
                <w:lang w:eastAsia="en-US"/>
              </w:rPr>
            </w:pPr>
            <w:r w:rsidRPr="009E3DFC">
              <w:rPr>
                <w:lang w:eastAsia="en-US"/>
              </w:rPr>
              <w:t>setare.co</w:t>
            </w:r>
            <w:r>
              <w:rPr>
                <w:lang w:eastAsia="en-US"/>
              </w:rPr>
              <w:t>m, …</w:t>
            </w:r>
          </w:p>
          <w:p w14:paraId="4F6E2C8F" w14:textId="710E1AC8" w:rsidR="009E3DFC" w:rsidRPr="00115B59" w:rsidRDefault="009E3DFC" w:rsidP="00772382">
            <w:pPr>
              <w:rPr>
                <w:lang w:eastAsia="en-US"/>
              </w:rPr>
            </w:pPr>
          </w:p>
        </w:tc>
        <w:tc>
          <w:tcPr>
            <w:tcW w:w="736" w:type="dxa"/>
          </w:tcPr>
          <w:p w14:paraId="50B03E65" w14:textId="77777777" w:rsidR="000053DC" w:rsidRPr="000E293A" w:rsidRDefault="000053DC" w:rsidP="00772382">
            <w:pPr>
              <w:tabs>
                <w:tab w:val="left" w:pos="990"/>
              </w:tabs>
              <w:rPr>
                <w:sz w:val="20"/>
                <w:szCs w:val="24"/>
              </w:rPr>
            </w:pPr>
          </w:p>
        </w:tc>
        <w:tc>
          <w:tcPr>
            <w:tcW w:w="6669" w:type="dxa"/>
          </w:tcPr>
          <w:p w14:paraId="2FD7B4A3" w14:textId="743A886F" w:rsidR="005D3835" w:rsidRDefault="005D3835" w:rsidP="00772382">
            <w:pPr>
              <w:rPr>
                <w:sz w:val="20"/>
                <w:szCs w:val="24"/>
              </w:rPr>
            </w:pPr>
            <w:r>
              <w:rPr>
                <w:sz w:val="20"/>
                <w:szCs w:val="24"/>
              </w:rPr>
              <w:t xml:space="preserve">Nodejs:       9/10          mongo d B:   9/10         </w:t>
            </w:r>
            <w:proofErr w:type="spellStart"/>
            <w:r>
              <w:rPr>
                <w:sz w:val="20"/>
                <w:szCs w:val="24"/>
              </w:rPr>
              <w:t>nginx</w:t>
            </w:r>
            <w:proofErr w:type="spellEnd"/>
            <w:r>
              <w:rPr>
                <w:sz w:val="20"/>
                <w:szCs w:val="24"/>
              </w:rPr>
              <w:t xml:space="preserve">:       </w:t>
            </w:r>
            <w:r w:rsidR="00772382">
              <w:rPr>
                <w:sz w:val="20"/>
                <w:szCs w:val="24"/>
              </w:rPr>
              <w:t>6</w:t>
            </w:r>
            <w:r>
              <w:rPr>
                <w:sz w:val="20"/>
                <w:szCs w:val="24"/>
              </w:rPr>
              <w:t>/10</w:t>
            </w:r>
          </w:p>
          <w:p w14:paraId="0139B0E7" w14:textId="491D27EF" w:rsidR="005D3835" w:rsidRDefault="005D3835" w:rsidP="00772382">
            <w:pPr>
              <w:rPr>
                <w:sz w:val="20"/>
                <w:szCs w:val="24"/>
              </w:rPr>
            </w:pPr>
            <w:r>
              <w:rPr>
                <w:sz w:val="20"/>
                <w:szCs w:val="24"/>
              </w:rPr>
              <w:t xml:space="preserve">Laravel:      9/10          MySQL:           8/10        Debian:    </w:t>
            </w:r>
            <w:r w:rsidR="00772382">
              <w:rPr>
                <w:sz w:val="20"/>
                <w:szCs w:val="24"/>
              </w:rPr>
              <w:t>6</w:t>
            </w:r>
            <w:r>
              <w:rPr>
                <w:sz w:val="20"/>
                <w:szCs w:val="24"/>
              </w:rPr>
              <w:t>/10</w:t>
            </w:r>
          </w:p>
          <w:p w14:paraId="1D443FAC" w14:textId="7D1DC189" w:rsidR="005D3835" w:rsidRDefault="005D3835" w:rsidP="00772382">
            <w:pPr>
              <w:ind w:left="2880" w:hanging="2880"/>
              <w:rPr>
                <w:sz w:val="20"/>
                <w:szCs w:val="24"/>
              </w:rPr>
            </w:pPr>
            <w:r>
              <w:rPr>
                <w:sz w:val="20"/>
                <w:szCs w:val="24"/>
              </w:rPr>
              <w:t xml:space="preserve">AngularJs:  9/10          PostgreSQL:   </w:t>
            </w:r>
            <w:r w:rsidR="00772382">
              <w:rPr>
                <w:sz w:val="20"/>
                <w:szCs w:val="24"/>
              </w:rPr>
              <w:t>6</w:t>
            </w:r>
            <w:r>
              <w:rPr>
                <w:sz w:val="20"/>
                <w:szCs w:val="24"/>
              </w:rPr>
              <w:t xml:space="preserve">/10        </w:t>
            </w:r>
            <w:proofErr w:type="spellStart"/>
            <w:r>
              <w:rPr>
                <w:sz w:val="20"/>
                <w:szCs w:val="24"/>
              </w:rPr>
              <w:t>Devups</w:t>
            </w:r>
            <w:proofErr w:type="spellEnd"/>
            <w:r>
              <w:rPr>
                <w:sz w:val="20"/>
                <w:szCs w:val="24"/>
              </w:rPr>
              <w:t xml:space="preserve">:    </w:t>
            </w:r>
            <w:r w:rsidR="00772382">
              <w:rPr>
                <w:sz w:val="20"/>
                <w:szCs w:val="24"/>
              </w:rPr>
              <w:t xml:space="preserve">   </w:t>
            </w:r>
            <w:r>
              <w:rPr>
                <w:sz w:val="20"/>
                <w:szCs w:val="24"/>
              </w:rPr>
              <w:t>6/10</w:t>
            </w:r>
          </w:p>
          <w:p w14:paraId="7D5552D6" w14:textId="531D478A" w:rsidR="005D3835" w:rsidRDefault="005D3835" w:rsidP="00772382">
            <w:pPr>
              <w:rPr>
                <w:sz w:val="20"/>
                <w:szCs w:val="24"/>
              </w:rPr>
            </w:pPr>
            <w:r>
              <w:rPr>
                <w:sz w:val="20"/>
                <w:szCs w:val="24"/>
              </w:rPr>
              <w:t xml:space="preserve">Angular:     8/10          SQLServer      7/10        FFmpeg:  </w:t>
            </w:r>
            <w:r w:rsidR="00772382">
              <w:rPr>
                <w:sz w:val="20"/>
                <w:szCs w:val="24"/>
              </w:rPr>
              <w:t xml:space="preserve">   </w:t>
            </w:r>
            <w:r>
              <w:rPr>
                <w:sz w:val="20"/>
                <w:szCs w:val="24"/>
              </w:rPr>
              <w:t xml:space="preserve"> 5/10</w:t>
            </w:r>
          </w:p>
          <w:p w14:paraId="4E1C22CB" w14:textId="5D4DB25E" w:rsidR="005D3835" w:rsidRDefault="005D3835" w:rsidP="00772382">
            <w:pPr>
              <w:ind w:right="-567"/>
              <w:rPr>
                <w:sz w:val="20"/>
                <w:szCs w:val="24"/>
              </w:rPr>
            </w:pPr>
            <w:r>
              <w:rPr>
                <w:sz w:val="20"/>
                <w:szCs w:val="24"/>
              </w:rPr>
              <w:t xml:space="preserve">VueJs:         9/10         </w:t>
            </w:r>
            <w:r w:rsidR="00772382">
              <w:rPr>
                <w:sz w:val="20"/>
                <w:szCs w:val="24"/>
              </w:rPr>
              <w:t xml:space="preserve">Cassandra     5/10       </w:t>
            </w:r>
            <w:r>
              <w:rPr>
                <w:sz w:val="20"/>
                <w:szCs w:val="24"/>
              </w:rPr>
              <w:t xml:space="preserve"> </w:t>
            </w:r>
            <w:r w:rsidR="00772382">
              <w:rPr>
                <w:sz w:val="20"/>
                <w:szCs w:val="24"/>
              </w:rPr>
              <w:t>Kafka:          5/10</w:t>
            </w:r>
          </w:p>
          <w:p w14:paraId="7259622A" w14:textId="0DB52E9F" w:rsidR="00772382" w:rsidRDefault="00772382" w:rsidP="00772382">
            <w:pPr>
              <w:ind w:right="-567"/>
              <w:rPr>
                <w:sz w:val="20"/>
                <w:szCs w:val="24"/>
              </w:rPr>
            </w:pPr>
            <w:r>
              <w:rPr>
                <w:sz w:val="20"/>
                <w:szCs w:val="24"/>
              </w:rPr>
              <w:t xml:space="preserve">                                     Redis:             7/10         Docker:       5/10</w:t>
            </w:r>
          </w:p>
          <w:p w14:paraId="1456775E" w14:textId="3B505BC1" w:rsidR="00772382" w:rsidRPr="000E293A" w:rsidRDefault="00772382" w:rsidP="00772382">
            <w:pPr>
              <w:ind w:right="-567"/>
              <w:rPr>
                <w:rFonts w:cs="B Nazanin"/>
                <w:sz w:val="32"/>
                <w:szCs w:val="30"/>
              </w:rPr>
            </w:pPr>
            <w:r>
              <w:rPr>
                <w:sz w:val="20"/>
                <w:szCs w:val="24"/>
              </w:rPr>
              <w:t xml:space="preserve">                                                                             </w:t>
            </w:r>
            <w:proofErr w:type="spellStart"/>
            <w:r>
              <w:rPr>
                <w:sz w:val="20"/>
                <w:szCs w:val="24"/>
              </w:rPr>
              <w:t>Kubenetes</w:t>
            </w:r>
            <w:proofErr w:type="spellEnd"/>
            <w:r>
              <w:rPr>
                <w:sz w:val="20"/>
                <w:szCs w:val="24"/>
              </w:rPr>
              <w:t>: 5/10</w:t>
            </w:r>
          </w:p>
        </w:tc>
      </w:tr>
    </w:tbl>
    <w:p w14:paraId="621F01DB" w14:textId="707A3C9F" w:rsidR="00F37711" w:rsidRPr="000E293A" w:rsidRDefault="00772382" w:rsidP="003C19C2">
      <w:pPr>
        <w:pStyle w:val="Heading2"/>
        <w:rPr>
          <w:sz w:val="24"/>
          <w:szCs w:val="32"/>
          <w:rtl/>
        </w:rPr>
      </w:pPr>
      <w:r w:rsidRPr="000E293A">
        <w:rPr>
          <w:b w:val="0"/>
          <w:bCs w:val="0"/>
          <w:caps w:val="0"/>
          <w:noProof/>
          <w:sz w:val="24"/>
          <w:szCs w:val="28"/>
          <w:lang w:eastAsia="en-US"/>
        </w:rPr>
        <w:lastRenderedPageBreak/>
        <w:drawing>
          <wp:anchor distT="0" distB="0" distL="114300" distR="114300" simplePos="0" relativeHeight="251659264" behindDoc="0" locked="0" layoutInCell="1" allowOverlap="1" wp14:anchorId="0C0D61D8" wp14:editId="6E712BEF">
            <wp:simplePos x="0" y="0"/>
            <wp:positionH relativeFrom="margin">
              <wp:posOffset>-401320</wp:posOffset>
            </wp:positionH>
            <wp:positionV relativeFrom="paragraph">
              <wp:posOffset>-105410</wp:posOffset>
            </wp:positionV>
            <wp:extent cx="7117690" cy="331470"/>
            <wp:effectExtent l="0" t="0" r="7620" b="0"/>
            <wp:wrapNone/>
            <wp:docPr id="6" name="Picture 6"/>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12"/>
                    <a:stretch>
                      <a:fillRect/>
                    </a:stretch>
                  </pic:blipFill>
                  <pic:spPr>
                    <a:xfrm>
                      <a:off x="0" y="0"/>
                      <a:ext cx="7117690" cy="331470"/>
                    </a:xfrm>
                    <a:prstGeom prst="rect">
                      <a:avLst/>
                    </a:prstGeom>
                  </pic:spPr>
                </pic:pic>
              </a:graphicData>
            </a:graphic>
            <wp14:sizeRelH relativeFrom="margin">
              <wp14:pctWidth>0</wp14:pctWidth>
            </wp14:sizeRelH>
          </wp:anchor>
        </w:drawing>
      </w:r>
      <w:r w:rsidR="00664C0B" w:rsidRPr="000E293A">
        <w:rPr>
          <w:b w:val="0"/>
          <w:bCs w:val="0"/>
          <w:caps w:val="0"/>
          <w:sz w:val="24"/>
          <w:szCs w:val="28"/>
        </w:rPr>
        <w:t>S</w:t>
      </w:r>
      <w:r w:rsidR="00F37711" w:rsidRPr="000E293A">
        <w:rPr>
          <w:b w:val="0"/>
          <w:bCs w:val="0"/>
          <w:caps w:val="0"/>
          <w:sz w:val="24"/>
          <w:szCs w:val="28"/>
        </w:rPr>
        <w:t>kills</w:t>
      </w:r>
      <w:r w:rsidR="00F37711" w:rsidRPr="000E293A">
        <w:rPr>
          <w:sz w:val="24"/>
          <w:szCs w:val="32"/>
          <w:rtl/>
        </w:rPr>
        <w:t xml:space="preserve"> </w:t>
      </w:r>
    </w:p>
    <w:p w14:paraId="5A9720AC" w14:textId="77777777" w:rsidR="00664C0B" w:rsidRPr="000E293A" w:rsidRDefault="00664C0B" w:rsidP="00F37711">
      <w:pPr>
        <w:ind w:left="522"/>
        <w:rPr>
          <w:sz w:val="24"/>
          <w:szCs w:val="32"/>
        </w:rPr>
      </w:pPr>
    </w:p>
    <w:p w14:paraId="72CD58D2" w14:textId="77777777" w:rsidR="00F37711" w:rsidRPr="000E293A" w:rsidRDefault="00F37711" w:rsidP="00664C0B">
      <w:pPr>
        <w:rPr>
          <w:b/>
          <w:bCs/>
          <w:sz w:val="20"/>
          <w:szCs w:val="24"/>
        </w:rPr>
      </w:pPr>
      <w:r w:rsidRPr="000E293A">
        <w:rPr>
          <w:b/>
          <w:bCs/>
          <w:sz w:val="20"/>
          <w:szCs w:val="24"/>
        </w:rPr>
        <w:t xml:space="preserve">Programming (Coding) </w:t>
      </w:r>
      <w:r w:rsidR="00664C0B" w:rsidRPr="000E293A">
        <w:rPr>
          <w:b/>
          <w:bCs/>
          <w:sz w:val="20"/>
          <w:szCs w:val="24"/>
        </w:rPr>
        <w:t>Skills:</w:t>
      </w:r>
      <w:r w:rsidRPr="000E293A">
        <w:rPr>
          <w:b/>
          <w:bCs/>
          <w:sz w:val="20"/>
          <w:szCs w:val="24"/>
          <w:rtl/>
        </w:rPr>
        <w:tab/>
      </w:r>
    </w:p>
    <w:p w14:paraId="4AD57789" w14:textId="77777777" w:rsidR="00F37711" w:rsidRPr="000E293A" w:rsidRDefault="00F37711" w:rsidP="00664C0B">
      <w:pPr>
        <w:rPr>
          <w:sz w:val="20"/>
          <w:szCs w:val="24"/>
        </w:rPr>
      </w:pPr>
    </w:p>
    <w:tbl>
      <w:tblPr>
        <w:tblStyle w:val="TableGrid"/>
        <w:tblW w:w="11226" w:type="dxa"/>
        <w:tblInd w:w="-190" w:type="dxa"/>
        <w:tblLook w:val="04A0" w:firstRow="1" w:lastRow="0" w:firstColumn="1" w:lastColumn="0" w:noHBand="0" w:noVBand="1"/>
      </w:tblPr>
      <w:tblGrid>
        <w:gridCol w:w="5351"/>
        <w:gridCol w:w="524"/>
        <w:gridCol w:w="5351"/>
      </w:tblGrid>
      <w:tr w:rsidR="00F37711" w:rsidRPr="000E293A" w14:paraId="68F5EF58" w14:textId="77777777" w:rsidTr="00497BF8">
        <w:trPr>
          <w:trHeight w:val="5328"/>
        </w:trPr>
        <w:tc>
          <w:tcPr>
            <w:tcW w:w="5351" w:type="dxa"/>
            <w:tcBorders>
              <w:top w:val="single" w:sz="4" w:space="0" w:color="FFFFFF" w:themeColor="background1"/>
              <w:left w:val="single" w:sz="4" w:space="0" w:color="FFFFFF" w:themeColor="background1"/>
              <w:bottom w:val="single" w:sz="4" w:space="0" w:color="FFFFFF" w:themeColor="background1"/>
            </w:tcBorders>
          </w:tcPr>
          <w:p w14:paraId="7A57975C" w14:textId="4C67A023" w:rsidR="00F37711" w:rsidRPr="000E293A" w:rsidRDefault="00F37711" w:rsidP="00664C0B">
            <w:pPr>
              <w:rPr>
                <w:b/>
                <w:bCs/>
                <w:sz w:val="20"/>
                <w:szCs w:val="24"/>
              </w:rPr>
            </w:pPr>
            <w:r w:rsidRPr="000E293A">
              <w:rPr>
                <w:b/>
                <w:bCs/>
                <w:sz w:val="20"/>
                <w:szCs w:val="24"/>
              </w:rPr>
              <w:t>Back end:</w:t>
            </w:r>
          </w:p>
          <w:p w14:paraId="0D56A766" w14:textId="77777777" w:rsidR="00F37711" w:rsidRPr="000E293A" w:rsidRDefault="00F37711" w:rsidP="00664C0B">
            <w:pPr>
              <w:rPr>
                <w:sz w:val="20"/>
                <w:szCs w:val="24"/>
              </w:rPr>
            </w:pPr>
          </w:p>
          <w:p w14:paraId="599A83E3" w14:textId="77777777" w:rsidR="00403016" w:rsidRPr="00403016" w:rsidRDefault="00403016" w:rsidP="00403016">
            <w:pPr>
              <w:ind w:left="317" w:hanging="283"/>
              <w:rPr>
                <w:b/>
                <w:bCs/>
                <w:sz w:val="20"/>
                <w:szCs w:val="24"/>
              </w:rPr>
            </w:pPr>
            <w:r w:rsidRPr="00403016">
              <w:rPr>
                <w:b/>
                <w:bCs/>
                <w:sz w:val="20"/>
                <w:szCs w:val="24"/>
              </w:rPr>
              <w:t xml:space="preserve">Nodejs: </w:t>
            </w:r>
          </w:p>
          <w:p w14:paraId="17C29022" w14:textId="56A688B4" w:rsidR="00403016" w:rsidRPr="00FF5DB2" w:rsidRDefault="00403016" w:rsidP="00375923">
            <w:pPr>
              <w:ind w:left="317" w:hanging="283"/>
              <w:rPr>
                <w:b/>
                <w:bCs/>
              </w:rPr>
            </w:pPr>
            <w:r w:rsidRPr="00403016">
              <w:rPr>
                <w:b/>
                <w:bCs/>
                <w:sz w:val="20"/>
                <w:szCs w:val="24"/>
              </w:rPr>
              <w:t xml:space="preserve">  </w:t>
            </w:r>
            <w:r w:rsidR="00FF5DB2" w:rsidRPr="00403016">
              <w:rPr>
                <w:b/>
                <w:bCs/>
                <w:sz w:val="20"/>
                <w:szCs w:val="24"/>
              </w:rPr>
              <w:t>E</w:t>
            </w:r>
            <w:r w:rsidRPr="00403016">
              <w:rPr>
                <w:b/>
                <w:bCs/>
                <w:sz w:val="20"/>
                <w:szCs w:val="24"/>
              </w:rPr>
              <w:t>xpress</w:t>
            </w:r>
            <w:r w:rsidR="00FF5DB2">
              <w:rPr>
                <w:b/>
                <w:bCs/>
                <w:sz w:val="20"/>
                <w:szCs w:val="24"/>
              </w:rPr>
              <w:t>:</w:t>
            </w:r>
            <w:r w:rsidRPr="00403016">
              <w:rPr>
                <w:b/>
                <w:bCs/>
                <w:sz w:val="20"/>
                <w:szCs w:val="24"/>
              </w:rPr>
              <w:t xml:space="preserve"> </w:t>
            </w:r>
            <w:r w:rsidRPr="00FF5DB2">
              <w:t xml:space="preserve">dynamic routing </w:t>
            </w:r>
            <w:r w:rsidR="00FF5DB2" w:rsidRPr="00FF5DB2">
              <w:t>based on</w:t>
            </w:r>
            <w:r w:rsidRPr="00FF5DB2">
              <w:t xml:space="preserve"> files and </w:t>
            </w:r>
            <w:r w:rsidR="00FF5DB2">
              <w:t>s</w:t>
            </w:r>
            <w:r w:rsidRPr="00FF5DB2">
              <w:t>chemas</w:t>
            </w:r>
          </w:p>
          <w:p w14:paraId="1E2014B6" w14:textId="224361BA" w:rsidR="00403016" w:rsidRPr="00403016" w:rsidRDefault="00FF5DB2" w:rsidP="00FF5DB2">
            <w:pPr>
              <w:ind w:left="317" w:hanging="283"/>
              <w:rPr>
                <w:b/>
                <w:bCs/>
                <w:sz w:val="20"/>
                <w:szCs w:val="24"/>
              </w:rPr>
            </w:pPr>
            <w:r>
              <w:rPr>
                <w:b/>
                <w:bCs/>
                <w:sz w:val="20"/>
                <w:szCs w:val="24"/>
              </w:rPr>
              <w:t xml:space="preserve">  </w:t>
            </w:r>
            <w:r w:rsidR="00403016" w:rsidRPr="00403016">
              <w:rPr>
                <w:b/>
                <w:bCs/>
                <w:sz w:val="20"/>
                <w:szCs w:val="24"/>
              </w:rPr>
              <w:t>passport</w:t>
            </w:r>
            <w:r>
              <w:rPr>
                <w:b/>
                <w:bCs/>
                <w:sz w:val="20"/>
                <w:szCs w:val="24"/>
              </w:rPr>
              <w:t>:</w:t>
            </w:r>
            <w:r w:rsidR="00403016" w:rsidRPr="00403016">
              <w:rPr>
                <w:b/>
                <w:bCs/>
                <w:sz w:val="20"/>
                <w:szCs w:val="24"/>
              </w:rPr>
              <w:t xml:space="preserve"> </w:t>
            </w:r>
            <w:r w:rsidRPr="00FF5DB2">
              <w:t>social media</w:t>
            </w:r>
            <w:r w:rsidR="00403016" w:rsidRPr="00FF5DB2">
              <w:t xml:space="preserve">, local, </w:t>
            </w:r>
            <w:r w:rsidRPr="00FF5DB2">
              <w:t>oauth, ...</w:t>
            </w:r>
          </w:p>
          <w:p w14:paraId="4FC751F9" w14:textId="78AF5A31" w:rsidR="00403016" w:rsidRPr="00403016" w:rsidRDefault="00403016" w:rsidP="00FF5DB2">
            <w:pPr>
              <w:ind w:left="317" w:hanging="283"/>
              <w:rPr>
                <w:b/>
                <w:bCs/>
                <w:sz w:val="20"/>
                <w:szCs w:val="24"/>
              </w:rPr>
            </w:pPr>
            <w:r w:rsidRPr="00403016">
              <w:rPr>
                <w:b/>
                <w:bCs/>
                <w:sz w:val="20"/>
                <w:szCs w:val="24"/>
              </w:rPr>
              <w:t xml:space="preserve">  mongoose </w:t>
            </w:r>
            <w:r w:rsidR="00FF5DB2" w:rsidRPr="00FF5DB2">
              <w:t>methods</w:t>
            </w:r>
            <w:r w:rsidR="00FF5DB2">
              <w:rPr>
                <w:b/>
                <w:bCs/>
                <w:sz w:val="20"/>
                <w:szCs w:val="24"/>
              </w:rPr>
              <w:t xml:space="preserve"> </w:t>
            </w:r>
            <w:r w:rsidRPr="00FF5DB2">
              <w:t xml:space="preserve">and </w:t>
            </w:r>
            <w:r w:rsidR="00FF5DB2" w:rsidRPr="00FF5DB2">
              <w:t>mongo dB</w:t>
            </w:r>
            <w:r w:rsidRPr="00FF5DB2">
              <w:t xml:space="preserve"> aggregate</w:t>
            </w:r>
          </w:p>
          <w:p w14:paraId="2CA09EB7" w14:textId="6F30BBA9" w:rsidR="00403016" w:rsidRPr="00403016" w:rsidRDefault="00403016" w:rsidP="00FF5DB2">
            <w:pPr>
              <w:ind w:left="317" w:hanging="283"/>
              <w:rPr>
                <w:b/>
                <w:bCs/>
                <w:sz w:val="20"/>
                <w:szCs w:val="24"/>
              </w:rPr>
            </w:pPr>
            <w:r w:rsidRPr="00403016">
              <w:rPr>
                <w:b/>
                <w:bCs/>
                <w:sz w:val="20"/>
                <w:szCs w:val="24"/>
              </w:rPr>
              <w:t xml:space="preserve">  socket.io </w:t>
            </w:r>
            <w:r w:rsidRPr="00FF5DB2">
              <w:t xml:space="preserve">direct </w:t>
            </w:r>
            <w:r w:rsidR="00FF5DB2" w:rsidRPr="00FF5DB2">
              <w:t>WebSocket</w:t>
            </w:r>
            <w:r w:rsidRPr="00FF5DB2">
              <w:t xml:space="preserve"> or authenticated sockets</w:t>
            </w:r>
          </w:p>
          <w:p w14:paraId="28F5A37B" w14:textId="7751CF18" w:rsidR="00403016" w:rsidRPr="00FF5DB2" w:rsidRDefault="00403016" w:rsidP="00FF5DB2">
            <w:pPr>
              <w:ind w:left="317" w:hanging="283"/>
            </w:pPr>
            <w:r w:rsidRPr="00403016">
              <w:rPr>
                <w:b/>
                <w:bCs/>
                <w:sz w:val="20"/>
                <w:szCs w:val="24"/>
              </w:rPr>
              <w:t xml:space="preserve">  </w:t>
            </w:r>
            <w:r w:rsidR="00FF5DB2" w:rsidRPr="00403016">
              <w:rPr>
                <w:b/>
                <w:bCs/>
                <w:sz w:val="20"/>
                <w:szCs w:val="24"/>
              </w:rPr>
              <w:t xml:space="preserve">async </w:t>
            </w:r>
            <w:r w:rsidR="00FF5DB2" w:rsidRPr="00FF5DB2">
              <w:t>inmemeory</w:t>
            </w:r>
            <w:r w:rsidRPr="00FF5DB2">
              <w:t xml:space="preserve"> queue system and limitations</w:t>
            </w:r>
          </w:p>
          <w:p w14:paraId="728D66B8" w14:textId="2405CCED" w:rsidR="00403016" w:rsidRPr="00403016" w:rsidRDefault="00403016" w:rsidP="00403016">
            <w:pPr>
              <w:ind w:left="317" w:hanging="283"/>
              <w:rPr>
                <w:b/>
                <w:bCs/>
                <w:sz w:val="20"/>
                <w:szCs w:val="24"/>
              </w:rPr>
            </w:pPr>
            <w:r w:rsidRPr="00403016">
              <w:rPr>
                <w:b/>
                <w:bCs/>
                <w:sz w:val="20"/>
                <w:szCs w:val="24"/>
              </w:rPr>
              <w:t xml:space="preserve">  gulp</w:t>
            </w:r>
            <w:r w:rsidR="00FF5DB2">
              <w:rPr>
                <w:b/>
                <w:bCs/>
                <w:sz w:val="20"/>
                <w:szCs w:val="24"/>
              </w:rPr>
              <w:t xml:space="preserve"> </w:t>
            </w:r>
            <w:r w:rsidRPr="00FF5DB2">
              <w:t>front and back automations</w:t>
            </w:r>
          </w:p>
          <w:p w14:paraId="35AA9429" w14:textId="3D350786" w:rsidR="00403016" w:rsidRPr="00403016" w:rsidRDefault="00403016" w:rsidP="00403016">
            <w:pPr>
              <w:ind w:left="317" w:hanging="283"/>
              <w:rPr>
                <w:b/>
                <w:bCs/>
                <w:sz w:val="20"/>
                <w:szCs w:val="24"/>
              </w:rPr>
            </w:pPr>
            <w:r w:rsidRPr="00403016">
              <w:rPr>
                <w:b/>
                <w:bCs/>
                <w:sz w:val="20"/>
                <w:szCs w:val="24"/>
              </w:rPr>
              <w:t xml:space="preserve">  pug</w:t>
            </w:r>
            <w:r w:rsidR="00FF5DB2">
              <w:rPr>
                <w:b/>
                <w:bCs/>
                <w:sz w:val="20"/>
                <w:szCs w:val="24"/>
              </w:rPr>
              <w:t xml:space="preserve"> </w:t>
            </w:r>
            <w:r w:rsidRPr="00FF5DB2">
              <w:t>layout rendering and gulp integrations</w:t>
            </w:r>
          </w:p>
          <w:p w14:paraId="6C02B159" w14:textId="6CA8DD38" w:rsidR="00403016" w:rsidRPr="00403016" w:rsidRDefault="00403016" w:rsidP="00403016">
            <w:pPr>
              <w:ind w:left="317" w:hanging="283"/>
              <w:rPr>
                <w:b/>
                <w:bCs/>
                <w:sz w:val="20"/>
                <w:szCs w:val="24"/>
              </w:rPr>
            </w:pPr>
            <w:r w:rsidRPr="00403016">
              <w:rPr>
                <w:b/>
                <w:bCs/>
                <w:sz w:val="20"/>
                <w:szCs w:val="24"/>
              </w:rPr>
              <w:t xml:space="preserve">  </w:t>
            </w:r>
            <w:r w:rsidR="00FF5DB2">
              <w:rPr>
                <w:b/>
                <w:bCs/>
                <w:sz w:val="20"/>
                <w:szCs w:val="24"/>
              </w:rPr>
              <w:t xml:space="preserve">Winston </w:t>
            </w:r>
            <w:r w:rsidRPr="00FF5DB2">
              <w:t>local and remote logging with notification</w:t>
            </w:r>
          </w:p>
          <w:p w14:paraId="3E5A95F9" w14:textId="55EBB68B" w:rsidR="00403016" w:rsidRPr="00403016" w:rsidRDefault="00FF5DB2" w:rsidP="00FF5DB2">
            <w:pPr>
              <w:ind w:left="317" w:hanging="283"/>
              <w:rPr>
                <w:b/>
                <w:bCs/>
                <w:sz w:val="20"/>
                <w:szCs w:val="24"/>
              </w:rPr>
            </w:pPr>
            <w:r>
              <w:rPr>
                <w:b/>
                <w:bCs/>
                <w:sz w:val="20"/>
                <w:szCs w:val="24"/>
              </w:rPr>
              <w:t xml:space="preserve">  </w:t>
            </w:r>
            <w:r w:rsidRPr="00403016">
              <w:rPr>
                <w:b/>
                <w:bCs/>
                <w:sz w:val="20"/>
                <w:szCs w:val="24"/>
              </w:rPr>
              <w:t>PayPal</w:t>
            </w:r>
            <w:r>
              <w:rPr>
                <w:b/>
                <w:bCs/>
                <w:sz w:val="20"/>
                <w:szCs w:val="24"/>
              </w:rPr>
              <w:t xml:space="preserve"> </w:t>
            </w:r>
            <w:r w:rsidR="00403016" w:rsidRPr="00FF5DB2">
              <w:t>integrate payment method</w:t>
            </w:r>
          </w:p>
          <w:p w14:paraId="34384800" w14:textId="21E467A2" w:rsidR="00403016" w:rsidRPr="00403016" w:rsidRDefault="00403016" w:rsidP="00403016">
            <w:pPr>
              <w:ind w:left="317" w:hanging="283"/>
              <w:rPr>
                <w:b/>
                <w:bCs/>
                <w:sz w:val="20"/>
                <w:szCs w:val="24"/>
              </w:rPr>
            </w:pPr>
            <w:r w:rsidRPr="00403016">
              <w:rPr>
                <w:b/>
                <w:bCs/>
                <w:sz w:val="20"/>
                <w:szCs w:val="24"/>
              </w:rPr>
              <w:t xml:space="preserve">  </w:t>
            </w:r>
            <w:r w:rsidR="00FF5DB2" w:rsidRPr="00403016">
              <w:rPr>
                <w:b/>
                <w:bCs/>
                <w:sz w:val="20"/>
                <w:szCs w:val="24"/>
              </w:rPr>
              <w:t>S</w:t>
            </w:r>
            <w:r w:rsidRPr="00403016">
              <w:rPr>
                <w:b/>
                <w:bCs/>
                <w:sz w:val="20"/>
                <w:szCs w:val="24"/>
              </w:rPr>
              <w:t>tripe</w:t>
            </w:r>
            <w:r w:rsidR="00FF5DB2">
              <w:rPr>
                <w:b/>
                <w:bCs/>
                <w:sz w:val="20"/>
                <w:szCs w:val="24"/>
              </w:rPr>
              <w:t xml:space="preserve"> </w:t>
            </w:r>
            <w:r w:rsidRPr="00FF5DB2">
              <w:t>integrate payment method</w:t>
            </w:r>
          </w:p>
          <w:p w14:paraId="6E2EF9F8" w14:textId="2B8F6B50" w:rsidR="00403016" w:rsidRDefault="00403016" w:rsidP="00403016">
            <w:pPr>
              <w:ind w:left="317" w:hanging="283"/>
            </w:pPr>
            <w:r w:rsidRPr="00403016">
              <w:rPr>
                <w:b/>
                <w:bCs/>
                <w:sz w:val="20"/>
                <w:szCs w:val="24"/>
              </w:rPr>
              <w:t xml:space="preserve">  </w:t>
            </w:r>
            <w:r w:rsidR="00FF5DB2" w:rsidRPr="00403016">
              <w:rPr>
                <w:b/>
                <w:bCs/>
                <w:sz w:val="20"/>
                <w:szCs w:val="24"/>
              </w:rPr>
              <w:t>C</w:t>
            </w:r>
            <w:r w:rsidRPr="00403016">
              <w:rPr>
                <w:b/>
                <w:bCs/>
                <w:sz w:val="20"/>
                <w:szCs w:val="24"/>
              </w:rPr>
              <w:t>ron</w:t>
            </w:r>
            <w:r w:rsidR="00FF5DB2">
              <w:rPr>
                <w:b/>
                <w:bCs/>
                <w:sz w:val="20"/>
                <w:szCs w:val="24"/>
              </w:rPr>
              <w:t xml:space="preserve"> </w:t>
            </w:r>
            <w:r w:rsidRPr="00375923">
              <w:t xml:space="preserve">mainly daily tasks for cleanups and </w:t>
            </w:r>
            <w:r w:rsidR="00375923" w:rsidRPr="00375923">
              <w:t>archiving</w:t>
            </w:r>
          </w:p>
          <w:p w14:paraId="381497A2" w14:textId="1645BB4E" w:rsidR="00D339CA" w:rsidRPr="00D339CA" w:rsidRDefault="00D339CA" w:rsidP="00D339CA">
            <w:r>
              <w:rPr>
                <w:b/>
                <w:bCs/>
                <w:sz w:val="20"/>
                <w:szCs w:val="24"/>
              </w:rPr>
              <w:t xml:space="preserve">  Brokers: </w:t>
            </w:r>
            <w:r w:rsidRPr="00D339CA">
              <w:t>Kafka, RabbitMQ,</w:t>
            </w:r>
            <w:r>
              <w:t xml:space="preserve"> </w:t>
            </w:r>
            <w:r w:rsidRPr="00D339CA">
              <w:t>MQTT</w:t>
            </w:r>
          </w:p>
          <w:p w14:paraId="4BE0A019" w14:textId="77777777" w:rsidR="00375923" w:rsidRDefault="00403016" w:rsidP="00375923">
            <w:pPr>
              <w:ind w:left="317" w:hanging="283"/>
              <w:rPr>
                <w:b/>
                <w:bCs/>
                <w:sz w:val="20"/>
                <w:szCs w:val="24"/>
              </w:rPr>
            </w:pPr>
            <w:r w:rsidRPr="00403016">
              <w:rPr>
                <w:b/>
                <w:bCs/>
                <w:sz w:val="20"/>
                <w:szCs w:val="24"/>
              </w:rPr>
              <w:t xml:space="preserve">  Databases:</w:t>
            </w:r>
          </w:p>
          <w:p w14:paraId="54839479" w14:textId="5EC7D58B" w:rsidR="00F37711" w:rsidRDefault="00403016" w:rsidP="00772382">
            <w:r w:rsidRPr="00403016">
              <w:rPr>
                <w:b/>
                <w:bCs/>
                <w:sz w:val="20"/>
                <w:szCs w:val="24"/>
              </w:rPr>
              <w:t xml:space="preserve"> </w:t>
            </w:r>
            <w:r w:rsidR="00375923">
              <w:rPr>
                <w:b/>
                <w:bCs/>
                <w:sz w:val="20"/>
                <w:szCs w:val="24"/>
              </w:rPr>
              <w:t xml:space="preserve">    </w:t>
            </w:r>
            <w:r w:rsidR="00D339CA" w:rsidRPr="00772382">
              <w:t>Cassandra</w:t>
            </w:r>
            <w:r w:rsidR="00772382">
              <w:rPr>
                <w:b/>
                <w:bCs/>
                <w:sz w:val="20"/>
                <w:szCs w:val="24"/>
              </w:rPr>
              <w:t xml:space="preserve">, </w:t>
            </w:r>
            <w:r w:rsidR="00375923" w:rsidRPr="00375923">
              <w:t>mongo dB</w:t>
            </w:r>
            <w:r w:rsidRPr="00375923">
              <w:t xml:space="preserve">, </w:t>
            </w:r>
            <w:r w:rsidR="00375923" w:rsidRPr="00375923">
              <w:t>MySQL, Redis</w:t>
            </w:r>
            <w:r w:rsidRPr="00375923">
              <w:t>,</w:t>
            </w:r>
            <w:r w:rsidR="00375923" w:rsidRPr="00375923">
              <w:t xml:space="preserve"> inmemeory</w:t>
            </w:r>
            <w:r w:rsidRPr="00375923">
              <w:t xml:space="preserve">, </w:t>
            </w:r>
            <w:r w:rsidR="00375923">
              <w:t>Tingodb</w:t>
            </w:r>
          </w:p>
          <w:p w14:paraId="7A6CE4D7" w14:textId="77777777" w:rsidR="00375923" w:rsidRDefault="00375923" w:rsidP="00375923">
            <w:pPr>
              <w:ind w:left="317" w:hanging="283"/>
            </w:pPr>
          </w:p>
          <w:p w14:paraId="1C09BDCB" w14:textId="5D8726D2" w:rsidR="00375923" w:rsidRPr="00375923" w:rsidRDefault="00375923" w:rsidP="00375923">
            <w:pPr>
              <w:ind w:left="317" w:hanging="283"/>
            </w:pPr>
            <w:r w:rsidRPr="00375923">
              <w:rPr>
                <w:b/>
                <w:bCs/>
                <w:sz w:val="20"/>
                <w:szCs w:val="24"/>
              </w:rPr>
              <w:t>Laravel</w:t>
            </w:r>
            <w:r w:rsidRPr="00375923">
              <w:t>:</w:t>
            </w:r>
          </w:p>
          <w:p w14:paraId="3ECAD82E" w14:textId="17A1EC5E" w:rsidR="00375923" w:rsidRDefault="00375923" w:rsidP="00375923">
            <w:pPr>
              <w:ind w:left="317" w:hanging="283"/>
              <w:rPr>
                <w:b/>
                <w:bCs/>
                <w:sz w:val="20"/>
                <w:szCs w:val="24"/>
              </w:rPr>
            </w:pPr>
            <w:r w:rsidRPr="00375923">
              <w:t xml:space="preserve">   </w:t>
            </w:r>
            <w:r>
              <w:rPr>
                <w:b/>
                <w:bCs/>
                <w:sz w:val="20"/>
                <w:szCs w:val="24"/>
              </w:rPr>
              <w:t>A</w:t>
            </w:r>
            <w:r w:rsidRPr="00375923">
              <w:rPr>
                <w:b/>
                <w:bCs/>
                <w:sz w:val="20"/>
                <w:szCs w:val="24"/>
              </w:rPr>
              <w:t>pi</w:t>
            </w:r>
            <w:r>
              <w:rPr>
                <w:b/>
                <w:bCs/>
                <w:sz w:val="20"/>
                <w:szCs w:val="24"/>
              </w:rPr>
              <w:t xml:space="preserve">, </w:t>
            </w:r>
            <w:r w:rsidRPr="00375923">
              <w:rPr>
                <w:b/>
                <w:bCs/>
                <w:sz w:val="20"/>
                <w:szCs w:val="24"/>
              </w:rPr>
              <w:t>web routes</w:t>
            </w:r>
            <w:r>
              <w:rPr>
                <w:b/>
                <w:bCs/>
                <w:sz w:val="20"/>
                <w:szCs w:val="24"/>
              </w:rPr>
              <w:t xml:space="preserve"> </w:t>
            </w:r>
          </w:p>
          <w:p w14:paraId="3CC2C573" w14:textId="5913FC77" w:rsidR="00375923" w:rsidRPr="00375923" w:rsidRDefault="00375923" w:rsidP="00375923">
            <w:pPr>
              <w:ind w:left="317" w:hanging="283"/>
            </w:pPr>
            <w:r>
              <w:rPr>
                <w:b/>
                <w:bCs/>
                <w:sz w:val="20"/>
              </w:rPr>
              <w:t xml:space="preserve">    </w:t>
            </w:r>
            <w:r w:rsidRPr="00375923">
              <w:t>deep usage and customization of middlewares</w:t>
            </w:r>
          </w:p>
          <w:p w14:paraId="171DA92B" w14:textId="665886DD" w:rsidR="00375923" w:rsidRPr="00375923" w:rsidRDefault="00375923" w:rsidP="00375923">
            <w:pPr>
              <w:ind w:left="317" w:hanging="283"/>
            </w:pPr>
            <w:r w:rsidRPr="00375923">
              <w:t xml:space="preserve">   </w:t>
            </w:r>
            <w:r w:rsidRPr="00375923">
              <w:rPr>
                <w:b/>
                <w:bCs/>
                <w:sz w:val="20"/>
                <w:szCs w:val="24"/>
              </w:rPr>
              <w:t>middleware</w:t>
            </w:r>
            <w:r w:rsidRPr="00375923">
              <w:t xml:space="preserve">   deep customizations)</w:t>
            </w:r>
          </w:p>
          <w:p w14:paraId="543E8F89" w14:textId="72CE8547" w:rsidR="00375923" w:rsidRDefault="00375923" w:rsidP="00375923">
            <w:pPr>
              <w:ind w:left="317" w:hanging="283"/>
            </w:pPr>
            <w:r w:rsidRPr="00375923">
              <w:t xml:space="preserve">   </w:t>
            </w:r>
            <w:r w:rsidRPr="00375923">
              <w:rPr>
                <w:b/>
                <w:bCs/>
                <w:sz w:val="20"/>
                <w:szCs w:val="24"/>
              </w:rPr>
              <w:t>Eloquent</w:t>
            </w:r>
            <w:r w:rsidRPr="00375923">
              <w:t xml:space="preserve"> </w:t>
            </w:r>
          </w:p>
          <w:p w14:paraId="67EF88AC" w14:textId="77DBF07F" w:rsidR="00375923" w:rsidRPr="00375923" w:rsidRDefault="00375923" w:rsidP="00375923">
            <w:pPr>
              <w:ind w:left="317" w:hanging="283"/>
            </w:pPr>
            <w:r>
              <w:t xml:space="preserve">      </w:t>
            </w:r>
            <w:r w:rsidRPr="00375923">
              <w:t>used in complicated situations with relations and custom pivot tables</w:t>
            </w:r>
          </w:p>
          <w:p w14:paraId="2D60AB9A" w14:textId="77777777" w:rsidR="00375923" w:rsidRDefault="00375923" w:rsidP="00375923">
            <w:pPr>
              <w:ind w:left="317" w:hanging="283"/>
            </w:pPr>
            <w:r w:rsidRPr="00375923">
              <w:t xml:space="preserve">   </w:t>
            </w:r>
            <w:r w:rsidRPr="00375923">
              <w:rPr>
                <w:b/>
                <w:bCs/>
                <w:sz w:val="20"/>
                <w:szCs w:val="24"/>
              </w:rPr>
              <w:t>Auth</w:t>
            </w:r>
            <w:r w:rsidRPr="00375923">
              <w:t xml:space="preserve"> </w:t>
            </w:r>
          </w:p>
          <w:p w14:paraId="6B5B1535" w14:textId="7DCB6BD5" w:rsidR="00375923" w:rsidRPr="00375923" w:rsidRDefault="00375923" w:rsidP="00375923">
            <w:pPr>
              <w:ind w:left="317" w:hanging="283"/>
            </w:pPr>
            <w:r>
              <w:t xml:space="preserve">      </w:t>
            </w:r>
            <w:r w:rsidRPr="00375923">
              <w:t>deep modification and even created new guards</w:t>
            </w:r>
          </w:p>
          <w:p w14:paraId="20499395" w14:textId="5730954E" w:rsidR="00375923" w:rsidRPr="00375923" w:rsidRDefault="00375923" w:rsidP="00375923">
            <w:pPr>
              <w:ind w:left="317" w:hanging="283"/>
            </w:pPr>
            <w:r w:rsidRPr="00375923">
              <w:t xml:space="preserve">   </w:t>
            </w:r>
            <w:r w:rsidRPr="00375923">
              <w:rPr>
                <w:b/>
                <w:bCs/>
                <w:sz w:val="20"/>
                <w:szCs w:val="24"/>
              </w:rPr>
              <w:t>Laravel-mix</w:t>
            </w:r>
            <w:r w:rsidRPr="00375923">
              <w:t xml:space="preserve"> used it to its full potentials</w:t>
            </w:r>
          </w:p>
          <w:p w14:paraId="41AF8263" w14:textId="05BE431F" w:rsidR="00375923" w:rsidRPr="00375923" w:rsidRDefault="00375923" w:rsidP="00375923">
            <w:pPr>
              <w:ind w:left="317" w:hanging="283"/>
            </w:pPr>
            <w:r w:rsidRPr="00375923">
              <w:t xml:space="preserve">   </w:t>
            </w:r>
            <w:r w:rsidR="00FA09B5" w:rsidRPr="00FA09B5">
              <w:rPr>
                <w:b/>
                <w:bCs/>
                <w:sz w:val="20"/>
                <w:szCs w:val="24"/>
              </w:rPr>
              <w:t>configs</w:t>
            </w:r>
            <w:r w:rsidR="00FA09B5" w:rsidRPr="00375923">
              <w:t xml:space="preserve"> deep</w:t>
            </w:r>
            <w:r w:rsidRPr="00375923">
              <w:t xml:space="preserve"> modifications</w:t>
            </w:r>
          </w:p>
          <w:p w14:paraId="0529DFD8" w14:textId="7C7A0EFA" w:rsidR="00375923" w:rsidRPr="00375923" w:rsidRDefault="00375923" w:rsidP="00375923">
            <w:pPr>
              <w:ind w:left="317" w:hanging="283"/>
            </w:pPr>
            <w:r w:rsidRPr="00375923">
              <w:t xml:space="preserve">   </w:t>
            </w:r>
            <w:r w:rsidRPr="00FA09B5">
              <w:rPr>
                <w:b/>
                <w:bCs/>
                <w:sz w:val="20"/>
                <w:szCs w:val="24"/>
              </w:rPr>
              <w:t>Storage</w:t>
            </w:r>
            <w:r w:rsidRPr="00375923">
              <w:t xml:space="preserve">   </w:t>
            </w:r>
            <w:r w:rsidR="00FA09B5" w:rsidRPr="00375923">
              <w:t>filesystem,</w:t>
            </w:r>
            <w:r w:rsidRPr="00375923">
              <w:t xml:space="preserve"> ftp</w:t>
            </w:r>
          </w:p>
          <w:p w14:paraId="327D06B6" w14:textId="37C65B80" w:rsidR="00375923" w:rsidRPr="00375923" w:rsidRDefault="00375923" w:rsidP="00375923">
            <w:pPr>
              <w:ind w:left="317" w:hanging="283"/>
            </w:pPr>
            <w:r w:rsidRPr="00375923">
              <w:t xml:space="preserve">   </w:t>
            </w:r>
            <w:r w:rsidRPr="00FA09B5">
              <w:rPr>
                <w:b/>
                <w:bCs/>
                <w:sz w:val="20"/>
                <w:szCs w:val="24"/>
              </w:rPr>
              <w:t>queue</w:t>
            </w:r>
            <w:r w:rsidRPr="00375923">
              <w:t xml:space="preserve"> </w:t>
            </w:r>
            <w:r w:rsidRPr="00FA09B5">
              <w:rPr>
                <w:b/>
                <w:bCs/>
                <w:sz w:val="20"/>
                <w:szCs w:val="24"/>
              </w:rPr>
              <w:t>system</w:t>
            </w:r>
            <w:r w:rsidRPr="00375923">
              <w:t xml:space="preserve">   with </w:t>
            </w:r>
            <w:r w:rsidR="00363A76" w:rsidRPr="00375923">
              <w:t>MySQL,</w:t>
            </w:r>
            <w:r w:rsidRPr="00375923">
              <w:t xml:space="preserve"> </w:t>
            </w:r>
            <w:r w:rsidR="00FA09B5" w:rsidRPr="00375923">
              <w:t>Redis</w:t>
            </w:r>
            <w:r w:rsidRPr="00375923">
              <w:t xml:space="preserve">, async </w:t>
            </w:r>
          </w:p>
          <w:p w14:paraId="01773229" w14:textId="12FCA3C1" w:rsidR="00375923" w:rsidRPr="00375923" w:rsidRDefault="00375923" w:rsidP="00375923">
            <w:pPr>
              <w:ind w:left="317" w:hanging="283"/>
            </w:pPr>
            <w:r w:rsidRPr="00375923">
              <w:t xml:space="preserve">   </w:t>
            </w:r>
            <w:r w:rsidR="00FA09B5" w:rsidRPr="00FA09B5">
              <w:rPr>
                <w:b/>
                <w:bCs/>
                <w:sz w:val="20"/>
                <w:szCs w:val="24"/>
              </w:rPr>
              <w:t>events</w:t>
            </w:r>
            <w:r w:rsidR="00FA09B5" w:rsidRPr="00375923">
              <w:t xml:space="preserve"> initialize</w:t>
            </w:r>
            <w:r w:rsidRPr="00375923">
              <w:t xml:space="preserve"> and customizations</w:t>
            </w:r>
          </w:p>
          <w:p w14:paraId="54CC11A8" w14:textId="3216F281" w:rsidR="00375923" w:rsidRPr="00375923" w:rsidRDefault="00375923" w:rsidP="00375923">
            <w:pPr>
              <w:ind w:left="317" w:hanging="283"/>
            </w:pPr>
            <w:r w:rsidRPr="00375923">
              <w:t xml:space="preserve">   </w:t>
            </w:r>
            <w:r w:rsidRPr="00FA09B5">
              <w:rPr>
                <w:b/>
                <w:bCs/>
                <w:sz w:val="20"/>
                <w:szCs w:val="24"/>
              </w:rPr>
              <w:t>service-</w:t>
            </w:r>
            <w:r w:rsidR="00FA09B5" w:rsidRPr="00FA09B5">
              <w:rPr>
                <w:b/>
                <w:bCs/>
                <w:sz w:val="20"/>
                <w:szCs w:val="24"/>
              </w:rPr>
              <w:t>providers</w:t>
            </w:r>
            <w:r w:rsidR="00FA09B5" w:rsidRPr="00375923">
              <w:t xml:space="preserve"> used</w:t>
            </w:r>
            <w:r w:rsidRPr="00375923">
              <w:t xml:space="preserve"> and modified </w:t>
            </w:r>
            <w:r w:rsidR="00FA09B5" w:rsidRPr="00375923">
              <w:t>a lot</w:t>
            </w:r>
            <w:r w:rsidRPr="00375923">
              <w:t xml:space="preserve"> of them</w:t>
            </w:r>
          </w:p>
          <w:p w14:paraId="670735EF" w14:textId="0D67C981" w:rsidR="00FA09B5" w:rsidRDefault="00375923" w:rsidP="00375923">
            <w:pPr>
              <w:ind w:left="317" w:hanging="283"/>
            </w:pPr>
            <w:r w:rsidRPr="00375923">
              <w:t xml:space="preserve">  </w:t>
            </w:r>
            <w:r w:rsidR="00FA09B5">
              <w:t xml:space="preserve"> </w:t>
            </w:r>
            <w:r w:rsidR="00FA09B5" w:rsidRPr="00FA09B5">
              <w:rPr>
                <w:b/>
                <w:bCs/>
                <w:sz w:val="20"/>
                <w:szCs w:val="24"/>
              </w:rPr>
              <w:t>Laravel</w:t>
            </w:r>
            <w:r w:rsidRPr="00FA09B5">
              <w:rPr>
                <w:b/>
                <w:bCs/>
                <w:sz w:val="20"/>
                <w:szCs w:val="24"/>
              </w:rPr>
              <w:t>-echo</w:t>
            </w:r>
            <w:r w:rsidRPr="00375923">
              <w:t xml:space="preserve">   </w:t>
            </w:r>
          </w:p>
          <w:p w14:paraId="33CE2DCE" w14:textId="33AF2F78" w:rsidR="00375923" w:rsidRPr="00375923" w:rsidRDefault="00FA09B5" w:rsidP="00375923">
            <w:pPr>
              <w:ind w:left="317" w:hanging="283"/>
            </w:pPr>
            <w:r>
              <w:t xml:space="preserve">      </w:t>
            </w:r>
            <w:r w:rsidR="00375923" w:rsidRPr="00375923">
              <w:t xml:space="preserve">bridge between </w:t>
            </w:r>
            <w:r w:rsidRPr="00375923">
              <w:t>Laravel</w:t>
            </w:r>
            <w:r w:rsidR="00375923" w:rsidRPr="00375923">
              <w:t xml:space="preserve"> and socket.io </w:t>
            </w:r>
            <w:r w:rsidRPr="00375923">
              <w:t>initialization</w:t>
            </w:r>
            <w:r w:rsidR="00375923" w:rsidRPr="00375923">
              <w:t xml:space="preserve"> and </w:t>
            </w:r>
            <w:r w:rsidRPr="00375923">
              <w:t>usage</w:t>
            </w:r>
          </w:p>
          <w:p w14:paraId="07BFF9A0" w14:textId="7F92181E" w:rsidR="00375923" w:rsidRPr="00375923" w:rsidRDefault="00FA09B5" w:rsidP="00375923">
            <w:pPr>
              <w:ind w:left="317" w:hanging="283"/>
            </w:pPr>
            <w:r>
              <w:t xml:space="preserve"> </w:t>
            </w:r>
            <w:r w:rsidR="00375923" w:rsidRPr="00375923">
              <w:t xml:space="preserve">  </w:t>
            </w:r>
            <w:r w:rsidRPr="00FA09B5">
              <w:rPr>
                <w:b/>
                <w:bCs/>
                <w:sz w:val="20"/>
                <w:szCs w:val="24"/>
              </w:rPr>
              <w:t>Imagic</w:t>
            </w:r>
            <w:r w:rsidRPr="00375923">
              <w:t xml:space="preserve"> modified</w:t>
            </w:r>
            <w:r w:rsidR="00375923" w:rsidRPr="00375923">
              <w:t xml:space="preserve"> images with </w:t>
            </w:r>
            <w:r w:rsidRPr="00375923">
              <w:t>its</w:t>
            </w:r>
            <w:r w:rsidR="00375923" w:rsidRPr="00375923">
              <w:t xml:space="preserve"> service providers</w:t>
            </w:r>
          </w:p>
          <w:p w14:paraId="6AD83508" w14:textId="6B1BDF10" w:rsidR="00375923" w:rsidRPr="00375923" w:rsidRDefault="00375923" w:rsidP="00375923">
            <w:pPr>
              <w:ind w:left="317" w:hanging="283"/>
            </w:pPr>
            <w:r w:rsidRPr="00375923">
              <w:t xml:space="preserve">  </w:t>
            </w:r>
            <w:r w:rsidR="00FA09B5">
              <w:t xml:space="preserve"> </w:t>
            </w:r>
            <w:r w:rsidR="00FA09B5" w:rsidRPr="00FA09B5">
              <w:rPr>
                <w:b/>
                <w:bCs/>
                <w:sz w:val="20"/>
                <w:szCs w:val="24"/>
              </w:rPr>
              <w:t>FFmpeg</w:t>
            </w:r>
            <w:r w:rsidR="00FA09B5" w:rsidRPr="00375923">
              <w:t xml:space="preserve"> integrated</w:t>
            </w:r>
            <w:r w:rsidRPr="00375923">
              <w:t xml:space="preserve"> it for </w:t>
            </w:r>
            <w:r w:rsidR="00FA09B5" w:rsidRPr="00375923">
              <w:t>manipulating</w:t>
            </w:r>
            <w:r w:rsidRPr="00375923">
              <w:t xml:space="preserve"> video files</w:t>
            </w:r>
          </w:p>
          <w:p w14:paraId="03775FCF" w14:textId="04624C71" w:rsidR="00375923" w:rsidRPr="00375923" w:rsidRDefault="00375923" w:rsidP="00375923">
            <w:pPr>
              <w:ind w:left="317" w:hanging="283"/>
            </w:pPr>
            <w:r w:rsidRPr="00375923">
              <w:t xml:space="preserve">   </w:t>
            </w:r>
            <w:r w:rsidRPr="00FA09B5">
              <w:rPr>
                <w:b/>
                <w:bCs/>
                <w:sz w:val="20"/>
                <w:szCs w:val="24"/>
              </w:rPr>
              <w:t>MQTT</w:t>
            </w:r>
            <w:r w:rsidRPr="00375923">
              <w:t xml:space="preserve"> for </w:t>
            </w:r>
            <w:r w:rsidR="00FA09B5" w:rsidRPr="00375923">
              <w:t>load balancing</w:t>
            </w:r>
            <w:r w:rsidRPr="00375923">
              <w:t xml:space="preserve"> purposes</w:t>
            </w:r>
          </w:p>
          <w:p w14:paraId="15A32AE5" w14:textId="4BEAF6FC" w:rsidR="00375923" w:rsidRPr="00375923" w:rsidRDefault="00375923" w:rsidP="00375923">
            <w:pPr>
              <w:ind w:left="317" w:hanging="283"/>
            </w:pPr>
            <w:r w:rsidRPr="00375923">
              <w:t xml:space="preserve">   </w:t>
            </w:r>
            <w:r w:rsidRPr="00FA09B5">
              <w:rPr>
                <w:b/>
                <w:bCs/>
                <w:sz w:val="20"/>
                <w:szCs w:val="24"/>
              </w:rPr>
              <w:t>Databases</w:t>
            </w:r>
            <w:r w:rsidRPr="00375923">
              <w:t>:</w:t>
            </w:r>
            <w:r w:rsidR="00FA09B5">
              <w:t xml:space="preserve"> i</w:t>
            </w:r>
            <w:r w:rsidRPr="00375923">
              <w:t xml:space="preserve">ntegration to </w:t>
            </w:r>
            <w:r w:rsidR="00FA09B5" w:rsidRPr="00375923">
              <w:t>Laravel</w:t>
            </w:r>
          </w:p>
          <w:p w14:paraId="03ED041B" w14:textId="77777777" w:rsidR="00375923" w:rsidRDefault="00375923" w:rsidP="00FA09B5">
            <w:pPr>
              <w:ind w:left="317" w:hanging="283"/>
              <w:rPr>
                <w:sz w:val="20"/>
                <w:szCs w:val="24"/>
              </w:rPr>
            </w:pPr>
            <w:r w:rsidRPr="00375923">
              <w:t xml:space="preserve">      </w:t>
            </w:r>
            <w:r w:rsidR="00FA09B5" w:rsidRPr="00375923">
              <w:t>MySQL</w:t>
            </w:r>
            <w:r w:rsidRPr="00375923">
              <w:t xml:space="preserve">, </w:t>
            </w:r>
            <w:r w:rsidR="00FA09B5">
              <w:t>SQLS</w:t>
            </w:r>
            <w:r w:rsidRPr="00375923">
              <w:t>erver,</w:t>
            </w:r>
            <w:r w:rsidR="00FA09B5">
              <w:t xml:space="preserve"> </w:t>
            </w:r>
            <w:r w:rsidR="00FA09B5" w:rsidRPr="00375923">
              <w:t>mongo dB</w:t>
            </w:r>
            <w:r w:rsidRPr="00375923">
              <w:rPr>
                <w:sz w:val="20"/>
                <w:szCs w:val="24"/>
              </w:rPr>
              <w:t xml:space="preserve">  </w:t>
            </w:r>
          </w:p>
          <w:p w14:paraId="7AA45CE7" w14:textId="77777777" w:rsidR="00497BF8" w:rsidRDefault="00497BF8" w:rsidP="00FA09B5">
            <w:pPr>
              <w:ind w:left="317" w:hanging="283"/>
              <w:rPr>
                <w:sz w:val="20"/>
                <w:szCs w:val="24"/>
              </w:rPr>
            </w:pPr>
          </w:p>
          <w:p w14:paraId="0E8D01CE" w14:textId="77777777" w:rsidR="00497BF8" w:rsidRPr="000E293A" w:rsidRDefault="00497BF8" w:rsidP="00497BF8">
            <w:pPr>
              <w:rPr>
                <w:b/>
                <w:bCs/>
                <w:sz w:val="20"/>
                <w:szCs w:val="24"/>
              </w:rPr>
            </w:pPr>
            <w:r w:rsidRPr="000E293A">
              <w:rPr>
                <w:b/>
                <w:bCs/>
                <w:sz w:val="20"/>
                <w:szCs w:val="24"/>
              </w:rPr>
              <w:t>Overall tools</w:t>
            </w:r>
          </w:p>
          <w:p w14:paraId="528B074A" w14:textId="77777777" w:rsidR="00497BF8" w:rsidRPr="000E293A" w:rsidRDefault="00497BF8" w:rsidP="00497BF8">
            <w:pPr>
              <w:ind w:left="322"/>
              <w:rPr>
                <w:sz w:val="20"/>
                <w:szCs w:val="24"/>
              </w:rPr>
            </w:pPr>
            <w:r w:rsidRPr="000E293A">
              <w:rPr>
                <w:sz w:val="20"/>
                <w:szCs w:val="24"/>
              </w:rPr>
              <w:t>Linux (Debian-based)</w:t>
            </w:r>
          </w:p>
          <w:p w14:paraId="3AA3785A" w14:textId="77777777" w:rsidR="00497BF8" w:rsidRPr="000E293A" w:rsidRDefault="00497BF8" w:rsidP="00497BF8">
            <w:pPr>
              <w:ind w:left="322"/>
              <w:rPr>
                <w:sz w:val="20"/>
                <w:szCs w:val="24"/>
              </w:rPr>
            </w:pPr>
            <w:r w:rsidRPr="000E293A">
              <w:rPr>
                <w:sz w:val="20"/>
                <w:szCs w:val="24"/>
              </w:rPr>
              <w:t>Nginx- Intermediate</w:t>
            </w:r>
          </w:p>
          <w:p w14:paraId="2C4CDFB3" w14:textId="0CDEE173" w:rsidR="00497BF8" w:rsidRPr="000E293A" w:rsidRDefault="00497BF8" w:rsidP="00497BF8">
            <w:pPr>
              <w:ind w:left="322"/>
              <w:rPr>
                <w:sz w:val="20"/>
                <w:szCs w:val="24"/>
              </w:rPr>
            </w:pPr>
            <w:r w:rsidRPr="000E293A">
              <w:rPr>
                <w:sz w:val="20"/>
                <w:szCs w:val="24"/>
              </w:rPr>
              <w:t xml:space="preserve">Php cli and </w:t>
            </w:r>
            <w:r w:rsidR="00895DEF" w:rsidRPr="000E293A">
              <w:rPr>
                <w:sz w:val="20"/>
                <w:szCs w:val="24"/>
              </w:rPr>
              <w:t>CGI</w:t>
            </w:r>
            <w:r w:rsidRPr="000E293A">
              <w:rPr>
                <w:sz w:val="20"/>
                <w:szCs w:val="24"/>
              </w:rPr>
              <w:t xml:space="preserve"> configs</w:t>
            </w:r>
          </w:p>
          <w:p w14:paraId="1C2EA90D" w14:textId="769A69DF" w:rsidR="00497BF8" w:rsidRPr="000E293A" w:rsidRDefault="00895DEF" w:rsidP="00497BF8">
            <w:pPr>
              <w:ind w:left="322"/>
              <w:rPr>
                <w:sz w:val="20"/>
                <w:szCs w:val="24"/>
              </w:rPr>
            </w:pPr>
            <w:r w:rsidRPr="000E293A">
              <w:rPr>
                <w:sz w:val="20"/>
                <w:szCs w:val="24"/>
              </w:rPr>
              <w:t>RabbitMQ</w:t>
            </w:r>
            <w:r w:rsidR="00497BF8" w:rsidRPr="000E293A">
              <w:rPr>
                <w:sz w:val="20"/>
                <w:szCs w:val="24"/>
              </w:rPr>
              <w:t xml:space="preserve"> </w:t>
            </w:r>
          </w:p>
          <w:p w14:paraId="45181517" w14:textId="77777777" w:rsidR="00497BF8" w:rsidRPr="000E293A" w:rsidRDefault="00497BF8" w:rsidP="00497BF8">
            <w:pPr>
              <w:ind w:left="322"/>
              <w:rPr>
                <w:sz w:val="20"/>
                <w:szCs w:val="24"/>
              </w:rPr>
            </w:pPr>
            <w:r w:rsidRPr="000E293A">
              <w:rPr>
                <w:sz w:val="20"/>
                <w:szCs w:val="24"/>
              </w:rPr>
              <w:t>FFmpeg</w:t>
            </w:r>
          </w:p>
          <w:p w14:paraId="47EDE421" w14:textId="5C0FF568" w:rsidR="00497BF8" w:rsidRPr="000E293A" w:rsidRDefault="00895DEF" w:rsidP="00497BF8">
            <w:pPr>
              <w:ind w:left="322"/>
              <w:rPr>
                <w:sz w:val="20"/>
                <w:szCs w:val="24"/>
              </w:rPr>
            </w:pPr>
            <w:r w:rsidRPr="000E293A">
              <w:rPr>
                <w:sz w:val="20"/>
                <w:szCs w:val="24"/>
              </w:rPr>
              <w:t>Except (</w:t>
            </w:r>
            <w:r w:rsidR="00497BF8" w:rsidRPr="000E293A">
              <w:rPr>
                <w:sz w:val="20"/>
                <w:szCs w:val="24"/>
              </w:rPr>
              <w:t>scripting language)</w:t>
            </w:r>
          </w:p>
          <w:p w14:paraId="0C55987D" w14:textId="77777777" w:rsidR="00497BF8" w:rsidRPr="000E293A" w:rsidRDefault="00497BF8" w:rsidP="00497BF8">
            <w:pPr>
              <w:ind w:left="322"/>
              <w:rPr>
                <w:sz w:val="20"/>
                <w:szCs w:val="24"/>
              </w:rPr>
            </w:pPr>
            <w:r w:rsidRPr="000E293A">
              <w:rPr>
                <w:sz w:val="20"/>
                <w:szCs w:val="24"/>
              </w:rPr>
              <w:t>Nodejs world stuff</w:t>
            </w:r>
          </w:p>
          <w:p w14:paraId="22F9A23A" w14:textId="47F2B7E3" w:rsidR="00497BF8" w:rsidRPr="000E293A" w:rsidRDefault="00497BF8" w:rsidP="00FA09B5">
            <w:pPr>
              <w:ind w:left="317" w:hanging="283"/>
              <w:rPr>
                <w:sz w:val="20"/>
                <w:szCs w:val="24"/>
                <w:rtl/>
              </w:rPr>
            </w:pPr>
          </w:p>
        </w:tc>
        <w:tc>
          <w:tcPr>
            <w:tcW w:w="5875" w:type="dxa"/>
            <w:gridSpan w:val="2"/>
            <w:tcBorders>
              <w:top w:val="single" w:sz="4" w:space="0" w:color="FFFFFF" w:themeColor="background1"/>
              <w:bottom w:val="single" w:sz="4" w:space="0" w:color="FFFFFF" w:themeColor="background1"/>
              <w:right w:val="single" w:sz="4" w:space="0" w:color="FFFFFF" w:themeColor="background1"/>
            </w:tcBorders>
          </w:tcPr>
          <w:p w14:paraId="5DD162F6" w14:textId="3875926A" w:rsidR="00F37711" w:rsidRPr="000E293A" w:rsidRDefault="00F37711" w:rsidP="00664C0B">
            <w:pPr>
              <w:rPr>
                <w:b/>
                <w:bCs/>
                <w:sz w:val="20"/>
                <w:szCs w:val="24"/>
                <w:rtl/>
              </w:rPr>
            </w:pPr>
            <w:r w:rsidRPr="000E293A">
              <w:rPr>
                <w:b/>
                <w:bCs/>
                <w:sz w:val="20"/>
                <w:szCs w:val="24"/>
              </w:rPr>
              <w:t xml:space="preserve">Front </w:t>
            </w:r>
            <w:proofErr w:type="gramStart"/>
            <w:r w:rsidRPr="000E293A">
              <w:rPr>
                <w:b/>
                <w:bCs/>
                <w:sz w:val="20"/>
                <w:szCs w:val="24"/>
              </w:rPr>
              <w:t>end</w:t>
            </w:r>
            <w:r w:rsidRPr="000E293A">
              <w:rPr>
                <w:b/>
                <w:bCs/>
                <w:sz w:val="20"/>
                <w:szCs w:val="24"/>
                <w:rtl/>
              </w:rPr>
              <w:t xml:space="preserve"> </w:t>
            </w:r>
            <w:r w:rsidRPr="000E293A">
              <w:rPr>
                <w:b/>
                <w:bCs/>
                <w:sz w:val="20"/>
                <w:szCs w:val="24"/>
              </w:rPr>
              <w:t>:</w:t>
            </w:r>
            <w:proofErr w:type="gramEnd"/>
          </w:p>
          <w:p w14:paraId="44CE53AE" w14:textId="77777777" w:rsidR="00F37711" w:rsidRPr="000E293A" w:rsidRDefault="00F37711" w:rsidP="00664C0B">
            <w:pPr>
              <w:rPr>
                <w:sz w:val="20"/>
                <w:szCs w:val="24"/>
              </w:rPr>
            </w:pPr>
          </w:p>
          <w:p w14:paraId="3A6D0BA9" w14:textId="77777777" w:rsidR="00F37711" w:rsidRPr="000E293A" w:rsidRDefault="00F37711" w:rsidP="00664C0B">
            <w:pPr>
              <w:rPr>
                <w:b/>
                <w:bCs/>
                <w:sz w:val="20"/>
                <w:szCs w:val="24"/>
                <w:rtl/>
              </w:rPr>
            </w:pPr>
            <w:r w:rsidRPr="000E293A">
              <w:rPr>
                <w:b/>
                <w:bCs/>
                <w:sz w:val="20"/>
                <w:szCs w:val="24"/>
              </w:rPr>
              <w:t>JavaScript</w:t>
            </w:r>
          </w:p>
          <w:p w14:paraId="352B9054" w14:textId="2AAA5FFC" w:rsidR="00F37711" w:rsidRDefault="00363A76" w:rsidP="000E293A">
            <w:pPr>
              <w:ind w:left="174"/>
              <w:rPr>
                <w:sz w:val="16"/>
                <w:szCs w:val="20"/>
              </w:rPr>
            </w:pPr>
            <w:r w:rsidRPr="00363A76">
              <w:rPr>
                <w:b/>
                <w:bCs/>
                <w:sz w:val="20"/>
                <w:szCs w:val="24"/>
              </w:rPr>
              <w:t>Vue.js</w:t>
            </w:r>
            <w:r w:rsidRPr="000E293A">
              <w:rPr>
                <w:sz w:val="20"/>
                <w:szCs w:val="24"/>
              </w:rPr>
              <w:t>, Vue</w:t>
            </w:r>
            <w:r w:rsidR="00F37711" w:rsidRPr="000E293A">
              <w:rPr>
                <w:sz w:val="20"/>
                <w:szCs w:val="24"/>
              </w:rPr>
              <w:t xml:space="preserve">-native – Advance </w:t>
            </w:r>
            <w:r w:rsidR="00F37711" w:rsidRPr="000E293A">
              <w:rPr>
                <w:sz w:val="16"/>
                <w:szCs w:val="20"/>
              </w:rPr>
              <w:t>(7 projects)</w:t>
            </w:r>
          </w:p>
          <w:p w14:paraId="18602577" w14:textId="57BF10C4" w:rsidR="00363A76" w:rsidRDefault="00497BF8" w:rsidP="000E293A">
            <w:pPr>
              <w:ind w:left="174"/>
              <w:rPr>
                <w:sz w:val="20"/>
                <w:szCs w:val="24"/>
              </w:rPr>
            </w:pPr>
            <w:r>
              <w:rPr>
                <w:sz w:val="20"/>
                <w:szCs w:val="24"/>
              </w:rPr>
              <w:t xml:space="preserve">  </w:t>
            </w:r>
            <w:r w:rsidR="00363A76" w:rsidRPr="00363A76">
              <w:rPr>
                <w:sz w:val="20"/>
                <w:szCs w:val="24"/>
              </w:rPr>
              <w:t>cli,</w:t>
            </w:r>
            <w:r w:rsidR="00363A76">
              <w:rPr>
                <w:sz w:val="20"/>
                <w:szCs w:val="24"/>
              </w:rPr>
              <w:t xml:space="preserve"> </w:t>
            </w:r>
            <w:r w:rsidR="00363A76" w:rsidRPr="00363A76">
              <w:rPr>
                <w:sz w:val="20"/>
                <w:szCs w:val="24"/>
              </w:rPr>
              <w:t>component life-cycle,</w:t>
            </w:r>
            <w:r w:rsidR="00363A76">
              <w:rPr>
                <w:sz w:val="20"/>
                <w:szCs w:val="24"/>
              </w:rPr>
              <w:t xml:space="preserve"> </w:t>
            </w:r>
            <w:r w:rsidR="00363A76" w:rsidRPr="00363A76">
              <w:rPr>
                <w:sz w:val="20"/>
                <w:szCs w:val="24"/>
              </w:rPr>
              <w:t>routes,</w:t>
            </w:r>
            <w:r w:rsidR="00363A76">
              <w:rPr>
                <w:sz w:val="20"/>
                <w:szCs w:val="24"/>
              </w:rPr>
              <w:t xml:space="preserve"> </w:t>
            </w:r>
            <w:r w:rsidR="00363A76" w:rsidRPr="00363A76">
              <w:rPr>
                <w:sz w:val="20"/>
                <w:szCs w:val="24"/>
              </w:rPr>
              <w:t>lazyloading,</w:t>
            </w:r>
            <w:r w:rsidR="00363A76">
              <w:rPr>
                <w:sz w:val="20"/>
                <w:szCs w:val="24"/>
              </w:rPr>
              <w:t xml:space="preserve"> </w:t>
            </w:r>
          </w:p>
          <w:p w14:paraId="548AB3FA" w14:textId="7F063F33" w:rsidR="00363A76" w:rsidRDefault="00497BF8" w:rsidP="000E293A">
            <w:pPr>
              <w:ind w:left="174"/>
              <w:rPr>
                <w:sz w:val="20"/>
                <w:szCs w:val="24"/>
              </w:rPr>
            </w:pPr>
            <w:r>
              <w:rPr>
                <w:sz w:val="20"/>
                <w:szCs w:val="24"/>
              </w:rPr>
              <w:t xml:space="preserve">  </w:t>
            </w:r>
            <w:r w:rsidR="00363A76" w:rsidRPr="00363A76">
              <w:rPr>
                <w:sz w:val="20"/>
                <w:szCs w:val="24"/>
              </w:rPr>
              <w:t>transitions,</w:t>
            </w:r>
            <w:r w:rsidR="00363A76">
              <w:rPr>
                <w:sz w:val="20"/>
                <w:szCs w:val="24"/>
              </w:rPr>
              <w:t xml:space="preserve"> </w:t>
            </w:r>
            <w:r w:rsidR="00363A76" w:rsidRPr="00363A76">
              <w:rPr>
                <w:sz w:val="20"/>
                <w:szCs w:val="24"/>
              </w:rPr>
              <w:t>computed,</w:t>
            </w:r>
            <w:r w:rsidR="00363A76">
              <w:rPr>
                <w:sz w:val="20"/>
                <w:szCs w:val="24"/>
              </w:rPr>
              <w:t xml:space="preserve"> </w:t>
            </w:r>
            <w:r w:rsidR="00363A76" w:rsidRPr="00363A76">
              <w:rPr>
                <w:sz w:val="20"/>
                <w:szCs w:val="24"/>
              </w:rPr>
              <w:t>watch,</w:t>
            </w:r>
            <w:r w:rsidR="00363A76">
              <w:rPr>
                <w:sz w:val="20"/>
                <w:szCs w:val="24"/>
              </w:rPr>
              <w:t xml:space="preserve"> </w:t>
            </w:r>
            <w:r w:rsidR="00363A76" w:rsidRPr="00363A76">
              <w:rPr>
                <w:sz w:val="20"/>
                <w:szCs w:val="24"/>
              </w:rPr>
              <w:t>events,</w:t>
            </w:r>
            <w:r w:rsidR="00363A76">
              <w:rPr>
                <w:sz w:val="20"/>
                <w:szCs w:val="24"/>
              </w:rPr>
              <w:t xml:space="preserve"> </w:t>
            </w:r>
            <w:r w:rsidR="00363A76" w:rsidRPr="00363A76">
              <w:rPr>
                <w:sz w:val="20"/>
                <w:szCs w:val="24"/>
              </w:rPr>
              <w:t>props,</w:t>
            </w:r>
            <w:r w:rsidR="00363A76">
              <w:rPr>
                <w:sz w:val="20"/>
                <w:szCs w:val="24"/>
              </w:rPr>
              <w:t xml:space="preserve"> </w:t>
            </w:r>
            <w:proofErr w:type="spellStart"/>
            <w:r w:rsidR="00363A76" w:rsidRPr="00363A76">
              <w:rPr>
                <w:sz w:val="20"/>
                <w:szCs w:val="24"/>
              </w:rPr>
              <w:t>vuex</w:t>
            </w:r>
            <w:proofErr w:type="spellEnd"/>
            <w:r w:rsidR="00D339CA">
              <w:rPr>
                <w:sz w:val="20"/>
                <w:szCs w:val="24"/>
              </w:rPr>
              <w:t>,</w:t>
            </w:r>
          </w:p>
          <w:p w14:paraId="2DB38EC6" w14:textId="6F053854" w:rsidR="00D339CA" w:rsidRDefault="00D339CA" w:rsidP="00D339CA">
            <w:pPr>
              <w:rPr>
                <w:sz w:val="20"/>
                <w:szCs w:val="24"/>
              </w:rPr>
            </w:pPr>
            <w:r>
              <w:rPr>
                <w:b/>
                <w:bCs/>
                <w:sz w:val="20"/>
                <w:szCs w:val="24"/>
              </w:rPr>
              <w:t xml:space="preserve">   </w:t>
            </w:r>
            <w:r w:rsidRPr="00D339CA">
              <w:rPr>
                <w:b/>
                <w:bCs/>
                <w:sz w:val="20"/>
                <w:szCs w:val="24"/>
              </w:rPr>
              <w:t>React-Native</w:t>
            </w:r>
            <w:r>
              <w:rPr>
                <w:sz w:val="20"/>
                <w:szCs w:val="24"/>
              </w:rPr>
              <w:t>, intermediate (2 projects)</w:t>
            </w:r>
          </w:p>
          <w:p w14:paraId="4E20B578" w14:textId="59FD7E20" w:rsidR="00D339CA" w:rsidRDefault="00D339CA" w:rsidP="00D339CA">
            <w:pPr>
              <w:rPr>
                <w:sz w:val="20"/>
                <w:szCs w:val="24"/>
              </w:rPr>
            </w:pPr>
            <w:r>
              <w:rPr>
                <w:sz w:val="20"/>
                <w:szCs w:val="24"/>
              </w:rPr>
              <w:t xml:space="preserve">     Redux, location </w:t>
            </w:r>
            <w:r w:rsidR="00772382">
              <w:rPr>
                <w:sz w:val="20"/>
                <w:szCs w:val="24"/>
              </w:rPr>
              <w:t>tracking,</w:t>
            </w:r>
            <w:r>
              <w:rPr>
                <w:sz w:val="20"/>
                <w:szCs w:val="24"/>
              </w:rPr>
              <w:t xml:space="preserve"> background </w:t>
            </w:r>
            <w:r w:rsidR="00772382">
              <w:rPr>
                <w:sz w:val="20"/>
                <w:szCs w:val="24"/>
              </w:rPr>
              <w:t>tasks,</w:t>
            </w:r>
            <w:r>
              <w:rPr>
                <w:sz w:val="20"/>
                <w:szCs w:val="24"/>
              </w:rPr>
              <w:t xml:space="preserve"> </w:t>
            </w:r>
          </w:p>
          <w:p w14:paraId="2A38A215" w14:textId="51DBC43E" w:rsidR="00D339CA" w:rsidRDefault="00D339CA" w:rsidP="00D339CA">
            <w:pPr>
              <w:ind w:left="174"/>
              <w:rPr>
                <w:sz w:val="16"/>
                <w:szCs w:val="20"/>
              </w:rPr>
            </w:pPr>
            <w:r w:rsidRPr="00363A76">
              <w:rPr>
                <w:b/>
                <w:bCs/>
                <w:sz w:val="20"/>
                <w:szCs w:val="24"/>
              </w:rPr>
              <w:t>Angular.js</w:t>
            </w:r>
            <w:r w:rsidRPr="000E293A">
              <w:rPr>
                <w:sz w:val="20"/>
                <w:szCs w:val="24"/>
              </w:rPr>
              <w:t xml:space="preserve"> 1.x, – Advance</w:t>
            </w:r>
            <w:r w:rsidRPr="000E293A">
              <w:rPr>
                <w:sz w:val="16"/>
                <w:szCs w:val="20"/>
              </w:rPr>
              <w:t xml:space="preserve"> (</w:t>
            </w:r>
            <w:r>
              <w:rPr>
                <w:sz w:val="16"/>
                <w:szCs w:val="20"/>
              </w:rPr>
              <w:t>15</w:t>
            </w:r>
            <w:r w:rsidRPr="000E293A">
              <w:rPr>
                <w:sz w:val="16"/>
                <w:szCs w:val="20"/>
              </w:rPr>
              <w:t xml:space="preserve"> projects)</w:t>
            </w:r>
          </w:p>
          <w:p w14:paraId="59AEC8E8" w14:textId="77777777" w:rsidR="00D339CA" w:rsidRPr="000E293A" w:rsidRDefault="00D339CA" w:rsidP="00D339CA">
            <w:pPr>
              <w:ind w:left="325"/>
              <w:rPr>
                <w:sz w:val="20"/>
                <w:szCs w:val="24"/>
              </w:rPr>
            </w:pPr>
            <w:r>
              <w:rPr>
                <w:b/>
                <w:bCs/>
                <w:sz w:val="20"/>
                <w:szCs w:val="24"/>
              </w:rPr>
              <w:t xml:space="preserve"> </w:t>
            </w:r>
            <w:proofErr w:type="spellStart"/>
            <w:r w:rsidRPr="00497BF8">
              <w:rPr>
                <w:sz w:val="20"/>
                <w:szCs w:val="24"/>
              </w:rPr>
              <w:t>ui</w:t>
            </w:r>
            <w:proofErr w:type="spellEnd"/>
            <w:r w:rsidRPr="00497BF8">
              <w:rPr>
                <w:sz w:val="20"/>
                <w:szCs w:val="24"/>
              </w:rPr>
              <w:t xml:space="preserve">-router, lazyloading, Factory, services, gulp </w:t>
            </w:r>
            <w:r>
              <w:rPr>
                <w:sz w:val="20"/>
                <w:szCs w:val="24"/>
              </w:rPr>
              <w:t xml:space="preserve">  </w:t>
            </w:r>
            <w:r w:rsidRPr="00497BF8">
              <w:rPr>
                <w:sz w:val="20"/>
                <w:szCs w:val="24"/>
              </w:rPr>
              <w:t>integration, watches, directives, ng-animations</w:t>
            </w:r>
          </w:p>
          <w:p w14:paraId="43E3E8E7" w14:textId="43B20DEE" w:rsidR="00497BF8" w:rsidRDefault="00497BF8" w:rsidP="000E293A">
            <w:pPr>
              <w:ind w:left="174"/>
              <w:rPr>
                <w:sz w:val="20"/>
                <w:szCs w:val="24"/>
              </w:rPr>
            </w:pPr>
            <w:r w:rsidRPr="00497BF8">
              <w:rPr>
                <w:b/>
                <w:bCs/>
                <w:sz w:val="20"/>
                <w:szCs w:val="24"/>
              </w:rPr>
              <w:t>Angular 4.x,5.x</w:t>
            </w:r>
            <w:r>
              <w:rPr>
                <w:b/>
                <w:bCs/>
                <w:sz w:val="20"/>
                <w:szCs w:val="24"/>
              </w:rPr>
              <w:t>,6x</w:t>
            </w:r>
            <w:r>
              <w:rPr>
                <w:sz w:val="20"/>
                <w:szCs w:val="24"/>
              </w:rPr>
              <w:t>, advanced (</w:t>
            </w:r>
            <w:r w:rsidRPr="00497BF8">
              <w:rPr>
                <w:sz w:val="16"/>
                <w:szCs w:val="20"/>
              </w:rPr>
              <w:t>3</w:t>
            </w:r>
            <w:r>
              <w:rPr>
                <w:sz w:val="20"/>
                <w:szCs w:val="24"/>
              </w:rPr>
              <w:t xml:space="preserve"> </w:t>
            </w:r>
            <w:r w:rsidRPr="00497BF8">
              <w:rPr>
                <w:sz w:val="16"/>
                <w:szCs w:val="20"/>
              </w:rPr>
              <w:t>projects</w:t>
            </w:r>
            <w:r>
              <w:rPr>
                <w:sz w:val="20"/>
                <w:szCs w:val="24"/>
              </w:rPr>
              <w:t>)</w:t>
            </w:r>
          </w:p>
          <w:p w14:paraId="48A51718" w14:textId="5BA4F5F5" w:rsidR="00497BF8" w:rsidRPr="000E293A" w:rsidRDefault="00497BF8" w:rsidP="00497BF8">
            <w:pPr>
              <w:ind w:left="325"/>
              <w:rPr>
                <w:sz w:val="20"/>
                <w:szCs w:val="24"/>
              </w:rPr>
            </w:pPr>
            <w:r w:rsidRPr="00497BF8">
              <w:rPr>
                <w:sz w:val="20"/>
                <w:szCs w:val="24"/>
              </w:rPr>
              <w:t>cli, routes, lazyloading, child modules, components, watch, animations, events</w:t>
            </w:r>
          </w:p>
          <w:p w14:paraId="634CB124" w14:textId="77777777" w:rsidR="00F37711" w:rsidRPr="000E293A" w:rsidRDefault="00F37711" w:rsidP="000E293A">
            <w:pPr>
              <w:ind w:left="174"/>
              <w:rPr>
                <w:sz w:val="20"/>
                <w:szCs w:val="24"/>
              </w:rPr>
            </w:pPr>
            <w:r w:rsidRPr="00363A76">
              <w:rPr>
                <w:b/>
                <w:bCs/>
                <w:sz w:val="20"/>
                <w:szCs w:val="24"/>
              </w:rPr>
              <w:t>Cordova</w:t>
            </w:r>
            <w:r w:rsidRPr="000E293A">
              <w:rPr>
                <w:sz w:val="20"/>
                <w:szCs w:val="24"/>
              </w:rPr>
              <w:t xml:space="preserve"> ionic v&gt;3 – Advance </w:t>
            </w:r>
            <w:r w:rsidRPr="000E293A">
              <w:rPr>
                <w:sz w:val="16"/>
                <w:szCs w:val="20"/>
              </w:rPr>
              <w:t>(3 projects)</w:t>
            </w:r>
          </w:p>
          <w:p w14:paraId="1034AEFD" w14:textId="4D1B8A82" w:rsidR="00F37711" w:rsidRPr="000E293A" w:rsidRDefault="00363A76" w:rsidP="000E293A">
            <w:pPr>
              <w:ind w:left="174"/>
              <w:rPr>
                <w:sz w:val="20"/>
                <w:szCs w:val="24"/>
              </w:rPr>
            </w:pPr>
            <w:r w:rsidRPr="00363A76">
              <w:rPr>
                <w:b/>
                <w:bCs/>
                <w:sz w:val="20"/>
                <w:szCs w:val="24"/>
              </w:rPr>
              <w:t>jQuery</w:t>
            </w:r>
            <w:r w:rsidR="00F37711" w:rsidRPr="000E293A">
              <w:rPr>
                <w:sz w:val="20"/>
                <w:szCs w:val="24"/>
              </w:rPr>
              <w:t xml:space="preserve"> – Advance </w:t>
            </w:r>
            <w:r w:rsidR="00F37711" w:rsidRPr="000E293A">
              <w:rPr>
                <w:sz w:val="16"/>
                <w:szCs w:val="20"/>
              </w:rPr>
              <w:t>(nearly all projects)</w:t>
            </w:r>
          </w:p>
          <w:p w14:paraId="5029CB85" w14:textId="4B36BE2F" w:rsidR="00F37711" w:rsidRPr="000E293A" w:rsidRDefault="00F37711" w:rsidP="000E293A">
            <w:pPr>
              <w:ind w:left="174"/>
              <w:rPr>
                <w:sz w:val="16"/>
                <w:szCs w:val="20"/>
              </w:rPr>
            </w:pPr>
            <w:r w:rsidRPr="00363A76">
              <w:rPr>
                <w:b/>
                <w:bCs/>
                <w:sz w:val="20"/>
                <w:szCs w:val="24"/>
              </w:rPr>
              <w:t xml:space="preserve">HTML, </w:t>
            </w:r>
            <w:r w:rsidR="00363A76" w:rsidRPr="00363A76">
              <w:rPr>
                <w:b/>
                <w:bCs/>
                <w:sz w:val="20"/>
                <w:szCs w:val="24"/>
              </w:rPr>
              <w:t>CSS</w:t>
            </w:r>
            <w:r w:rsidR="00363A76" w:rsidRPr="000E293A">
              <w:rPr>
                <w:sz w:val="20"/>
                <w:szCs w:val="24"/>
              </w:rPr>
              <w:t xml:space="preserve"> –</w:t>
            </w:r>
            <w:r w:rsidRPr="000E293A">
              <w:rPr>
                <w:sz w:val="20"/>
                <w:szCs w:val="24"/>
              </w:rPr>
              <w:t xml:space="preserve"> Advance </w:t>
            </w:r>
            <w:r w:rsidRPr="000E293A">
              <w:rPr>
                <w:sz w:val="16"/>
                <w:szCs w:val="20"/>
              </w:rPr>
              <w:t xml:space="preserve">(my power is pure </w:t>
            </w:r>
            <w:r w:rsidR="00363A76" w:rsidRPr="000E293A">
              <w:rPr>
                <w:sz w:val="16"/>
                <w:szCs w:val="20"/>
              </w:rPr>
              <w:t>CSS</w:t>
            </w:r>
            <w:r w:rsidRPr="000E293A">
              <w:rPr>
                <w:sz w:val="16"/>
                <w:szCs w:val="20"/>
              </w:rPr>
              <w:t>)</w:t>
            </w:r>
          </w:p>
          <w:p w14:paraId="6E717C37" w14:textId="77777777" w:rsidR="00F37711" w:rsidRPr="000E293A" w:rsidRDefault="00F37711" w:rsidP="000E293A">
            <w:pPr>
              <w:ind w:left="174"/>
              <w:rPr>
                <w:sz w:val="20"/>
                <w:szCs w:val="24"/>
              </w:rPr>
            </w:pPr>
            <w:r w:rsidRPr="00363A76">
              <w:rPr>
                <w:b/>
                <w:bCs/>
                <w:sz w:val="20"/>
                <w:szCs w:val="24"/>
              </w:rPr>
              <w:t>KnockOut.js</w:t>
            </w:r>
            <w:r w:rsidRPr="000E293A">
              <w:rPr>
                <w:sz w:val="20"/>
                <w:szCs w:val="24"/>
              </w:rPr>
              <w:t xml:space="preserve"> – Intermediate </w:t>
            </w:r>
            <w:r w:rsidRPr="000E293A">
              <w:rPr>
                <w:sz w:val="16"/>
                <w:szCs w:val="20"/>
              </w:rPr>
              <w:t>(2 projects)</w:t>
            </w:r>
          </w:p>
          <w:p w14:paraId="12B72E16" w14:textId="77777777" w:rsidR="00F37711" w:rsidRPr="00363A76" w:rsidRDefault="00F37711" w:rsidP="00363A76">
            <w:pPr>
              <w:ind w:left="317" w:hanging="283"/>
              <w:rPr>
                <w:b/>
                <w:bCs/>
                <w:sz w:val="20"/>
                <w:szCs w:val="24"/>
              </w:rPr>
            </w:pPr>
            <w:r w:rsidRPr="00363A76">
              <w:rPr>
                <w:b/>
                <w:bCs/>
                <w:sz w:val="20"/>
                <w:szCs w:val="24"/>
              </w:rPr>
              <w:t>Google APIs</w:t>
            </w:r>
          </w:p>
          <w:p w14:paraId="186FCF3F" w14:textId="77777777" w:rsidR="00F37711" w:rsidRPr="000E293A" w:rsidRDefault="00F37711" w:rsidP="000E293A">
            <w:pPr>
              <w:ind w:left="174"/>
              <w:rPr>
                <w:sz w:val="20"/>
                <w:szCs w:val="24"/>
              </w:rPr>
            </w:pPr>
            <w:r w:rsidRPr="00363A76">
              <w:rPr>
                <w:b/>
                <w:bCs/>
                <w:sz w:val="20"/>
                <w:szCs w:val="24"/>
              </w:rPr>
              <w:t>Translate Api</w:t>
            </w:r>
            <w:r w:rsidRPr="000E293A">
              <w:rPr>
                <w:sz w:val="20"/>
                <w:szCs w:val="24"/>
              </w:rPr>
              <w:t xml:space="preserve"> (</w:t>
            </w:r>
            <w:r w:rsidRPr="000E293A">
              <w:rPr>
                <w:sz w:val="16"/>
                <w:szCs w:val="20"/>
              </w:rPr>
              <w:t>3 projects)</w:t>
            </w:r>
          </w:p>
          <w:p w14:paraId="146E61C8" w14:textId="77777777" w:rsidR="00F37711" w:rsidRPr="000E293A" w:rsidRDefault="00F37711" w:rsidP="000E293A">
            <w:pPr>
              <w:ind w:left="174"/>
              <w:rPr>
                <w:sz w:val="20"/>
                <w:szCs w:val="24"/>
              </w:rPr>
            </w:pPr>
            <w:r w:rsidRPr="00363A76">
              <w:rPr>
                <w:b/>
                <w:bCs/>
                <w:sz w:val="20"/>
                <w:szCs w:val="24"/>
              </w:rPr>
              <w:t>Map Api</w:t>
            </w:r>
            <w:r w:rsidRPr="000E293A">
              <w:rPr>
                <w:sz w:val="20"/>
                <w:szCs w:val="24"/>
              </w:rPr>
              <w:t xml:space="preserve"> </w:t>
            </w:r>
            <w:r w:rsidRPr="000E293A">
              <w:rPr>
                <w:sz w:val="16"/>
                <w:szCs w:val="20"/>
              </w:rPr>
              <w:t>(4 projects)</w:t>
            </w:r>
          </w:p>
          <w:p w14:paraId="69A9EA7A" w14:textId="77777777" w:rsidR="00F37711" w:rsidRPr="000E293A" w:rsidRDefault="00F37711" w:rsidP="000E293A">
            <w:pPr>
              <w:ind w:left="174"/>
              <w:rPr>
                <w:sz w:val="20"/>
                <w:szCs w:val="24"/>
              </w:rPr>
            </w:pPr>
            <w:r w:rsidRPr="00363A76">
              <w:rPr>
                <w:b/>
                <w:bCs/>
                <w:sz w:val="20"/>
                <w:szCs w:val="24"/>
              </w:rPr>
              <w:t>Firebase</w:t>
            </w:r>
            <w:r w:rsidRPr="000E293A">
              <w:rPr>
                <w:sz w:val="20"/>
                <w:szCs w:val="24"/>
              </w:rPr>
              <w:t xml:space="preserve"> </w:t>
            </w:r>
            <w:r w:rsidRPr="000E293A">
              <w:rPr>
                <w:sz w:val="16"/>
                <w:szCs w:val="20"/>
              </w:rPr>
              <w:t>(3 projects)</w:t>
            </w:r>
          </w:p>
          <w:p w14:paraId="36954CB2" w14:textId="77777777" w:rsidR="00F37711" w:rsidRPr="00363A76" w:rsidRDefault="00F37711" w:rsidP="00363A76">
            <w:pPr>
              <w:ind w:left="317" w:hanging="283"/>
              <w:rPr>
                <w:b/>
                <w:bCs/>
                <w:sz w:val="20"/>
                <w:szCs w:val="24"/>
              </w:rPr>
            </w:pPr>
            <w:r w:rsidRPr="00363A76">
              <w:rPr>
                <w:b/>
                <w:bCs/>
                <w:sz w:val="20"/>
                <w:szCs w:val="24"/>
              </w:rPr>
              <w:t>Designs</w:t>
            </w:r>
          </w:p>
          <w:p w14:paraId="18AC249B" w14:textId="62CBD178" w:rsidR="00F37711" w:rsidRPr="000E293A" w:rsidRDefault="00363A76" w:rsidP="000E293A">
            <w:pPr>
              <w:ind w:left="174"/>
              <w:rPr>
                <w:sz w:val="20"/>
                <w:szCs w:val="24"/>
                <w:rtl/>
              </w:rPr>
            </w:pPr>
            <w:r w:rsidRPr="000E293A">
              <w:rPr>
                <w:sz w:val="20"/>
                <w:szCs w:val="24"/>
              </w:rPr>
              <w:t>CSS, Less</w:t>
            </w:r>
            <w:r w:rsidR="00F37711" w:rsidRPr="000E293A">
              <w:rPr>
                <w:sz w:val="20"/>
                <w:szCs w:val="24"/>
              </w:rPr>
              <w:t>, Sass – Advance (</w:t>
            </w:r>
            <w:r w:rsidR="00F37711" w:rsidRPr="000E293A">
              <w:rPr>
                <w:sz w:val="16"/>
                <w:szCs w:val="20"/>
              </w:rPr>
              <w:t xml:space="preserve">preprocessors for </w:t>
            </w:r>
            <w:r w:rsidRPr="000E293A">
              <w:rPr>
                <w:sz w:val="16"/>
                <w:szCs w:val="20"/>
              </w:rPr>
              <w:t>CSS</w:t>
            </w:r>
            <w:r w:rsidR="00F37711" w:rsidRPr="000E293A">
              <w:rPr>
                <w:sz w:val="16"/>
                <w:szCs w:val="20"/>
              </w:rPr>
              <w:t>)</w:t>
            </w:r>
          </w:p>
          <w:p w14:paraId="1F04FCEB" w14:textId="77777777" w:rsidR="00F37711" w:rsidRPr="000E293A" w:rsidRDefault="00F37711" w:rsidP="000E293A">
            <w:pPr>
              <w:ind w:left="174"/>
              <w:rPr>
                <w:sz w:val="20"/>
                <w:szCs w:val="24"/>
              </w:rPr>
            </w:pPr>
            <w:r w:rsidRPr="000E293A">
              <w:rPr>
                <w:sz w:val="20"/>
                <w:szCs w:val="24"/>
              </w:rPr>
              <w:t xml:space="preserve">Bootstrap – Advance </w:t>
            </w:r>
            <w:r w:rsidRPr="000E293A">
              <w:rPr>
                <w:sz w:val="16"/>
                <w:szCs w:val="20"/>
              </w:rPr>
              <w:t>(9 projects)</w:t>
            </w:r>
          </w:p>
          <w:p w14:paraId="1D67761A" w14:textId="6F317FCA" w:rsidR="00F37711" w:rsidRPr="000E293A" w:rsidRDefault="00F37711" w:rsidP="000E293A">
            <w:pPr>
              <w:ind w:left="174"/>
              <w:rPr>
                <w:sz w:val="16"/>
                <w:szCs w:val="20"/>
              </w:rPr>
            </w:pPr>
            <w:r w:rsidRPr="000E293A">
              <w:rPr>
                <w:sz w:val="20"/>
                <w:szCs w:val="24"/>
              </w:rPr>
              <w:t xml:space="preserve">Angular </w:t>
            </w:r>
            <w:r w:rsidR="00497BF8" w:rsidRPr="000E293A">
              <w:rPr>
                <w:sz w:val="20"/>
                <w:szCs w:val="24"/>
              </w:rPr>
              <w:t>material</w:t>
            </w:r>
            <w:r w:rsidR="00497BF8" w:rsidRPr="000E293A">
              <w:rPr>
                <w:sz w:val="16"/>
                <w:szCs w:val="20"/>
              </w:rPr>
              <w:t xml:space="preserve"> (1.x,</w:t>
            </w:r>
            <w:r w:rsidRPr="000E293A">
              <w:rPr>
                <w:sz w:val="16"/>
                <w:szCs w:val="20"/>
              </w:rPr>
              <w:t xml:space="preserve"> ^4.x) </w:t>
            </w:r>
          </w:p>
          <w:p w14:paraId="1EB9ADBC" w14:textId="4A890094" w:rsidR="000E293A" w:rsidRDefault="000E293A" w:rsidP="000E293A">
            <w:pPr>
              <w:ind w:left="174"/>
              <w:rPr>
                <w:sz w:val="20"/>
                <w:szCs w:val="24"/>
              </w:rPr>
            </w:pPr>
          </w:p>
          <w:p w14:paraId="04E80968" w14:textId="54BD93E0" w:rsidR="00497BF8" w:rsidRDefault="00497BF8" w:rsidP="000E293A">
            <w:pPr>
              <w:ind w:left="174"/>
              <w:rPr>
                <w:sz w:val="20"/>
                <w:szCs w:val="24"/>
              </w:rPr>
            </w:pPr>
          </w:p>
          <w:p w14:paraId="07DEE1F4" w14:textId="0C8EFE7F" w:rsidR="00497BF8" w:rsidRDefault="00497BF8" w:rsidP="000E293A">
            <w:pPr>
              <w:ind w:left="174"/>
              <w:rPr>
                <w:sz w:val="20"/>
                <w:szCs w:val="24"/>
              </w:rPr>
            </w:pPr>
          </w:p>
          <w:p w14:paraId="64C61218" w14:textId="1DB11942" w:rsidR="00497BF8" w:rsidRDefault="00497BF8" w:rsidP="000E293A">
            <w:pPr>
              <w:ind w:left="174"/>
              <w:rPr>
                <w:sz w:val="20"/>
                <w:szCs w:val="24"/>
              </w:rPr>
            </w:pPr>
          </w:p>
          <w:p w14:paraId="2E22BA17" w14:textId="0549D847" w:rsidR="00497BF8" w:rsidRDefault="00497BF8" w:rsidP="000E293A">
            <w:pPr>
              <w:ind w:left="174"/>
              <w:rPr>
                <w:sz w:val="20"/>
                <w:szCs w:val="24"/>
              </w:rPr>
            </w:pPr>
          </w:p>
          <w:p w14:paraId="7CFAE00D" w14:textId="3F723EC5" w:rsidR="00497BF8" w:rsidRDefault="00497BF8" w:rsidP="000E293A">
            <w:pPr>
              <w:ind w:left="174"/>
              <w:rPr>
                <w:sz w:val="20"/>
                <w:szCs w:val="24"/>
              </w:rPr>
            </w:pPr>
          </w:p>
          <w:p w14:paraId="1CDEE2B6" w14:textId="2DAC1D1C" w:rsidR="00497BF8" w:rsidRDefault="00497BF8" w:rsidP="000E293A">
            <w:pPr>
              <w:ind w:left="174"/>
              <w:rPr>
                <w:sz w:val="20"/>
                <w:szCs w:val="24"/>
              </w:rPr>
            </w:pPr>
          </w:p>
          <w:p w14:paraId="3EE58F77" w14:textId="07BDAF56" w:rsidR="00497BF8" w:rsidRDefault="00497BF8" w:rsidP="000E293A">
            <w:pPr>
              <w:ind w:left="174"/>
              <w:rPr>
                <w:sz w:val="20"/>
                <w:szCs w:val="24"/>
              </w:rPr>
            </w:pPr>
          </w:p>
          <w:p w14:paraId="12FC2753" w14:textId="6E7D4DA7" w:rsidR="00497BF8" w:rsidRDefault="00497BF8" w:rsidP="000E293A">
            <w:pPr>
              <w:ind w:left="174"/>
              <w:rPr>
                <w:sz w:val="20"/>
                <w:szCs w:val="24"/>
              </w:rPr>
            </w:pPr>
          </w:p>
          <w:p w14:paraId="5818E9D7" w14:textId="4ECFC5C8" w:rsidR="00497BF8" w:rsidRDefault="00497BF8" w:rsidP="000E293A">
            <w:pPr>
              <w:ind w:left="174"/>
              <w:rPr>
                <w:sz w:val="20"/>
                <w:szCs w:val="24"/>
              </w:rPr>
            </w:pPr>
          </w:p>
          <w:p w14:paraId="13E359FB" w14:textId="13FFC13C" w:rsidR="00497BF8" w:rsidRDefault="00497BF8" w:rsidP="000E293A">
            <w:pPr>
              <w:ind w:left="174"/>
              <w:rPr>
                <w:sz w:val="20"/>
                <w:szCs w:val="24"/>
              </w:rPr>
            </w:pPr>
          </w:p>
          <w:p w14:paraId="55A4E679" w14:textId="322A9B55" w:rsidR="00497BF8" w:rsidRDefault="00497BF8" w:rsidP="000E293A">
            <w:pPr>
              <w:ind w:left="174"/>
              <w:rPr>
                <w:sz w:val="20"/>
                <w:szCs w:val="24"/>
              </w:rPr>
            </w:pPr>
          </w:p>
          <w:p w14:paraId="2795CA85" w14:textId="38872476" w:rsidR="00497BF8" w:rsidRDefault="00497BF8" w:rsidP="000E293A">
            <w:pPr>
              <w:ind w:left="174"/>
              <w:rPr>
                <w:sz w:val="20"/>
                <w:szCs w:val="24"/>
              </w:rPr>
            </w:pPr>
          </w:p>
          <w:p w14:paraId="338E9C08" w14:textId="0104BE98" w:rsidR="00497BF8" w:rsidRDefault="00497BF8" w:rsidP="000E293A">
            <w:pPr>
              <w:ind w:left="174"/>
              <w:rPr>
                <w:sz w:val="20"/>
                <w:szCs w:val="24"/>
              </w:rPr>
            </w:pPr>
          </w:p>
          <w:p w14:paraId="2E107EF9" w14:textId="49E3E150" w:rsidR="00497BF8" w:rsidRDefault="00497BF8" w:rsidP="000E293A">
            <w:pPr>
              <w:ind w:left="174"/>
              <w:rPr>
                <w:sz w:val="20"/>
                <w:szCs w:val="24"/>
              </w:rPr>
            </w:pPr>
          </w:p>
          <w:p w14:paraId="585AC2F5" w14:textId="77777777" w:rsidR="00497BF8" w:rsidRDefault="00497BF8" w:rsidP="000E293A">
            <w:pPr>
              <w:ind w:left="174"/>
              <w:rPr>
                <w:sz w:val="20"/>
                <w:szCs w:val="24"/>
              </w:rPr>
            </w:pPr>
          </w:p>
          <w:p w14:paraId="3E151CD1" w14:textId="77777777" w:rsidR="00497BF8" w:rsidRPr="000E293A" w:rsidRDefault="00497BF8" w:rsidP="00497BF8">
            <w:pPr>
              <w:rPr>
                <w:b/>
                <w:bCs/>
                <w:sz w:val="20"/>
                <w:szCs w:val="24"/>
              </w:rPr>
            </w:pPr>
            <w:r w:rsidRPr="000E293A">
              <w:rPr>
                <w:b/>
                <w:bCs/>
                <w:sz w:val="20"/>
                <w:szCs w:val="24"/>
              </w:rPr>
              <w:t>Overall platforms</w:t>
            </w:r>
          </w:p>
          <w:p w14:paraId="4AFF6267" w14:textId="77777777" w:rsidR="00497BF8" w:rsidRPr="000E293A" w:rsidRDefault="00497BF8" w:rsidP="00497BF8">
            <w:pPr>
              <w:ind w:left="174"/>
              <w:rPr>
                <w:sz w:val="20"/>
                <w:szCs w:val="24"/>
              </w:rPr>
            </w:pPr>
            <w:r w:rsidRPr="000E293A">
              <w:rPr>
                <w:sz w:val="20"/>
                <w:szCs w:val="24"/>
              </w:rPr>
              <w:t xml:space="preserve">Cordova – Intermediate </w:t>
            </w:r>
            <w:proofErr w:type="gramStart"/>
            <w:r w:rsidRPr="000E293A">
              <w:rPr>
                <w:sz w:val="16"/>
                <w:szCs w:val="20"/>
              </w:rPr>
              <w:t>( 4</w:t>
            </w:r>
            <w:proofErr w:type="gramEnd"/>
            <w:r w:rsidRPr="000E293A">
              <w:rPr>
                <w:sz w:val="16"/>
                <w:szCs w:val="20"/>
              </w:rPr>
              <w:t xml:space="preserve"> project)</w:t>
            </w:r>
          </w:p>
          <w:p w14:paraId="426EF983" w14:textId="77777777" w:rsidR="00497BF8" w:rsidRPr="000E293A" w:rsidRDefault="00497BF8" w:rsidP="00497BF8">
            <w:pPr>
              <w:ind w:left="174"/>
              <w:rPr>
                <w:sz w:val="20"/>
                <w:szCs w:val="24"/>
              </w:rPr>
            </w:pPr>
            <w:r w:rsidRPr="000E293A">
              <w:rPr>
                <w:sz w:val="20"/>
                <w:szCs w:val="24"/>
              </w:rPr>
              <w:t xml:space="preserve">Python scripting – </w:t>
            </w:r>
            <w:r w:rsidRPr="000E293A">
              <w:rPr>
                <w:sz w:val="16"/>
                <w:szCs w:val="20"/>
              </w:rPr>
              <w:t xml:space="preserve">Familiar </w:t>
            </w:r>
          </w:p>
          <w:p w14:paraId="3666E63D" w14:textId="6B6C9837" w:rsidR="00497BF8" w:rsidRPr="000E293A" w:rsidRDefault="00497BF8" w:rsidP="00497BF8">
            <w:pPr>
              <w:ind w:left="174"/>
              <w:rPr>
                <w:sz w:val="20"/>
                <w:szCs w:val="24"/>
              </w:rPr>
            </w:pPr>
            <w:r w:rsidRPr="000E293A">
              <w:rPr>
                <w:sz w:val="20"/>
                <w:szCs w:val="24"/>
              </w:rPr>
              <w:t xml:space="preserve">Electron – Familiar </w:t>
            </w:r>
            <w:r w:rsidR="00895DEF" w:rsidRPr="000E293A">
              <w:rPr>
                <w:sz w:val="16"/>
                <w:szCs w:val="20"/>
              </w:rPr>
              <w:t>(1</w:t>
            </w:r>
            <w:r w:rsidRPr="000E293A">
              <w:rPr>
                <w:sz w:val="16"/>
                <w:szCs w:val="20"/>
              </w:rPr>
              <w:t xml:space="preserve"> project)</w:t>
            </w:r>
          </w:p>
          <w:p w14:paraId="249B8F39" w14:textId="77777777" w:rsidR="00497BF8" w:rsidRPr="000E293A" w:rsidRDefault="00497BF8" w:rsidP="00497BF8">
            <w:pPr>
              <w:ind w:left="174"/>
              <w:rPr>
                <w:sz w:val="20"/>
                <w:szCs w:val="24"/>
              </w:rPr>
            </w:pPr>
            <w:r w:rsidRPr="000E293A">
              <w:rPr>
                <w:sz w:val="20"/>
                <w:szCs w:val="24"/>
              </w:rPr>
              <w:t>Windows:</w:t>
            </w:r>
          </w:p>
          <w:p w14:paraId="7ED2481B" w14:textId="77777777" w:rsidR="00497BF8" w:rsidRPr="000E293A" w:rsidRDefault="00497BF8" w:rsidP="00497BF8">
            <w:pPr>
              <w:ind w:left="316"/>
              <w:rPr>
                <w:sz w:val="20"/>
                <w:szCs w:val="24"/>
              </w:rPr>
            </w:pPr>
            <w:r w:rsidRPr="000E293A">
              <w:rPr>
                <w:sz w:val="20"/>
                <w:szCs w:val="24"/>
              </w:rPr>
              <w:t xml:space="preserve">VBA– Intermediate </w:t>
            </w:r>
            <w:proofErr w:type="gramStart"/>
            <w:r w:rsidRPr="000E293A">
              <w:rPr>
                <w:sz w:val="16"/>
                <w:szCs w:val="20"/>
              </w:rPr>
              <w:t>( a</w:t>
            </w:r>
            <w:proofErr w:type="gramEnd"/>
            <w:r w:rsidRPr="000E293A">
              <w:rPr>
                <w:sz w:val="16"/>
                <w:szCs w:val="20"/>
              </w:rPr>
              <w:t xml:space="preserve"> lot of scripts and macros)</w:t>
            </w:r>
          </w:p>
          <w:p w14:paraId="252A75CD" w14:textId="6425422C" w:rsidR="00363A76" w:rsidRPr="000E293A" w:rsidRDefault="00497BF8" w:rsidP="00497BF8">
            <w:pPr>
              <w:ind w:left="174"/>
              <w:rPr>
                <w:sz w:val="20"/>
                <w:szCs w:val="24"/>
              </w:rPr>
            </w:pPr>
            <w:r w:rsidRPr="000E293A">
              <w:rPr>
                <w:sz w:val="20"/>
                <w:szCs w:val="24"/>
              </w:rPr>
              <w:t xml:space="preserve">VBS– Intermediate </w:t>
            </w:r>
            <w:r w:rsidRPr="000E293A">
              <w:t>(a lot of scripts)</w:t>
            </w:r>
          </w:p>
        </w:tc>
      </w:tr>
      <w:tr w:rsidR="00772382" w:rsidRPr="000E293A" w14:paraId="1DEBBAD6" w14:textId="77777777" w:rsidTr="00772382">
        <w:trPr>
          <w:gridAfter w:val="1"/>
          <w:wAfter w:w="5351" w:type="dxa"/>
          <w:trHeight w:val="70"/>
        </w:trPr>
        <w:tc>
          <w:tcPr>
            <w:tcW w:w="5875" w:type="dxa"/>
            <w:gridSpan w:val="2"/>
            <w:tcBorders>
              <w:top w:val="single" w:sz="4" w:space="0" w:color="FFFFFF" w:themeColor="background1"/>
              <w:bottom w:val="single" w:sz="4" w:space="0" w:color="FFFFFF" w:themeColor="background1"/>
              <w:right w:val="single" w:sz="4" w:space="0" w:color="FFFFFF" w:themeColor="background1"/>
            </w:tcBorders>
          </w:tcPr>
          <w:p w14:paraId="1FF53B2C" w14:textId="77777777" w:rsidR="00772382" w:rsidRPr="000E293A" w:rsidRDefault="00772382" w:rsidP="00664C0B">
            <w:pPr>
              <w:rPr>
                <w:sz w:val="20"/>
                <w:szCs w:val="24"/>
              </w:rPr>
            </w:pPr>
          </w:p>
        </w:tc>
      </w:tr>
    </w:tbl>
    <w:p w14:paraId="4E713EBE" w14:textId="77777777" w:rsidR="00F37711" w:rsidRDefault="00F37711" w:rsidP="00F37711">
      <w:pPr>
        <w:tabs>
          <w:tab w:val="left" w:pos="990"/>
        </w:tabs>
        <w:rPr>
          <w:sz w:val="20"/>
          <w:szCs w:val="24"/>
        </w:rPr>
      </w:pPr>
    </w:p>
    <w:p w14:paraId="68DE2B43" w14:textId="61D3B9A8" w:rsidR="00497BF8" w:rsidRPr="00497BF8" w:rsidRDefault="00497BF8" w:rsidP="00497BF8">
      <w:pPr>
        <w:tabs>
          <w:tab w:val="left" w:pos="990"/>
        </w:tabs>
        <w:rPr>
          <w:sz w:val="20"/>
          <w:szCs w:val="24"/>
        </w:rPr>
      </w:pPr>
      <w:r w:rsidRPr="000E293A">
        <w:rPr>
          <w:b/>
          <w:bCs/>
          <w:caps/>
          <w:noProof/>
          <w:sz w:val="24"/>
          <w:szCs w:val="28"/>
          <w:lang w:eastAsia="en-US"/>
        </w:rPr>
        <w:lastRenderedPageBreak/>
        <w:drawing>
          <wp:anchor distT="0" distB="0" distL="114300" distR="114300" simplePos="0" relativeHeight="251661312" behindDoc="0" locked="0" layoutInCell="1" allowOverlap="1" wp14:anchorId="29CB6BDD" wp14:editId="595F72E2">
            <wp:simplePos x="0" y="0"/>
            <wp:positionH relativeFrom="margin">
              <wp:posOffset>-361950</wp:posOffset>
            </wp:positionH>
            <wp:positionV relativeFrom="paragraph">
              <wp:posOffset>-104775</wp:posOffset>
            </wp:positionV>
            <wp:extent cx="7117690" cy="331470"/>
            <wp:effectExtent l="0" t="0" r="7620" b="0"/>
            <wp:wrapNone/>
            <wp:docPr id="1" name="Picture 1"/>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12"/>
                    <a:stretch>
                      <a:fillRect/>
                    </a:stretch>
                  </pic:blipFill>
                  <pic:spPr>
                    <a:xfrm>
                      <a:off x="0" y="0"/>
                      <a:ext cx="7117690" cy="331470"/>
                    </a:xfrm>
                    <a:prstGeom prst="rect">
                      <a:avLst/>
                    </a:prstGeom>
                  </pic:spPr>
                </pic:pic>
              </a:graphicData>
            </a:graphic>
            <wp14:sizeRelH relativeFrom="margin">
              <wp14:pctWidth>0</wp14:pctWidth>
            </wp14:sizeRelH>
          </wp:anchor>
        </w:drawing>
      </w:r>
      <w:r w:rsidRPr="00497BF8">
        <w:rPr>
          <w:sz w:val="20"/>
          <w:szCs w:val="24"/>
        </w:rPr>
        <w:t>Projects:</w:t>
      </w:r>
      <w:r w:rsidRPr="00497BF8">
        <w:rPr>
          <w:b/>
          <w:bCs/>
          <w:caps/>
          <w:noProof/>
          <w:sz w:val="24"/>
          <w:szCs w:val="28"/>
          <w:lang w:eastAsia="en-US"/>
        </w:rPr>
        <w:t xml:space="preserve"> </w:t>
      </w:r>
    </w:p>
    <w:p w14:paraId="47AA3285" w14:textId="77777777" w:rsidR="00497BF8" w:rsidRDefault="00497BF8" w:rsidP="00497BF8">
      <w:pPr>
        <w:tabs>
          <w:tab w:val="left" w:pos="990"/>
        </w:tabs>
        <w:rPr>
          <w:sz w:val="20"/>
          <w:szCs w:val="24"/>
        </w:rPr>
      </w:pPr>
      <w:r w:rsidRPr="00497BF8">
        <w:rPr>
          <w:sz w:val="20"/>
          <w:szCs w:val="24"/>
        </w:rPr>
        <w:t xml:space="preserve">    </w:t>
      </w:r>
    </w:p>
    <w:p w14:paraId="13EBBE69" w14:textId="40287ACD" w:rsidR="000078F7" w:rsidRDefault="0010643D" w:rsidP="00497BF8">
      <w:pPr>
        <w:tabs>
          <w:tab w:val="left" w:pos="990"/>
        </w:tabs>
        <w:rPr>
          <w:b/>
          <w:bCs/>
          <w:i/>
          <w:iCs/>
          <w:sz w:val="22"/>
          <w:szCs w:val="28"/>
        </w:rPr>
      </w:pPr>
      <w:hyperlink r:id="rId13" w:anchor="/" w:history="1">
        <w:r w:rsidR="000078F7" w:rsidRPr="000078F7">
          <w:rPr>
            <w:b/>
            <w:bCs/>
            <w:sz w:val="20"/>
            <w:szCs w:val="24"/>
          </w:rPr>
          <w:t>https://babakzarrinbal.github.io/json-mapping-front/#/</w:t>
        </w:r>
      </w:hyperlink>
    </w:p>
    <w:p w14:paraId="6BFBDCF7" w14:textId="696C3A3D" w:rsidR="000078F7" w:rsidRDefault="00340601" w:rsidP="000078F7">
      <w:pPr>
        <w:tabs>
          <w:tab w:val="left" w:pos="990"/>
        </w:tabs>
        <w:ind w:left="284"/>
        <w:rPr>
          <w:sz w:val="22"/>
          <w:szCs w:val="28"/>
        </w:rPr>
      </w:pPr>
      <w:r>
        <w:rPr>
          <w:sz w:val="22"/>
          <w:szCs w:val="28"/>
        </w:rPr>
        <w:t xml:space="preserve">PWA application to create dynamic Json mapping procedures </w:t>
      </w:r>
    </w:p>
    <w:p w14:paraId="08712B1F" w14:textId="52D53FEA" w:rsidR="00340601" w:rsidRPr="000078F7" w:rsidRDefault="00340601" w:rsidP="000078F7">
      <w:pPr>
        <w:tabs>
          <w:tab w:val="left" w:pos="990"/>
        </w:tabs>
        <w:ind w:left="284"/>
        <w:rPr>
          <w:sz w:val="22"/>
          <w:szCs w:val="28"/>
        </w:rPr>
      </w:pPr>
      <w:r>
        <w:rPr>
          <w:sz w:val="22"/>
          <w:szCs w:val="28"/>
        </w:rPr>
        <w:t>These procedures can be run by “</w:t>
      </w:r>
      <w:r w:rsidRPr="00340601">
        <w:rPr>
          <w:sz w:val="22"/>
          <w:szCs w:val="28"/>
        </w:rPr>
        <w:t>json-mapping-procedures</w:t>
      </w:r>
      <w:r>
        <w:rPr>
          <w:sz w:val="22"/>
          <w:szCs w:val="28"/>
        </w:rPr>
        <w:t>” npm package on node apps</w:t>
      </w:r>
    </w:p>
    <w:p w14:paraId="7193E5FD" w14:textId="411A87A1" w:rsidR="000078F7" w:rsidRPr="00340601" w:rsidRDefault="00340601" w:rsidP="00340601">
      <w:pPr>
        <w:tabs>
          <w:tab w:val="left" w:pos="990"/>
        </w:tabs>
        <w:ind w:left="284"/>
        <w:rPr>
          <w:sz w:val="20"/>
          <w:szCs w:val="24"/>
        </w:rPr>
      </w:pPr>
      <w:r>
        <w:rPr>
          <w:sz w:val="20"/>
          <w:szCs w:val="24"/>
        </w:rPr>
        <w:t xml:space="preserve">this is an effort to eventually make dynamic drag and drop data manipulation </w:t>
      </w:r>
      <w:proofErr w:type="spellStart"/>
      <w:r>
        <w:rPr>
          <w:sz w:val="20"/>
          <w:szCs w:val="24"/>
        </w:rPr>
        <w:t>dockerized</w:t>
      </w:r>
      <w:proofErr w:type="spellEnd"/>
      <w:r>
        <w:rPr>
          <w:sz w:val="20"/>
          <w:szCs w:val="24"/>
        </w:rPr>
        <w:t xml:space="preserve"> containers</w:t>
      </w:r>
    </w:p>
    <w:p w14:paraId="220B7B80" w14:textId="77777777" w:rsidR="000078F7" w:rsidRDefault="000078F7" w:rsidP="00497BF8">
      <w:pPr>
        <w:tabs>
          <w:tab w:val="left" w:pos="990"/>
        </w:tabs>
        <w:rPr>
          <w:b/>
          <w:bCs/>
          <w:i/>
          <w:iCs/>
          <w:sz w:val="20"/>
          <w:szCs w:val="24"/>
        </w:rPr>
      </w:pPr>
    </w:p>
    <w:p w14:paraId="2E2E9C6E" w14:textId="55F48E7F" w:rsidR="00497BF8" w:rsidRPr="00497BF8" w:rsidRDefault="00497BF8" w:rsidP="00497BF8">
      <w:pPr>
        <w:tabs>
          <w:tab w:val="left" w:pos="990"/>
        </w:tabs>
        <w:rPr>
          <w:b/>
          <w:bCs/>
          <w:i/>
          <w:iCs/>
          <w:sz w:val="20"/>
          <w:szCs w:val="24"/>
        </w:rPr>
      </w:pPr>
      <w:r w:rsidRPr="00497BF8">
        <w:rPr>
          <w:b/>
          <w:bCs/>
          <w:i/>
          <w:iCs/>
          <w:sz w:val="20"/>
          <w:szCs w:val="24"/>
        </w:rPr>
        <w:t xml:space="preserve">Diliviri-&gt; Nodejs, </w:t>
      </w:r>
      <w:proofErr w:type="spellStart"/>
      <w:proofErr w:type="gramStart"/>
      <w:r w:rsidRPr="00497BF8">
        <w:rPr>
          <w:b/>
          <w:bCs/>
          <w:i/>
          <w:iCs/>
          <w:sz w:val="20"/>
          <w:szCs w:val="24"/>
        </w:rPr>
        <w:t>AngularJs</w:t>
      </w:r>
      <w:r w:rsidR="00772382">
        <w:rPr>
          <w:b/>
          <w:bCs/>
          <w:i/>
          <w:iCs/>
          <w:sz w:val="20"/>
          <w:szCs w:val="24"/>
        </w:rPr>
        <w:t>,VueJs</w:t>
      </w:r>
      <w:proofErr w:type="spellEnd"/>
      <w:proofErr w:type="gramEnd"/>
    </w:p>
    <w:p w14:paraId="4D3401CD" w14:textId="3906C130" w:rsidR="00497BF8" w:rsidRPr="00497BF8" w:rsidRDefault="00497BF8" w:rsidP="00497BF8">
      <w:pPr>
        <w:tabs>
          <w:tab w:val="left" w:pos="990"/>
        </w:tabs>
        <w:rPr>
          <w:sz w:val="20"/>
          <w:szCs w:val="24"/>
        </w:rPr>
      </w:pPr>
      <w:r w:rsidRPr="00497BF8">
        <w:rPr>
          <w:sz w:val="20"/>
          <w:szCs w:val="24"/>
        </w:rPr>
        <w:t xml:space="preserve">    platform for ordering different type of product (food, flower, booze...);</w:t>
      </w:r>
    </w:p>
    <w:p w14:paraId="5F35E725" w14:textId="77777777" w:rsidR="00497BF8" w:rsidRPr="00497BF8" w:rsidRDefault="00497BF8" w:rsidP="00497BF8">
      <w:pPr>
        <w:tabs>
          <w:tab w:val="left" w:pos="990"/>
        </w:tabs>
        <w:rPr>
          <w:sz w:val="20"/>
          <w:szCs w:val="24"/>
        </w:rPr>
      </w:pPr>
      <w:r w:rsidRPr="00497BF8">
        <w:rPr>
          <w:sz w:val="20"/>
          <w:szCs w:val="24"/>
        </w:rPr>
        <w:t xml:space="preserve">    landing page for ordering</w:t>
      </w:r>
    </w:p>
    <w:p w14:paraId="31F14FD5" w14:textId="77777777" w:rsidR="00497BF8" w:rsidRPr="00497BF8" w:rsidRDefault="00497BF8" w:rsidP="00497BF8">
      <w:pPr>
        <w:tabs>
          <w:tab w:val="left" w:pos="990"/>
        </w:tabs>
        <w:rPr>
          <w:sz w:val="20"/>
          <w:szCs w:val="24"/>
        </w:rPr>
      </w:pPr>
      <w:r w:rsidRPr="00497BF8">
        <w:rPr>
          <w:sz w:val="20"/>
          <w:szCs w:val="24"/>
        </w:rPr>
        <w:t xml:space="preserve">    merchant panel for each merchant</w:t>
      </w:r>
    </w:p>
    <w:p w14:paraId="11906C9B" w14:textId="77777777" w:rsidR="00497BF8" w:rsidRPr="00497BF8" w:rsidRDefault="00497BF8" w:rsidP="00497BF8">
      <w:pPr>
        <w:tabs>
          <w:tab w:val="left" w:pos="990"/>
        </w:tabs>
        <w:rPr>
          <w:sz w:val="20"/>
          <w:szCs w:val="24"/>
        </w:rPr>
      </w:pPr>
      <w:r w:rsidRPr="00497BF8">
        <w:rPr>
          <w:sz w:val="20"/>
          <w:szCs w:val="24"/>
        </w:rPr>
        <w:t xml:space="preserve">    admin panel</w:t>
      </w:r>
    </w:p>
    <w:p w14:paraId="6CA3420F" w14:textId="2B4ACECC" w:rsidR="00497BF8" w:rsidRPr="00497BF8" w:rsidRDefault="00497BF8" w:rsidP="00497BF8">
      <w:pPr>
        <w:tabs>
          <w:tab w:val="left" w:pos="990"/>
        </w:tabs>
        <w:rPr>
          <w:sz w:val="20"/>
          <w:szCs w:val="24"/>
        </w:rPr>
      </w:pPr>
      <w:r w:rsidRPr="00497BF8">
        <w:rPr>
          <w:sz w:val="20"/>
          <w:szCs w:val="24"/>
        </w:rPr>
        <w:t xml:space="preserve">    order registration process by user, merchant, admin</w:t>
      </w:r>
    </w:p>
    <w:p w14:paraId="4E2A2BCA" w14:textId="77777777" w:rsidR="00497BF8" w:rsidRPr="00497BF8" w:rsidRDefault="00497BF8" w:rsidP="00497BF8">
      <w:pPr>
        <w:tabs>
          <w:tab w:val="left" w:pos="990"/>
        </w:tabs>
        <w:rPr>
          <w:sz w:val="20"/>
          <w:szCs w:val="24"/>
        </w:rPr>
      </w:pPr>
      <w:r w:rsidRPr="00497BF8">
        <w:rPr>
          <w:sz w:val="20"/>
          <w:szCs w:val="24"/>
        </w:rPr>
        <w:t xml:space="preserve">    driver management (hired drivers, outsource drivers)</w:t>
      </w:r>
    </w:p>
    <w:p w14:paraId="42DEC56A" w14:textId="77777777" w:rsidR="00497BF8" w:rsidRPr="00497BF8" w:rsidRDefault="00497BF8" w:rsidP="00497BF8">
      <w:pPr>
        <w:tabs>
          <w:tab w:val="left" w:pos="990"/>
        </w:tabs>
        <w:rPr>
          <w:sz w:val="20"/>
          <w:szCs w:val="24"/>
        </w:rPr>
      </w:pPr>
      <w:r w:rsidRPr="00497BF8">
        <w:rPr>
          <w:sz w:val="20"/>
          <w:szCs w:val="24"/>
        </w:rPr>
        <w:t xml:space="preserve">    notifications for users, merchant, drivers, admins</w:t>
      </w:r>
    </w:p>
    <w:p w14:paraId="774855F6" w14:textId="77777777" w:rsidR="00497BF8" w:rsidRPr="00497BF8" w:rsidRDefault="00497BF8" w:rsidP="00497BF8">
      <w:pPr>
        <w:tabs>
          <w:tab w:val="left" w:pos="990"/>
        </w:tabs>
        <w:rPr>
          <w:sz w:val="20"/>
          <w:szCs w:val="24"/>
        </w:rPr>
      </w:pPr>
      <w:r w:rsidRPr="00497BF8">
        <w:rPr>
          <w:sz w:val="20"/>
          <w:szCs w:val="24"/>
        </w:rPr>
        <w:t xml:space="preserve">    supervising drivers and orders</w:t>
      </w:r>
    </w:p>
    <w:p w14:paraId="2D16B222" w14:textId="77777777" w:rsidR="00497BF8" w:rsidRPr="00497BF8" w:rsidRDefault="00497BF8" w:rsidP="00497BF8">
      <w:pPr>
        <w:tabs>
          <w:tab w:val="left" w:pos="990"/>
        </w:tabs>
        <w:rPr>
          <w:sz w:val="20"/>
          <w:szCs w:val="24"/>
        </w:rPr>
      </w:pPr>
      <w:r w:rsidRPr="00497BF8">
        <w:rPr>
          <w:sz w:val="20"/>
          <w:szCs w:val="24"/>
        </w:rPr>
        <w:t xml:space="preserve">    auto assignment of orders to drivers</w:t>
      </w:r>
    </w:p>
    <w:p w14:paraId="5ABC8E41" w14:textId="1B11F05D" w:rsidR="00497BF8" w:rsidRPr="00497BF8" w:rsidRDefault="00497BF8" w:rsidP="00497BF8">
      <w:pPr>
        <w:tabs>
          <w:tab w:val="left" w:pos="990"/>
        </w:tabs>
        <w:rPr>
          <w:sz w:val="20"/>
          <w:szCs w:val="24"/>
        </w:rPr>
      </w:pPr>
      <w:r w:rsidRPr="00497BF8">
        <w:rPr>
          <w:sz w:val="20"/>
          <w:szCs w:val="24"/>
        </w:rPr>
        <w:t xml:space="preserve">    auto multi order assignment to drivers base on limitations (time, type of vehicles...)</w:t>
      </w:r>
    </w:p>
    <w:p w14:paraId="0EAA2D88" w14:textId="77777777" w:rsidR="00497BF8" w:rsidRPr="00497BF8" w:rsidRDefault="00497BF8" w:rsidP="00497BF8">
      <w:pPr>
        <w:tabs>
          <w:tab w:val="left" w:pos="990"/>
        </w:tabs>
        <w:rPr>
          <w:sz w:val="20"/>
          <w:szCs w:val="24"/>
        </w:rPr>
      </w:pPr>
      <w:r w:rsidRPr="00497BF8">
        <w:rPr>
          <w:sz w:val="20"/>
          <w:szCs w:val="24"/>
        </w:rPr>
        <w:t xml:space="preserve">    best route calculation and complicated assignment methods</w:t>
      </w:r>
    </w:p>
    <w:p w14:paraId="31A16CAF" w14:textId="77777777" w:rsidR="00497BF8" w:rsidRPr="00497BF8" w:rsidRDefault="00497BF8" w:rsidP="00497BF8">
      <w:pPr>
        <w:tabs>
          <w:tab w:val="left" w:pos="990"/>
        </w:tabs>
        <w:rPr>
          <w:sz w:val="20"/>
          <w:szCs w:val="24"/>
        </w:rPr>
      </w:pPr>
      <w:r w:rsidRPr="00497BF8">
        <w:rPr>
          <w:sz w:val="20"/>
          <w:szCs w:val="24"/>
        </w:rPr>
        <w:t xml:space="preserve">    vehicle management (company vehicle, outsource vehicles)</w:t>
      </w:r>
    </w:p>
    <w:p w14:paraId="18D34AD8" w14:textId="77777777" w:rsidR="00497BF8" w:rsidRPr="00497BF8" w:rsidRDefault="00497BF8" w:rsidP="00497BF8">
      <w:pPr>
        <w:tabs>
          <w:tab w:val="left" w:pos="990"/>
        </w:tabs>
        <w:rPr>
          <w:sz w:val="20"/>
          <w:szCs w:val="24"/>
        </w:rPr>
      </w:pPr>
      <w:r w:rsidRPr="00497BF8">
        <w:rPr>
          <w:sz w:val="20"/>
          <w:szCs w:val="24"/>
        </w:rPr>
        <w:t xml:space="preserve">    orders live tracking</w:t>
      </w:r>
    </w:p>
    <w:p w14:paraId="7CEB0F11" w14:textId="77777777" w:rsidR="00497BF8" w:rsidRPr="00497BF8" w:rsidRDefault="00497BF8" w:rsidP="00497BF8">
      <w:pPr>
        <w:tabs>
          <w:tab w:val="left" w:pos="990"/>
        </w:tabs>
        <w:rPr>
          <w:sz w:val="20"/>
          <w:szCs w:val="24"/>
        </w:rPr>
      </w:pPr>
      <w:r w:rsidRPr="00497BF8">
        <w:rPr>
          <w:sz w:val="20"/>
          <w:szCs w:val="24"/>
        </w:rPr>
        <w:t xml:space="preserve">    orders heatmaps</w:t>
      </w:r>
    </w:p>
    <w:p w14:paraId="67B878BA" w14:textId="465C580F" w:rsidR="00497BF8" w:rsidRPr="00497BF8" w:rsidRDefault="00497BF8" w:rsidP="00895DEF">
      <w:pPr>
        <w:tabs>
          <w:tab w:val="left" w:pos="990"/>
        </w:tabs>
        <w:rPr>
          <w:sz w:val="20"/>
          <w:szCs w:val="24"/>
        </w:rPr>
      </w:pPr>
      <w:r w:rsidRPr="00497BF8">
        <w:rPr>
          <w:sz w:val="20"/>
          <w:szCs w:val="24"/>
        </w:rPr>
        <w:t xml:space="preserve">    </w:t>
      </w:r>
    </w:p>
    <w:p w14:paraId="2AFC60D9" w14:textId="29140FA5" w:rsidR="00497BF8" w:rsidRPr="00497BF8" w:rsidRDefault="00497BF8" w:rsidP="00497BF8">
      <w:pPr>
        <w:tabs>
          <w:tab w:val="left" w:pos="990"/>
        </w:tabs>
        <w:rPr>
          <w:b/>
          <w:bCs/>
          <w:i/>
          <w:iCs/>
          <w:sz w:val="20"/>
          <w:szCs w:val="24"/>
        </w:rPr>
      </w:pPr>
      <w:r w:rsidRPr="00497BF8">
        <w:rPr>
          <w:b/>
          <w:bCs/>
          <w:i/>
          <w:iCs/>
          <w:sz w:val="20"/>
          <w:szCs w:val="24"/>
        </w:rPr>
        <w:t xml:space="preserve">    </w:t>
      </w:r>
      <w:proofErr w:type="gramStart"/>
      <w:r w:rsidRPr="00497BF8">
        <w:rPr>
          <w:b/>
          <w:bCs/>
          <w:i/>
          <w:iCs/>
          <w:sz w:val="20"/>
          <w:szCs w:val="24"/>
        </w:rPr>
        <w:t>driver.diliviri</w:t>
      </w:r>
      <w:proofErr w:type="gramEnd"/>
      <w:r w:rsidRPr="00497BF8">
        <w:rPr>
          <w:b/>
          <w:bCs/>
          <w:i/>
          <w:iCs/>
          <w:sz w:val="20"/>
          <w:szCs w:val="24"/>
        </w:rPr>
        <w:t>-&gt; Nodejs, VueJs</w:t>
      </w:r>
    </w:p>
    <w:p w14:paraId="2F1C202D" w14:textId="40631721" w:rsidR="00497BF8" w:rsidRPr="00497BF8" w:rsidRDefault="00497BF8" w:rsidP="00497BF8">
      <w:pPr>
        <w:tabs>
          <w:tab w:val="left" w:pos="990"/>
        </w:tabs>
        <w:rPr>
          <w:sz w:val="20"/>
          <w:szCs w:val="24"/>
        </w:rPr>
      </w:pPr>
      <w:r w:rsidRPr="00497BF8">
        <w:rPr>
          <w:sz w:val="20"/>
          <w:szCs w:val="24"/>
        </w:rPr>
        <w:t xml:space="preserve">        </w:t>
      </w:r>
      <w:r>
        <w:rPr>
          <w:sz w:val="20"/>
          <w:szCs w:val="24"/>
        </w:rPr>
        <w:t>WPA</w:t>
      </w:r>
      <w:r w:rsidRPr="00497BF8">
        <w:rPr>
          <w:sz w:val="20"/>
          <w:szCs w:val="24"/>
        </w:rPr>
        <w:t xml:space="preserve"> app with native wrapper for driver app</w:t>
      </w:r>
    </w:p>
    <w:p w14:paraId="650B32CA" w14:textId="77777777" w:rsidR="00497BF8" w:rsidRPr="00497BF8" w:rsidRDefault="00497BF8" w:rsidP="00497BF8">
      <w:pPr>
        <w:tabs>
          <w:tab w:val="left" w:pos="990"/>
        </w:tabs>
        <w:rPr>
          <w:sz w:val="20"/>
          <w:szCs w:val="24"/>
        </w:rPr>
      </w:pPr>
      <w:r w:rsidRPr="00497BF8">
        <w:rPr>
          <w:sz w:val="20"/>
          <w:szCs w:val="24"/>
        </w:rPr>
        <w:t xml:space="preserve">        location tracking</w:t>
      </w:r>
    </w:p>
    <w:p w14:paraId="79A8646B" w14:textId="77777777" w:rsidR="00497BF8" w:rsidRPr="00497BF8" w:rsidRDefault="00497BF8" w:rsidP="00497BF8">
      <w:pPr>
        <w:tabs>
          <w:tab w:val="left" w:pos="990"/>
        </w:tabs>
        <w:rPr>
          <w:sz w:val="20"/>
          <w:szCs w:val="24"/>
        </w:rPr>
      </w:pPr>
      <w:r w:rsidRPr="00497BF8">
        <w:rPr>
          <w:sz w:val="20"/>
          <w:szCs w:val="24"/>
        </w:rPr>
        <w:t xml:space="preserve">        performance registering</w:t>
      </w:r>
    </w:p>
    <w:p w14:paraId="4C21526F" w14:textId="77777777" w:rsidR="00497BF8" w:rsidRPr="00497BF8" w:rsidRDefault="00497BF8" w:rsidP="00497BF8">
      <w:pPr>
        <w:tabs>
          <w:tab w:val="left" w:pos="990"/>
        </w:tabs>
        <w:rPr>
          <w:sz w:val="20"/>
          <w:szCs w:val="24"/>
        </w:rPr>
      </w:pPr>
      <w:r w:rsidRPr="00497BF8">
        <w:rPr>
          <w:sz w:val="20"/>
          <w:szCs w:val="24"/>
        </w:rPr>
        <w:t xml:space="preserve">        single base code for all platforms</w:t>
      </w:r>
    </w:p>
    <w:p w14:paraId="35644604" w14:textId="77777777" w:rsidR="00497BF8" w:rsidRPr="00497BF8" w:rsidRDefault="00497BF8" w:rsidP="00497BF8">
      <w:pPr>
        <w:tabs>
          <w:tab w:val="left" w:pos="990"/>
        </w:tabs>
        <w:rPr>
          <w:sz w:val="20"/>
          <w:szCs w:val="24"/>
        </w:rPr>
      </w:pPr>
    </w:p>
    <w:p w14:paraId="62DECB30" w14:textId="72AAA333" w:rsidR="00497BF8" w:rsidRPr="00895DEF" w:rsidRDefault="00497BF8" w:rsidP="00497BF8">
      <w:pPr>
        <w:tabs>
          <w:tab w:val="left" w:pos="990"/>
        </w:tabs>
        <w:rPr>
          <w:b/>
          <w:bCs/>
          <w:i/>
          <w:iCs/>
          <w:sz w:val="20"/>
          <w:szCs w:val="24"/>
        </w:rPr>
      </w:pPr>
      <w:r w:rsidRPr="00895DEF">
        <w:rPr>
          <w:b/>
          <w:bCs/>
          <w:i/>
          <w:iCs/>
          <w:sz w:val="20"/>
          <w:szCs w:val="24"/>
        </w:rPr>
        <w:t xml:space="preserve">    </w:t>
      </w:r>
      <w:proofErr w:type="gramStart"/>
      <w:r w:rsidRPr="00895DEF">
        <w:rPr>
          <w:b/>
          <w:bCs/>
          <w:i/>
          <w:iCs/>
          <w:sz w:val="20"/>
          <w:szCs w:val="24"/>
        </w:rPr>
        <w:t>supervisor.diliviri</w:t>
      </w:r>
      <w:proofErr w:type="gramEnd"/>
      <w:r w:rsidRPr="00895DEF">
        <w:rPr>
          <w:b/>
          <w:bCs/>
          <w:i/>
          <w:iCs/>
          <w:sz w:val="20"/>
          <w:szCs w:val="24"/>
        </w:rPr>
        <w:t>-&gt; Nodejs, VueJs</w:t>
      </w:r>
    </w:p>
    <w:p w14:paraId="1825D212" w14:textId="4495DDC7" w:rsidR="00497BF8" w:rsidRPr="00497BF8" w:rsidRDefault="00497BF8" w:rsidP="00497BF8">
      <w:pPr>
        <w:tabs>
          <w:tab w:val="left" w:pos="990"/>
        </w:tabs>
        <w:rPr>
          <w:sz w:val="20"/>
          <w:szCs w:val="24"/>
        </w:rPr>
      </w:pPr>
      <w:r w:rsidRPr="00497BF8">
        <w:rPr>
          <w:sz w:val="20"/>
          <w:szCs w:val="24"/>
        </w:rPr>
        <w:t xml:space="preserve">        </w:t>
      </w:r>
      <w:r>
        <w:rPr>
          <w:sz w:val="20"/>
          <w:szCs w:val="24"/>
        </w:rPr>
        <w:t>WPA</w:t>
      </w:r>
      <w:r w:rsidRPr="00497BF8">
        <w:rPr>
          <w:sz w:val="20"/>
          <w:szCs w:val="24"/>
        </w:rPr>
        <w:t xml:space="preserve"> app for driver supervisors</w:t>
      </w:r>
    </w:p>
    <w:p w14:paraId="7DF8CA03" w14:textId="77777777" w:rsidR="00497BF8" w:rsidRPr="00497BF8" w:rsidRDefault="00497BF8" w:rsidP="00497BF8">
      <w:pPr>
        <w:tabs>
          <w:tab w:val="left" w:pos="990"/>
        </w:tabs>
        <w:rPr>
          <w:sz w:val="20"/>
          <w:szCs w:val="24"/>
        </w:rPr>
      </w:pPr>
      <w:r w:rsidRPr="00497BF8">
        <w:rPr>
          <w:sz w:val="20"/>
          <w:szCs w:val="24"/>
        </w:rPr>
        <w:t xml:space="preserve">        online driver supervising (socket)</w:t>
      </w:r>
    </w:p>
    <w:p w14:paraId="4C6ACE40" w14:textId="77777777" w:rsidR="00497BF8" w:rsidRPr="00497BF8" w:rsidRDefault="00497BF8" w:rsidP="00497BF8">
      <w:pPr>
        <w:tabs>
          <w:tab w:val="left" w:pos="990"/>
        </w:tabs>
        <w:rPr>
          <w:sz w:val="20"/>
          <w:szCs w:val="24"/>
        </w:rPr>
      </w:pPr>
      <w:r w:rsidRPr="00497BF8">
        <w:rPr>
          <w:sz w:val="20"/>
          <w:szCs w:val="24"/>
        </w:rPr>
        <w:t xml:space="preserve">        notification on events</w:t>
      </w:r>
    </w:p>
    <w:p w14:paraId="38773C26" w14:textId="77777777" w:rsidR="00497BF8" w:rsidRPr="00497BF8" w:rsidRDefault="00497BF8" w:rsidP="00497BF8">
      <w:pPr>
        <w:tabs>
          <w:tab w:val="left" w:pos="990"/>
        </w:tabs>
        <w:rPr>
          <w:sz w:val="20"/>
          <w:szCs w:val="24"/>
        </w:rPr>
      </w:pPr>
      <w:r w:rsidRPr="00497BF8">
        <w:rPr>
          <w:sz w:val="20"/>
          <w:szCs w:val="24"/>
        </w:rPr>
        <w:t xml:space="preserve">        on map live tracking</w:t>
      </w:r>
    </w:p>
    <w:p w14:paraId="514B61E8" w14:textId="77777777" w:rsidR="00497BF8" w:rsidRPr="00497BF8" w:rsidRDefault="00497BF8" w:rsidP="00497BF8">
      <w:pPr>
        <w:tabs>
          <w:tab w:val="left" w:pos="990"/>
        </w:tabs>
        <w:rPr>
          <w:sz w:val="20"/>
          <w:szCs w:val="24"/>
        </w:rPr>
      </w:pPr>
      <w:r w:rsidRPr="00497BF8">
        <w:rPr>
          <w:sz w:val="20"/>
          <w:szCs w:val="24"/>
        </w:rPr>
        <w:t xml:space="preserve">        order supervising</w:t>
      </w:r>
    </w:p>
    <w:p w14:paraId="53F7F4E5" w14:textId="77777777" w:rsidR="00497BF8" w:rsidRPr="00497BF8" w:rsidRDefault="00497BF8" w:rsidP="00497BF8">
      <w:pPr>
        <w:tabs>
          <w:tab w:val="left" w:pos="990"/>
        </w:tabs>
        <w:rPr>
          <w:sz w:val="20"/>
          <w:szCs w:val="24"/>
        </w:rPr>
      </w:pPr>
    </w:p>
    <w:p w14:paraId="6A7AD971" w14:textId="51F3ACF9" w:rsidR="00497BF8" w:rsidRPr="00895DEF" w:rsidRDefault="00497BF8" w:rsidP="00497BF8">
      <w:pPr>
        <w:tabs>
          <w:tab w:val="left" w:pos="990"/>
        </w:tabs>
        <w:rPr>
          <w:b/>
          <w:bCs/>
          <w:i/>
          <w:iCs/>
          <w:sz w:val="20"/>
          <w:szCs w:val="24"/>
        </w:rPr>
      </w:pPr>
      <w:r w:rsidRPr="00895DEF">
        <w:rPr>
          <w:b/>
          <w:bCs/>
          <w:i/>
          <w:iCs/>
          <w:sz w:val="20"/>
          <w:szCs w:val="24"/>
        </w:rPr>
        <w:t xml:space="preserve">    </w:t>
      </w:r>
      <w:proofErr w:type="gramStart"/>
      <w:r w:rsidRPr="00895DEF">
        <w:rPr>
          <w:b/>
          <w:bCs/>
          <w:i/>
          <w:iCs/>
          <w:sz w:val="20"/>
          <w:szCs w:val="24"/>
        </w:rPr>
        <w:t>suadmin.diliviri</w:t>
      </w:r>
      <w:proofErr w:type="gramEnd"/>
      <w:r w:rsidRPr="00895DEF">
        <w:rPr>
          <w:b/>
          <w:bCs/>
          <w:i/>
          <w:iCs/>
          <w:sz w:val="20"/>
          <w:szCs w:val="24"/>
        </w:rPr>
        <w:t xml:space="preserve">-&gt; </w:t>
      </w:r>
      <w:r w:rsidR="00895DEF" w:rsidRPr="00895DEF">
        <w:rPr>
          <w:b/>
          <w:bCs/>
          <w:i/>
          <w:iCs/>
          <w:sz w:val="20"/>
          <w:szCs w:val="24"/>
        </w:rPr>
        <w:t>Nodejs, VueJs</w:t>
      </w:r>
    </w:p>
    <w:p w14:paraId="05F4C59B" w14:textId="59A3368B" w:rsidR="00497BF8" w:rsidRPr="00497BF8" w:rsidRDefault="00497BF8" w:rsidP="00497BF8">
      <w:pPr>
        <w:tabs>
          <w:tab w:val="left" w:pos="990"/>
        </w:tabs>
        <w:rPr>
          <w:sz w:val="20"/>
          <w:szCs w:val="24"/>
        </w:rPr>
      </w:pPr>
      <w:r w:rsidRPr="00497BF8">
        <w:rPr>
          <w:sz w:val="20"/>
          <w:szCs w:val="24"/>
        </w:rPr>
        <w:t xml:space="preserve">        </w:t>
      </w:r>
      <w:r w:rsidR="00895DEF">
        <w:rPr>
          <w:sz w:val="20"/>
          <w:szCs w:val="24"/>
        </w:rPr>
        <w:t>WPA</w:t>
      </w:r>
      <w:r w:rsidR="00895DEF" w:rsidRPr="00497BF8">
        <w:rPr>
          <w:sz w:val="20"/>
          <w:szCs w:val="24"/>
        </w:rPr>
        <w:t xml:space="preserve"> </w:t>
      </w:r>
      <w:r w:rsidRPr="00497BF8">
        <w:rPr>
          <w:sz w:val="20"/>
          <w:szCs w:val="24"/>
        </w:rPr>
        <w:t xml:space="preserve">app customized for top level </w:t>
      </w:r>
      <w:r w:rsidR="00895DEF" w:rsidRPr="00497BF8">
        <w:rPr>
          <w:sz w:val="20"/>
          <w:szCs w:val="24"/>
        </w:rPr>
        <w:t>management</w:t>
      </w:r>
    </w:p>
    <w:p w14:paraId="1A4D80F6" w14:textId="77777777" w:rsidR="00497BF8" w:rsidRPr="00497BF8" w:rsidRDefault="00497BF8" w:rsidP="00497BF8">
      <w:pPr>
        <w:tabs>
          <w:tab w:val="left" w:pos="990"/>
        </w:tabs>
        <w:rPr>
          <w:sz w:val="20"/>
          <w:szCs w:val="24"/>
        </w:rPr>
      </w:pPr>
      <w:r w:rsidRPr="00497BF8">
        <w:rPr>
          <w:sz w:val="20"/>
          <w:szCs w:val="24"/>
        </w:rPr>
        <w:t xml:space="preserve">        order status</w:t>
      </w:r>
    </w:p>
    <w:p w14:paraId="2A5912F1" w14:textId="77777777" w:rsidR="00497BF8" w:rsidRPr="00497BF8" w:rsidRDefault="00497BF8" w:rsidP="00497BF8">
      <w:pPr>
        <w:tabs>
          <w:tab w:val="left" w:pos="990"/>
        </w:tabs>
        <w:rPr>
          <w:sz w:val="20"/>
          <w:szCs w:val="24"/>
        </w:rPr>
      </w:pPr>
    </w:p>
    <w:p w14:paraId="36387C85" w14:textId="77777777" w:rsidR="00497BF8" w:rsidRPr="00895DEF" w:rsidRDefault="00497BF8" w:rsidP="00497BF8">
      <w:pPr>
        <w:tabs>
          <w:tab w:val="left" w:pos="990"/>
        </w:tabs>
        <w:rPr>
          <w:b/>
          <w:bCs/>
          <w:i/>
          <w:iCs/>
          <w:sz w:val="20"/>
          <w:szCs w:val="24"/>
        </w:rPr>
      </w:pPr>
      <w:r w:rsidRPr="00895DEF">
        <w:rPr>
          <w:b/>
          <w:bCs/>
          <w:i/>
          <w:iCs/>
          <w:sz w:val="20"/>
          <w:szCs w:val="24"/>
        </w:rPr>
        <w:t xml:space="preserve">    easybimeh front-&gt;Angular 5.x</w:t>
      </w:r>
    </w:p>
    <w:p w14:paraId="300DD368" w14:textId="12424D52" w:rsidR="00497BF8" w:rsidRPr="00497BF8" w:rsidRDefault="00497BF8" w:rsidP="00497BF8">
      <w:pPr>
        <w:tabs>
          <w:tab w:val="left" w:pos="990"/>
        </w:tabs>
        <w:rPr>
          <w:sz w:val="20"/>
          <w:szCs w:val="24"/>
        </w:rPr>
      </w:pPr>
      <w:r w:rsidRPr="00497BF8">
        <w:rPr>
          <w:sz w:val="20"/>
          <w:szCs w:val="24"/>
        </w:rPr>
        <w:t xml:space="preserve">        platform for registering insurance </w:t>
      </w:r>
      <w:r w:rsidR="00895DEF" w:rsidRPr="00497BF8">
        <w:rPr>
          <w:sz w:val="20"/>
          <w:szCs w:val="24"/>
        </w:rPr>
        <w:t>representatives</w:t>
      </w:r>
    </w:p>
    <w:p w14:paraId="1D741580" w14:textId="77777777" w:rsidR="00497BF8" w:rsidRPr="00497BF8" w:rsidRDefault="00497BF8" w:rsidP="00497BF8">
      <w:pPr>
        <w:tabs>
          <w:tab w:val="left" w:pos="990"/>
        </w:tabs>
        <w:rPr>
          <w:sz w:val="20"/>
          <w:szCs w:val="24"/>
        </w:rPr>
      </w:pPr>
      <w:r w:rsidRPr="00497BF8">
        <w:rPr>
          <w:sz w:val="20"/>
          <w:szCs w:val="24"/>
        </w:rPr>
        <w:t xml:space="preserve">        custom landing page for each one (auto generate)</w:t>
      </w:r>
    </w:p>
    <w:p w14:paraId="09698561" w14:textId="03C2A2D2" w:rsidR="00497BF8" w:rsidRPr="00497BF8" w:rsidRDefault="00497BF8" w:rsidP="00497BF8">
      <w:pPr>
        <w:tabs>
          <w:tab w:val="left" w:pos="990"/>
        </w:tabs>
        <w:rPr>
          <w:sz w:val="20"/>
          <w:szCs w:val="24"/>
        </w:rPr>
      </w:pPr>
      <w:r w:rsidRPr="00497BF8">
        <w:rPr>
          <w:sz w:val="20"/>
          <w:szCs w:val="24"/>
        </w:rPr>
        <w:t xml:space="preserve">        admin panel (insurance info, vouchers</w:t>
      </w:r>
      <w:r w:rsidR="00895DEF" w:rsidRPr="00497BF8">
        <w:rPr>
          <w:sz w:val="20"/>
          <w:szCs w:val="24"/>
        </w:rPr>
        <w:t xml:space="preserve"> ...</w:t>
      </w:r>
      <w:r w:rsidRPr="00497BF8">
        <w:rPr>
          <w:sz w:val="20"/>
          <w:szCs w:val="24"/>
        </w:rPr>
        <w:t>)</w:t>
      </w:r>
    </w:p>
    <w:p w14:paraId="302E7E5B" w14:textId="642D658C" w:rsidR="00497BF8" w:rsidRPr="00497BF8" w:rsidRDefault="00497BF8" w:rsidP="00497BF8">
      <w:pPr>
        <w:tabs>
          <w:tab w:val="left" w:pos="990"/>
        </w:tabs>
        <w:rPr>
          <w:sz w:val="20"/>
          <w:szCs w:val="24"/>
        </w:rPr>
      </w:pPr>
      <w:r w:rsidRPr="00497BF8">
        <w:rPr>
          <w:sz w:val="20"/>
          <w:szCs w:val="24"/>
        </w:rPr>
        <w:t xml:space="preserve">        merchant panel for each </w:t>
      </w:r>
      <w:r w:rsidR="00895DEF" w:rsidRPr="00497BF8">
        <w:rPr>
          <w:sz w:val="20"/>
          <w:szCs w:val="24"/>
        </w:rPr>
        <w:t>representative</w:t>
      </w:r>
    </w:p>
    <w:p w14:paraId="02B231AB" w14:textId="77777777" w:rsidR="00497BF8" w:rsidRPr="00497BF8" w:rsidRDefault="00497BF8" w:rsidP="00497BF8">
      <w:pPr>
        <w:tabs>
          <w:tab w:val="left" w:pos="990"/>
        </w:tabs>
        <w:rPr>
          <w:sz w:val="20"/>
          <w:szCs w:val="24"/>
        </w:rPr>
      </w:pPr>
    </w:p>
    <w:p w14:paraId="092820FA" w14:textId="77777777" w:rsidR="00497BF8" w:rsidRPr="00895DEF" w:rsidRDefault="00497BF8" w:rsidP="00497BF8">
      <w:pPr>
        <w:tabs>
          <w:tab w:val="left" w:pos="990"/>
        </w:tabs>
        <w:rPr>
          <w:b/>
          <w:bCs/>
          <w:i/>
          <w:iCs/>
          <w:sz w:val="20"/>
          <w:szCs w:val="24"/>
        </w:rPr>
      </w:pPr>
      <w:r w:rsidRPr="00895DEF">
        <w:rPr>
          <w:b/>
          <w:bCs/>
          <w:i/>
          <w:iCs/>
          <w:sz w:val="20"/>
          <w:szCs w:val="24"/>
        </w:rPr>
        <w:t xml:space="preserve">    routexl-client -&gt;Nodejs</w:t>
      </w:r>
    </w:p>
    <w:p w14:paraId="6385BE9C" w14:textId="77777777" w:rsidR="00497BF8" w:rsidRPr="00497BF8" w:rsidRDefault="00497BF8" w:rsidP="00497BF8">
      <w:pPr>
        <w:tabs>
          <w:tab w:val="left" w:pos="990"/>
        </w:tabs>
        <w:rPr>
          <w:sz w:val="20"/>
          <w:szCs w:val="24"/>
        </w:rPr>
      </w:pPr>
      <w:r w:rsidRPr="00497BF8">
        <w:rPr>
          <w:sz w:val="20"/>
          <w:szCs w:val="24"/>
        </w:rPr>
        <w:t xml:space="preserve">        client for using routexl routing services</w:t>
      </w:r>
    </w:p>
    <w:p w14:paraId="1CEE4274" w14:textId="0DC36DB4" w:rsidR="00497BF8" w:rsidRPr="00497BF8" w:rsidRDefault="00497BF8" w:rsidP="00497BF8">
      <w:pPr>
        <w:tabs>
          <w:tab w:val="left" w:pos="990"/>
        </w:tabs>
        <w:rPr>
          <w:sz w:val="20"/>
          <w:szCs w:val="24"/>
        </w:rPr>
      </w:pPr>
      <w:r w:rsidRPr="00497BF8">
        <w:rPr>
          <w:sz w:val="20"/>
          <w:szCs w:val="24"/>
        </w:rPr>
        <w:t xml:space="preserve">        multi account usage for routing and distance </w:t>
      </w:r>
      <w:r w:rsidR="00895DEF">
        <w:rPr>
          <w:sz w:val="20"/>
          <w:szCs w:val="24"/>
        </w:rPr>
        <w:t>A</w:t>
      </w:r>
      <w:r w:rsidRPr="00497BF8">
        <w:rPr>
          <w:sz w:val="20"/>
          <w:szCs w:val="24"/>
        </w:rPr>
        <w:t>pis</w:t>
      </w:r>
    </w:p>
    <w:p w14:paraId="7B7813E2" w14:textId="77777777" w:rsidR="00497BF8" w:rsidRPr="00497BF8" w:rsidRDefault="00497BF8" w:rsidP="00497BF8">
      <w:pPr>
        <w:tabs>
          <w:tab w:val="left" w:pos="990"/>
        </w:tabs>
        <w:rPr>
          <w:sz w:val="20"/>
          <w:szCs w:val="24"/>
        </w:rPr>
      </w:pPr>
      <w:r w:rsidRPr="00497BF8">
        <w:rPr>
          <w:sz w:val="20"/>
          <w:szCs w:val="24"/>
        </w:rPr>
        <w:t xml:space="preserve">        proxy-enabled requests</w:t>
      </w:r>
    </w:p>
    <w:p w14:paraId="489FCAB3" w14:textId="77777777" w:rsidR="00497BF8" w:rsidRPr="00497BF8" w:rsidRDefault="00497BF8" w:rsidP="00497BF8">
      <w:pPr>
        <w:tabs>
          <w:tab w:val="left" w:pos="990"/>
        </w:tabs>
        <w:rPr>
          <w:sz w:val="20"/>
          <w:szCs w:val="24"/>
        </w:rPr>
      </w:pPr>
    </w:p>
    <w:p w14:paraId="353009C6" w14:textId="77777777" w:rsidR="00497BF8" w:rsidRPr="00895DEF" w:rsidRDefault="00497BF8" w:rsidP="00497BF8">
      <w:pPr>
        <w:tabs>
          <w:tab w:val="left" w:pos="990"/>
        </w:tabs>
        <w:rPr>
          <w:b/>
          <w:bCs/>
          <w:i/>
          <w:iCs/>
          <w:sz w:val="20"/>
          <w:szCs w:val="24"/>
        </w:rPr>
      </w:pPr>
      <w:r w:rsidRPr="00895DEF">
        <w:rPr>
          <w:b/>
          <w:bCs/>
          <w:i/>
          <w:iCs/>
          <w:sz w:val="20"/>
          <w:szCs w:val="24"/>
        </w:rPr>
        <w:t xml:space="preserve">    viseo-panel-&gt;Laravel</w:t>
      </w:r>
    </w:p>
    <w:p w14:paraId="0EF3B51E" w14:textId="77777777" w:rsidR="00497BF8" w:rsidRPr="00497BF8" w:rsidRDefault="00497BF8" w:rsidP="00497BF8">
      <w:pPr>
        <w:tabs>
          <w:tab w:val="left" w:pos="990"/>
        </w:tabs>
        <w:rPr>
          <w:sz w:val="20"/>
          <w:szCs w:val="24"/>
        </w:rPr>
      </w:pPr>
      <w:r w:rsidRPr="00497BF8">
        <w:rPr>
          <w:sz w:val="20"/>
          <w:szCs w:val="24"/>
        </w:rPr>
        <w:t xml:space="preserve">        upload edit video/audio</w:t>
      </w:r>
    </w:p>
    <w:p w14:paraId="3677FE9D" w14:textId="1E966A79" w:rsidR="00497BF8" w:rsidRPr="00497BF8" w:rsidRDefault="00497BF8" w:rsidP="00497BF8">
      <w:pPr>
        <w:tabs>
          <w:tab w:val="left" w:pos="990"/>
        </w:tabs>
        <w:rPr>
          <w:sz w:val="20"/>
          <w:szCs w:val="24"/>
        </w:rPr>
      </w:pPr>
      <w:r w:rsidRPr="00497BF8">
        <w:rPr>
          <w:sz w:val="20"/>
          <w:szCs w:val="24"/>
        </w:rPr>
        <w:t xml:space="preserve">        content </w:t>
      </w:r>
      <w:r w:rsidR="00895DEF" w:rsidRPr="00497BF8">
        <w:rPr>
          <w:sz w:val="20"/>
          <w:szCs w:val="24"/>
        </w:rPr>
        <w:t>management</w:t>
      </w:r>
      <w:r w:rsidRPr="00497BF8">
        <w:rPr>
          <w:sz w:val="20"/>
          <w:szCs w:val="24"/>
        </w:rPr>
        <w:t xml:space="preserve"> system</w:t>
      </w:r>
    </w:p>
    <w:p w14:paraId="346FA826" w14:textId="7E8154D0" w:rsidR="00497BF8" w:rsidRPr="00497BF8" w:rsidRDefault="00497BF8" w:rsidP="00497BF8">
      <w:pPr>
        <w:tabs>
          <w:tab w:val="left" w:pos="990"/>
        </w:tabs>
        <w:rPr>
          <w:sz w:val="20"/>
          <w:szCs w:val="24"/>
        </w:rPr>
      </w:pPr>
      <w:r w:rsidRPr="00497BF8">
        <w:rPr>
          <w:sz w:val="20"/>
          <w:szCs w:val="24"/>
        </w:rPr>
        <w:t xml:space="preserve">        </w:t>
      </w:r>
      <w:r w:rsidR="00895DEF" w:rsidRPr="00497BF8">
        <w:rPr>
          <w:sz w:val="20"/>
          <w:szCs w:val="24"/>
        </w:rPr>
        <w:t>user management</w:t>
      </w:r>
      <w:r w:rsidRPr="00497BF8">
        <w:rPr>
          <w:sz w:val="20"/>
          <w:szCs w:val="24"/>
        </w:rPr>
        <w:t xml:space="preserve"> system</w:t>
      </w:r>
    </w:p>
    <w:p w14:paraId="3A928ED9" w14:textId="25BF39DE" w:rsidR="00497BF8" w:rsidRDefault="00497BF8" w:rsidP="00497BF8">
      <w:pPr>
        <w:tabs>
          <w:tab w:val="left" w:pos="990"/>
        </w:tabs>
        <w:rPr>
          <w:sz w:val="20"/>
          <w:szCs w:val="24"/>
        </w:rPr>
      </w:pPr>
      <w:r w:rsidRPr="00497BF8">
        <w:rPr>
          <w:sz w:val="20"/>
          <w:szCs w:val="24"/>
        </w:rPr>
        <w:t xml:space="preserve">        </w:t>
      </w:r>
      <w:proofErr w:type="spellStart"/>
      <w:r w:rsidRPr="00497BF8">
        <w:rPr>
          <w:sz w:val="20"/>
          <w:szCs w:val="24"/>
        </w:rPr>
        <w:t>api</w:t>
      </w:r>
      <w:proofErr w:type="spellEnd"/>
      <w:r w:rsidRPr="00497BF8">
        <w:rPr>
          <w:sz w:val="20"/>
          <w:szCs w:val="24"/>
        </w:rPr>
        <w:t xml:space="preserve"> </w:t>
      </w:r>
      <w:r w:rsidR="00895DEF" w:rsidRPr="00497BF8">
        <w:rPr>
          <w:sz w:val="20"/>
          <w:szCs w:val="24"/>
        </w:rPr>
        <w:t>management</w:t>
      </w:r>
      <w:r w:rsidRPr="00497BF8">
        <w:rPr>
          <w:sz w:val="20"/>
          <w:szCs w:val="24"/>
        </w:rPr>
        <w:t xml:space="preserve"> system</w:t>
      </w:r>
    </w:p>
    <w:p w14:paraId="341BD0F1" w14:textId="77777777" w:rsidR="003F320C" w:rsidRPr="00497BF8" w:rsidRDefault="003F320C" w:rsidP="00497BF8">
      <w:pPr>
        <w:tabs>
          <w:tab w:val="left" w:pos="990"/>
        </w:tabs>
        <w:rPr>
          <w:sz w:val="20"/>
          <w:szCs w:val="24"/>
        </w:rPr>
      </w:pPr>
    </w:p>
    <w:p w14:paraId="237EFAE4" w14:textId="77777777" w:rsidR="00497BF8" w:rsidRPr="00497BF8" w:rsidRDefault="00497BF8" w:rsidP="00497BF8">
      <w:pPr>
        <w:tabs>
          <w:tab w:val="left" w:pos="990"/>
        </w:tabs>
        <w:rPr>
          <w:sz w:val="20"/>
          <w:szCs w:val="24"/>
        </w:rPr>
      </w:pPr>
    </w:p>
    <w:p w14:paraId="596BD16C" w14:textId="21B6827E" w:rsidR="00497BF8" w:rsidRPr="00895DEF" w:rsidRDefault="00497BF8" w:rsidP="00497BF8">
      <w:pPr>
        <w:tabs>
          <w:tab w:val="left" w:pos="990"/>
        </w:tabs>
        <w:rPr>
          <w:b/>
          <w:bCs/>
          <w:i/>
          <w:iCs/>
          <w:sz w:val="20"/>
          <w:szCs w:val="24"/>
        </w:rPr>
      </w:pPr>
      <w:r w:rsidRPr="00895DEF">
        <w:rPr>
          <w:b/>
          <w:bCs/>
          <w:i/>
          <w:iCs/>
          <w:sz w:val="20"/>
          <w:szCs w:val="24"/>
        </w:rPr>
        <w:lastRenderedPageBreak/>
        <w:t xml:space="preserve">    </w:t>
      </w:r>
      <w:proofErr w:type="spellStart"/>
      <w:r w:rsidRPr="00895DEF">
        <w:rPr>
          <w:b/>
          <w:bCs/>
          <w:i/>
          <w:iCs/>
          <w:sz w:val="20"/>
          <w:szCs w:val="24"/>
        </w:rPr>
        <w:t>viseo-api</w:t>
      </w:r>
      <w:proofErr w:type="spellEnd"/>
      <w:r w:rsidRPr="00895DEF">
        <w:rPr>
          <w:b/>
          <w:bCs/>
          <w:i/>
          <w:iCs/>
          <w:sz w:val="20"/>
          <w:szCs w:val="24"/>
        </w:rPr>
        <w:t>-&gt;</w:t>
      </w:r>
      <w:r w:rsidR="00895DEF" w:rsidRPr="00895DEF">
        <w:rPr>
          <w:b/>
          <w:bCs/>
          <w:i/>
          <w:iCs/>
          <w:sz w:val="20"/>
          <w:szCs w:val="24"/>
        </w:rPr>
        <w:t>Laravel</w:t>
      </w:r>
    </w:p>
    <w:p w14:paraId="184DF8D9" w14:textId="77777777" w:rsidR="00497BF8" w:rsidRPr="00497BF8" w:rsidRDefault="00497BF8" w:rsidP="00497BF8">
      <w:pPr>
        <w:tabs>
          <w:tab w:val="left" w:pos="990"/>
        </w:tabs>
        <w:rPr>
          <w:sz w:val="20"/>
          <w:szCs w:val="24"/>
        </w:rPr>
      </w:pPr>
      <w:r w:rsidRPr="00497BF8">
        <w:rPr>
          <w:sz w:val="20"/>
          <w:szCs w:val="24"/>
        </w:rPr>
        <w:t xml:space="preserve">        simple fast login guard</w:t>
      </w:r>
    </w:p>
    <w:p w14:paraId="025063CB" w14:textId="4065FBD3" w:rsidR="00497BF8" w:rsidRPr="00497BF8" w:rsidRDefault="00497BF8" w:rsidP="00497BF8">
      <w:pPr>
        <w:tabs>
          <w:tab w:val="left" w:pos="990"/>
        </w:tabs>
        <w:rPr>
          <w:sz w:val="20"/>
          <w:szCs w:val="24"/>
        </w:rPr>
      </w:pPr>
      <w:r w:rsidRPr="00497BF8">
        <w:rPr>
          <w:sz w:val="20"/>
          <w:szCs w:val="24"/>
        </w:rPr>
        <w:t xml:space="preserve">        </w:t>
      </w:r>
      <w:r w:rsidR="00895DEF" w:rsidRPr="00497BF8">
        <w:rPr>
          <w:sz w:val="20"/>
          <w:szCs w:val="24"/>
        </w:rPr>
        <w:t>Redis</w:t>
      </w:r>
      <w:r w:rsidRPr="00497BF8">
        <w:rPr>
          <w:sz w:val="20"/>
          <w:szCs w:val="24"/>
        </w:rPr>
        <w:t xml:space="preserve"> pub-sub for clustering</w:t>
      </w:r>
    </w:p>
    <w:p w14:paraId="611116BF" w14:textId="7EC1FB80" w:rsidR="00497BF8" w:rsidRPr="00497BF8" w:rsidRDefault="00497BF8" w:rsidP="00497BF8">
      <w:pPr>
        <w:tabs>
          <w:tab w:val="left" w:pos="990"/>
        </w:tabs>
        <w:rPr>
          <w:sz w:val="20"/>
          <w:szCs w:val="24"/>
        </w:rPr>
      </w:pPr>
      <w:r w:rsidRPr="00497BF8">
        <w:rPr>
          <w:sz w:val="20"/>
          <w:szCs w:val="24"/>
        </w:rPr>
        <w:t xml:space="preserve">        </w:t>
      </w:r>
      <w:r w:rsidR="00895DEF" w:rsidRPr="00497BF8">
        <w:rPr>
          <w:sz w:val="20"/>
          <w:szCs w:val="24"/>
        </w:rPr>
        <w:t>mongo dB</w:t>
      </w:r>
      <w:r w:rsidRPr="00497BF8">
        <w:rPr>
          <w:sz w:val="20"/>
          <w:szCs w:val="24"/>
        </w:rPr>
        <w:t xml:space="preserve"> integration</w:t>
      </w:r>
    </w:p>
    <w:p w14:paraId="67A27979" w14:textId="77777777" w:rsidR="00497BF8" w:rsidRPr="00497BF8" w:rsidRDefault="00497BF8" w:rsidP="00497BF8">
      <w:pPr>
        <w:tabs>
          <w:tab w:val="left" w:pos="990"/>
        </w:tabs>
        <w:rPr>
          <w:sz w:val="20"/>
          <w:szCs w:val="24"/>
        </w:rPr>
      </w:pPr>
      <w:r w:rsidRPr="00497BF8">
        <w:rPr>
          <w:sz w:val="20"/>
          <w:szCs w:val="24"/>
        </w:rPr>
        <w:t xml:space="preserve">        mqtt message broker integration</w:t>
      </w:r>
    </w:p>
    <w:p w14:paraId="5F1B10DD" w14:textId="77777777" w:rsidR="00497BF8" w:rsidRPr="00497BF8" w:rsidRDefault="00497BF8" w:rsidP="00497BF8">
      <w:pPr>
        <w:tabs>
          <w:tab w:val="left" w:pos="990"/>
        </w:tabs>
        <w:rPr>
          <w:sz w:val="20"/>
          <w:szCs w:val="24"/>
        </w:rPr>
      </w:pPr>
    </w:p>
    <w:p w14:paraId="2C62DC6E" w14:textId="77777777" w:rsidR="00497BF8" w:rsidRPr="00895DEF" w:rsidRDefault="00497BF8" w:rsidP="00895DEF">
      <w:pPr>
        <w:tabs>
          <w:tab w:val="left" w:pos="990"/>
        </w:tabs>
        <w:rPr>
          <w:b/>
          <w:bCs/>
          <w:i/>
          <w:iCs/>
          <w:sz w:val="20"/>
          <w:szCs w:val="24"/>
        </w:rPr>
      </w:pPr>
      <w:r w:rsidRPr="00895DEF">
        <w:rPr>
          <w:b/>
          <w:bCs/>
          <w:i/>
          <w:iCs/>
          <w:sz w:val="20"/>
          <w:szCs w:val="24"/>
        </w:rPr>
        <w:t xml:space="preserve">    viseo-landing-&gt;Laravel</w:t>
      </w:r>
    </w:p>
    <w:p w14:paraId="67AF423F" w14:textId="77777777" w:rsidR="00497BF8" w:rsidRPr="00497BF8" w:rsidRDefault="00497BF8" w:rsidP="00497BF8">
      <w:pPr>
        <w:tabs>
          <w:tab w:val="left" w:pos="990"/>
        </w:tabs>
        <w:rPr>
          <w:sz w:val="20"/>
          <w:szCs w:val="24"/>
        </w:rPr>
      </w:pPr>
      <w:r w:rsidRPr="00497BF8">
        <w:rPr>
          <w:sz w:val="20"/>
          <w:szCs w:val="24"/>
        </w:rPr>
        <w:t xml:space="preserve">        content display</w:t>
      </w:r>
    </w:p>
    <w:p w14:paraId="498D665E" w14:textId="428F00DD" w:rsidR="00497BF8" w:rsidRPr="00497BF8" w:rsidRDefault="00497BF8" w:rsidP="00497BF8">
      <w:pPr>
        <w:tabs>
          <w:tab w:val="left" w:pos="990"/>
        </w:tabs>
        <w:rPr>
          <w:sz w:val="20"/>
          <w:szCs w:val="24"/>
        </w:rPr>
      </w:pPr>
      <w:r w:rsidRPr="00497BF8">
        <w:rPr>
          <w:sz w:val="20"/>
          <w:szCs w:val="24"/>
        </w:rPr>
        <w:t xml:space="preserve">        </w:t>
      </w:r>
      <w:r w:rsidR="00895DEF" w:rsidRPr="00497BF8">
        <w:rPr>
          <w:sz w:val="20"/>
          <w:szCs w:val="24"/>
        </w:rPr>
        <w:t>notifications</w:t>
      </w:r>
    </w:p>
    <w:p w14:paraId="509D0B2D" w14:textId="77777777" w:rsidR="00497BF8" w:rsidRPr="00497BF8" w:rsidRDefault="00497BF8" w:rsidP="00497BF8">
      <w:pPr>
        <w:tabs>
          <w:tab w:val="left" w:pos="990"/>
        </w:tabs>
        <w:rPr>
          <w:sz w:val="20"/>
          <w:szCs w:val="24"/>
        </w:rPr>
      </w:pPr>
    </w:p>
    <w:p w14:paraId="33C28DD2" w14:textId="3355E000" w:rsidR="00497BF8" w:rsidRPr="00895DEF" w:rsidRDefault="00497BF8" w:rsidP="00497BF8">
      <w:pPr>
        <w:tabs>
          <w:tab w:val="left" w:pos="990"/>
        </w:tabs>
        <w:rPr>
          <w:b/>
          <w:bCs/>
          <w:i/>
          <w:iCs/>
          <w:sz w:val="20"/>
          <w:szCs w:val="24"/>
        </w:rPr>
      </w:pPr>
      <w:r w:rsidRPr="00895DEF">
        <w:rPr>
          <w:b/>
          <w:bCs/>
          <w:i/>
          <w:iCs/>
          <w:sz w:val="20"/>
          <w:szCs w:val="24"/>
        </w:rPr>
        <w:t xml:space="preserve">    wow -&gt;</w:t>
      </w:r>
      <w:r w:rsidR="00895DEF" w:rsidRPr="00895DEF">
        <w:rPr>
          <w:b/>
          <w:bCs/>
          <w:i/>
          <w:iCs/>
          <w:sz w:val="20"/>
          <w:szCs w:val="24"/>
        </w:rPr>
        <w:t>Laravel Vue</w:t>
      </w:r>
    </w:p>
    <w:p w14:paraId="49C78E46" w14:textId="27B32EA1" w:rsidR="00497BF8" w:rsidRPr="00497BF8" w:rsidRDefault="00497BF8" w:rsidP="00497BF8">
      <w:pPr>
        <w:tabs>
          <w:tab w:val="left" w:pos="990"/>
        </w:tabs>
        <w:rPr>
          <w:sz w:val="20"/>
          <w:szCs w:val="24"/>
        </w:rPr>
      </w:pPr>
      <w:r w:rsidRPr="00497BF8">
        <w:rPr>
          <w:sz w:val="20"/>
          <w:szCs w:val="24"/>
        </w:rPr>
        <w:t xml:space="preserve">        online </w:t>
      </w:r>
      <w:r w:rsidR="00895DEF" w:rsidRPr="00497BF8">
        <w:rPr>
          <w:sz w:val="20"/>
          <w:szCs w:val="24"/>
        </w:rPr>
        <w:t>quiz</w:t>
      </w:r>
    </w:p>
    <w:p w14:paraId="07A9FD3B" w14:textId="39C27547" w:rsidR="00497BF8" w:rsidRPr="00497BF8" w:rsidRDefault="00497BF8" w:rsidP="00497BF8">
      <w:pPr>
        <w:tabs>
          <w:tab w:val="left" w:pos="990"/>
        </w:tabs>
        <w:rPr>
          <w:sz w:val="20"/>
          <w:szCs w:val="24"/>
        </w:rPr>
      </w:pPr>
      <w:r w:rsidRPr="00497BF8">
        <w:rPr>
          <w:sz w:val="20"/>
          <w:szCs w:val="24"/>
        </w:rPr>
        <w:t xml:space="preserve">        badge and graph for </w:t>
      </w:r>
      <w:r w:rsidR="00895DEF" w:rsidRPr="00497BF8">
        <w:rPr>
          <w:sz w:val="20"/>
          <w:szCs w:val="24"/>
        </w:rPr>
        <w:t>quiz</w:t>
      </w:r>
      <w:r w:rsidRPr="00497BF8">
        <w:rPr>
          <w:sz w:val="20"/>
          <w:szCs w:val="24"/>
        </w:rPr>
        <w:t xml:space="preserve"> results</w:t>
      </w:r>
    </w:p>
    <w:p w14:paraId="1F648632" w14:textId="242C2FEC" w:rsidR="00497BF8" w:rsidRPr="00497BF8" w:rsidRDefault="00497BF8" w:rsidP="00497BF8">
      <w:pPr>
        <w:tabs>
          <w:tab w:val="left" w:pos="990"/>
        </w:tabs>
        <w:rPr>
          <w:sz w:val="20"/>
          <w:szCs w:val="24"/>
        </w:rPr>
      </w:pPr>
      <w:r w:rsidRPr="00497BF8">
        <w:rPr>
          <w:sz w:val="20"/>
          <w:szCs w:val="24"/>
        </w:rPr>
        <w:t xml:space="preserve">        </w:t>
      </w:r>
      <w:r w:rsidR="00895DEF" w:rsidRPr="00497BF8">
        <w:rPr>
          <w:sz w:val="20"/>
          <w:szCs w:val="24"/>
        </w:rPr>
        <w:t>quiz</w:t>
      </w:r>
      <w:r w:rsidRPr="00497BF8">
        <w:rPr>
          <w:sz w:val="20"/>
          <w:szCs w:val="24"/>
        </w:rPr>
        <w:t xml:space="preserve"> improvement techniques</w:t>
      </w:r>
    </w:p>
    <w:p w14:paraId="6E7CE3C2" w14:textId="77777777" w:rsidR="00497BF8" w:rsidRPr="00497BF8" w:rsidRDefault="00497BF8" w:rsidP="00497BF8">
      <w:pPr>
        <w:tabs>
          <w:tab w:val="left" w:pos="990"/>
        </w:tabs>
        <w:rPr>
          <w:sz w:val="20"/>
          <w:szCs w:val="24"/>
        </w:rPr>
      </w:pPr>
      <w:r w:rsidRPr="00497BF8">
        <w:rPr>
          <w:sz w:val="20"/>
          <w:szCs w:val="24"/>
        </w:rPr>
        <w:t xml:space="preserve">        online certificate generator</w:t>
      </w:r>
    </w:p>
    <w:p w14:paraId="483A8123" w14:textId="35AB6F53" w:rsidR="00497BF8" w:rsidRPr="00497BF8" w:rsidRDefault="00497BF8" w:rsidP="00497BF8">
      <w:pPr>
        <w:tabs>
          <w:tab w:val="left" w:pos="990"/>
        </w:tabs>
        <w:rPr>
          <w:sz w:val="20"/>
          <w:szCs w:val="24"/>
        </w:rPr>
      </w:pPr>
      <w:r w:rsidRPr="00497BF8">
        <w:rPr>
          <w:sz w:val="20"/>
          <w:szCs w:val="24"/>
        </w:rPr>
        <w:t xml:space="preserve">        online </w:t>
      </w:r>
      <w:r w:rsidR="00895DEF" w:rsidRPr="00497BF8">
        <w:rPr>
          <w:sz w:val="20"/>
          <w:szCs w:val="24"/>
        </w:rPr>
        <w:t>essay</w:t>
      </w:r>
      <w:r w:rsidRPr="00497BF8">
        <w:rPr>
          <w:sz w:val="20"/>
          <w:szCs w:val="24"/>
        </w:rPr>
        <w:t xml:space="preserve"> checking</w:t>
      </w:r>
    </w:p>
    <w:p w14:paraId="0778F8B4" w14:textId="77777777" w:rsidR="00497BF8" w:rsidRPr="00497BF8" w:rsidRDefault="00497BF8" w:rsidP="00497BF8">
      <w:pPr>
        <w:tabs>
          <w:tab w:val="left" w:pos="990"/>
        </w:tabs>
        <w:rPr>
          <w:sz w:val="20"/>
          <w:szCs w:val="24"/>
        </w:rPr>
      </w:pPr>
      <w:r w:rsidRPr="00497BF8">
        <w:rPr>
          <w:sz w:val="20"/>
          <w:szCs w:val="24"/>
        </w:rPr>
        <w:t xml:space="preserve">        teacher student communication platform</w:t>
      </w:r>
    </w:p>
    <w:p w14:paraId="46E9D4D3" w14:textId="363EF68E" w:rsidR="00497BF8" w:rsidRPr="00497BF8" w:rsidRDefault="00497BF8" w:rsidP="00497BF8">
      <w:pPr>
        <w:tabs>
          <w:tab w:val="left" w:pos="990"/>
        </w:tabs>
        <w:rPr>
          <w:sz w:val="20"/>
          <w:szCs w:val="24"/>
        </w:rPr>
      </w:pPr>
      <w:r w:rsidRPr="00497BF8">
        <w:rPr>
          <w:sz w:val="20"/>
          <w:szCs w:val="24"/>
        </w:rPr>
        <w:t xml:space="preserve">        server rendering of </w:t>
      </w:r>
      <w:r w:rsidR="00895DEF" w:rsidRPr="00497BF8">
        <w:rPr>
          <w:sz w:val="20"/>
          <w:szCs w:val="24"/>
        </w:rPr>
        <w:t>Vue</w:t>
      </w:r>
      <w:r w:rsidRPr="00497BF8">
        <w:rPr>
          <w:sz w:val="20"/>
          <w:szCs w:val="24"/>
        </w:rPr>
        <w:t xml:space="preserve"> app</w:t>
      </w:r>
    </w:p>
    <w:p w14:paraId="13968EC7" w14:textId="77777777" w:rsidR="00497BF8" w:rsidRPr="00497BF8" w:rsidRDefault="00497BF8" w:rsidP="00497BF8">
      <w:pPr>
        <w:tabs>
          <w:tab w:val="left" w:pos="990"/>
        </w:tabs>
        <w:rPr>
          <w:sz w:val="20"/>
          <w:szCs w:val="24"/>
        </w:rPr>
      </w:pPr>
    </w:p>
    <w:p w14:paraId="11F01FE5" w14:textId="22D85CE5" w:rsidR="00497BF8" w:rsidRPr="00895DEF" w:rsidRDefault="00497BF8" w:rsidP="00497BF8">
      <w:pPr>
        <w:tabs>
          <w:tab w:val="left" w:pos="990"/>
        </w:tabs>
        <w:rPr>
          <w:b/>
          <w:bCs/>
          <w:i/>
          <w:iCs/>
          <w:sz w:val="20"/>
          <w:szCs w:val="24"/>
        </w:rPr>
      </w:pPr>
      <w:r w:rsidRPr="00895DEF">
        <w:rPr>
          <w:b/>
          <w:bCs/>
          <w:i/>
          <w:iCs/>
          <w:sz w:val="20"/>
          <w:szCs w:val="24"/>
        </w:rPr>
        <w:t xml:space="preserve">    review -&gt;</w:t>
      </w:r>
      <w:r w:rsidR="00895DEF" w:rsidRPr="00895DEF">
        <w:rPr>
          <w:b/>
          <w:bCs/>
          <w:i/>
          <w:iCs/>
          <w:sz w:val="20"/>
          <w:szCs w:val="24"/>
        </w:rPr>
        <w:t>Laravel Vue</w:t>
      </w:r>
    </w:p>
    <w:p w14:paraId="44043F20" w14:textId="77777777" w:rsidR="00497BF8" w:rsidRPr="00497BF8" w:rsidRDefault="00497BF8" w:rsidP="00497BF8">
      <w:pPr>
        <w:tabs>
          <w:tab w:val="left" w:pos="990"/>
        </w:tabs>
        <w:rPr>
          <w:sz w:val="20"/>
          <w:szCs w:val="24"/>
        </w:rPr>
      </w:pPr>
      <w:r w:rsidRPr="00497BF8">
        <w:rPr>
          <w:sz w:val="20"/>
          <w:szCs w:val="24"/>
        </w:rPr>
        <w:t xml:space="preserve">        uploading video</w:t>
      </w:r>
    </w:p>
    <w:p w14:paraId="71F68B89" w14:textId="77777777" w:rsidR="00497BF8" w:rsidRPr="00497BF8" w:rsidRDefault="00497BF8" w:rsidP="00497BF8">
      <w:pPr>
        <w:tabs>
          <w:tab w:val="left" w:pos="990"/>
        </w:tabs>
        <w:rPr>
          <w:sz w:val="20"/>
          <w:szCs w:val="24"/>
        </w:rPr>
      </w:pPr>
      <w:r w:rsidRPr="00497BF8">
        <w:rPr>
          <w:sz w:val="20"/>
          <w:szCs w:val="24"/>
        </w:rPr>
        <w:t xml:space="preserve">        extracting audio from videos </w:t>
      </w:r>
    </w:p>
    <w:p w14:paraId="1A53E99A" w14:textId="77777777" w:rsidR="00497BF8" w:rsidRPr="00497BF8" w:rsidRDefault="00497BF8" w:rsidP="00497BF8">
      <w:pPr>
        <w:tabs>
          <w:tab w:val="left" w:pos="990"/>
        </w:tabs>
        <w:rPr>
          <w:sz w:val="20"/>
          <w:szCs w:val="24"/>
        </w:rPr>
      </w:pPr>
      <w:r w:rsidRPr="00497BF8">
        <w:rPr>
          <w:sz w:val="20"/>
          <w:szCs w:val="24"/>
        </w:rPr>
        <w:t xml:space="preserve">        creating subtitle from audio</w:t>
      </w:r>
    </w:p>
    <w:p w14:paraId="203582E7" w14:textId="77777777" w:rsidR="00497BF8" w:rsidRPr="00497BF8" w:rsidRDefault="00497BF8" w:rsidP="00497BF8">
      <w:pPr>
        <w:tabs>
          <w:tab w:val="left" w:pos="990"/>
        </w:tabs>
        <w:rPr>
          <w:sz w:val="20"/>
          <w:szCs w:val="24"/>
        </w:rPr>
      </w:pPr>
      <w:r w:rsidRPr="00497BF8">
        <w:rPr>
          <w:sz w:val="20"/>
          <w:szCs w:val="24"/>
        </w:rPr>
        <w:t xml:space="preserve">        translating subtitles</w:t>
      </w:r>
    </w:p>
    <w:p w14:paraId="3FEB961C" w14:textId="77777777" w:rsidR="00497BF8" w:rsidRPr="00497BF8" w:rsidRDefault="00497BF8" w:rsidP="00497BF8">
      <w:pPr>
        <w:tabs>
          <w:tab w:val="left" w:pos="990"/>
        </w:tabs>
        <w:rPr>
          <w:sz w:val="20"/>
          <w:szCs w:val="24"/>
        </w:rPr>
      </w:pPr>
      <w:r w:rsidRPr="00497BF8">
        <w:rPr>
          <w:sz w:val="20"/>
          <w:szCs w:val="24"/>
        </w:rPr>
        <w:t xml:space="preserve">        online subtitle and translation edit</w:t>
      </w:r>
    </w:p>
    <w:p w14:paraId="4BEA80DF" w14:textId="77777777" w:rsidR="00497BF8" w:rsidRPr="00497BF8" w:rsidRDefault="00497BF8" w:rsidP="00497BF8">
      <w:pPr>
        <w:tabs>
          <w:tab w:val="left" w:pos="990"/>
        </w:tabs>
        <w:rPr>
          <w:sz w:val="20"/>
          <w:szCs w:val="24"/>
        </w:rPr>
      </w:pPr>
      <w:r w:rsidRPr="00497BF8">
        <w:rPr>
          <w:sz w:val="20"/>
          <w:szCs w:val="24"/>
        </w:rPr>
        <w:t xml:space="preserve">        online video edit </w:t>
      </w:r>
    </w:p>
    <w:p w14:paraId="7E5EB689" w14:textId="77777777" w:rsidR="00497BF8" w:rsidRPr="00497BF8" w:rsidRDefault="00497BF8" w:rsidP="00497BF8">
      <w:pPr>
        <w:tabs>
          <w:tab w:val="left" w:pos="990"/>
        </w:tabs>
        <w:rPr>
          <w:sz w:val="20"/>
          <w:szCs w:val="24"/>
        </w:rPr>
      </w:pPr>
      <w:r w:rsidRPr="00497BF8">
        <w:rPr>
          <w:sz w:val="20"/>
          <w:szCs w:val="24"/>
        </w:rPr>
        <w:t xml:space="preserve">        adding comments to videos</w:t>
      </w:r>
    </w:p>
    <w:p w14:paraId="128DA992" w14:textId="7A175662" w:rsidR="00497BF8" w:rsidRPr="00497BF8" w:rsidRDefault="00497BF8" w:rsidP="00497BF8">
      <w:pPr>
        <w:tabs>
          <w:tab w:val="left" w:pos="990"/>
        </w:tabs>
        <w:rPr>
          <w:sz w:val="20"/>
          <w:szCs w:val="24"/>
        </w:rPr>
      </w:pPr>
      <w:r w:rsidRPr="00497BF8">
        <w:rPr>
          <w:sz w:val="20"/>
          <w:szCs w:val="24"/>
        </w:rPr>
        <w:t xml:space="preserve">        video project </w:t>
      </w:r>
      <w:r w:rsidR="00895DEF" w:rsidRPr="00497BF8">
        <w:rPr>
          <w:sz w:val="20"/>
          <w:szCs w:val="24"/>
        </w:rPr>
        <w:t>analyzing</w:t>
      </w:r>
      <w:r w:rsidRPr="00497BF8">
        <w:rPr>
          <w:sz w:val="20"/>
          <w:szCs w:val="24"/>
        </w:rPr>
        <w:t xml:space="preserve"> and reviewing procedures</w:t>
      </w:r>
    </w:p>
    <w:p w14:paraId="5FAF0CFF" w14:textId="77777777" w:rsidR="00497BF8" w:rsidRPr="00497BF8" w:rsidRDefault="00497BF8" w:rsidP="00497BF8">
      <w:pPr>
        <w:tabs>
          <w:tab w:val="left" w:pos="990"/>
        </w:tabs>
        <w:rPr>
          <w:sz w:val="20"/>
          <w:szCs w:val="24"/>
        </w:rPr>
      </w:pPr>
    </w:p>
    <w:p w14:paraId="59926D00" w14:textId="343FC388" w:rsidR="00497BF8" w:rsidRPr="00895DEF" w:rsidRDefault="00497BF8" w:rsidP="00895DEF">
      <w:pPr>
        <w:tabs>
          <w:tab w:val="left" w:pos="990"/>
        </w:tabs>
        <w:rPr>
          <w:b/>
          <w:bCs/>
          <w:i/>
          <w:iCs/>
          <w:sz w:val="20"/>
          <w:szCs w:val="24"/>
        </w:rPr>
      </w:pPr>
      <w:r w:rsidRPr="00895DEF">
        <w:rPr>
          <w:b/>
          <w:bCs/>
          <w:i/>
          <w:iCs/>
          <w:sz w:val="20"/>
          <w:szCs w:val="24"/>
        </w:rPr>
        <w:t xml:space="preserve">    kahtbekhat -&gt;</w:t>
      </w:r>
      <w:r w:rsidR="00895DEF" w:rsidRPr="00895DEF">
        <w:rPr>
          <w:b/>
          <w:bCs/>
          <w:i/>
          <w:iCs/>
          <w:sz w:val="20"/>
          <w:szCs w:val="24"/>
        </w:rPr>
        <w:t>Laravel Vue</w:t>
      </w:r>
    </w:p>
    <w:p w14:paraId="616C7516" w14:textId="4C6E2F15" w:rsidR="00497BF8" w:rsidRPr="00497BF8" w:rsidRDefault="00497BF8" w:rsidP="00497BF8">
      <w:pPr>
        <w:tabs>
          <w:tab w:val="left" w:pos="990"/>
        </w:tabs>
        <w:rPr>
          <w:sz w:val="20"/>
          <w:szCs w:val="24"/>
        </w:rPr>
      </w:pPr>
      <w:r w:rsidRPr="00497BF8">
        <w:rPr>
          <w:sz w:val="20"/>
          <w:szCs w:val="24"/>
        </w:rPr>
        <w:t xml:space="preserve">        uploading books (admin/</w:t>
      </w:r>
      <w:r w:rsidR="00895DEF" w:rsidRPr="00497BF8">
        <w:rPr>
          <w:sz w:val="20"/>
          <w:szCs w:val="24"/>
        </w:rPr>
        <w:t>teachers’</w:t>
      </w:r>
      <w:r w:rsidRPr="00497BF8">
        <w:rPr>
          <w:sz w:val="20"/>
          <w:szCs w:val="24"/>
        </w:rPr>
        <w:t xml:space="preserve"> pdf/image/ppt)</w:t>
      </w:r>
    </w:p>
    <w:p w14:paraId="18D4AFE6" w14:textId="77777777" w:rsidR="00497BF8" w:rsidRPr="00497BF8" w:rsidRDefault="00497BF8" w:rsidP="00497BF8">
      <w:pPr>
        <w:tabs>
          <w:tab w:val="left" w:pos="990"/>
        </w:tabs>
        <w:rPr>
          <w:sz w:val="20"/>
          <w:szCs w:val="24"/>
        </w:rPr>
      </w:pPr>
      <w:r w:rsidRPr="00497BF8">
        <w:rPr>
          <w:sz w:val="20"/>
          <w:szCs w:val="24"/>
        </w:rPr>
        <w:t xml:space="preserve">        extracting book pages </w:t>
      </w:r>
    </w:p>
    <w:p w14:paraId="326CDB67" w14:textId="3A7A48BA" w:rsidR="00497BF8" w:rsidRPr="00497BF8" w:rsidRDefault="00497BF8" w:rsidP="00497BF8">
      <w:pPr>
        <w:tabs>
          <w:tab w:val="left" w:pos="990"/>
        </w:tabs>
        <w:rPr>
          <w:sz w:val="20"/>
          <w:szCs w:val="24"/>
        </w:rPr>
      </w:pPr>
      <w:r w:rsidRPr="00497BF8">
        <w:rPr>
          <w:sz w:val="20"/>
          <w:szCs w:val="24"/>
        </w:rPr>
        <w:t xml:space="preserve">        adding video/audio/text/</w:t>
      </w:r>
      <w:r w:rsidR="00895DEF" w:rsidRPr="00497BF8">
        <w:rPr>
          <w:sz w:val="20"/>
          <w:szCs w:val="24"/>
        </w:rPr>
        <w:t>image overlay</w:t>
      </w:r>
      <w:r w:rsidRPr="00497BF8">
        <w:rPr>
          <w:sz w:val="20"/>
          <w:szCs w:val="24"/>
        </w:rPr>
        <w:t xml:space="preserve"> to pages</w:t>
      </w:r>
    </w:p>
    <w:p w14:paraId="1529D7E3" w14:textId="77777777" w:rsidR="00497BF8" w:rsidRPr="00497BF8" w:rsidRDefault="00497BF8" w:rsidP="00497BF8">
      <w:pPr>
        <w:tabs>
          <w:tab w:val="left" w:pos="990"/>
        </w:tabs>
        <w:rPr>
          <w:sz w:val="20"/>
          <w:szCs w:val="24"/>
        </w:rPr>
      </w:pPr>
      <w:r w:rsidRPr="00497BF8">
        <w:rPr>
          <w:sz w:val="20"/>
          <w:szCs w:val="24"/>
        </w:rPr>
        <w:t xml:space="preserve">        reviewing by reviewer</w:t>
      </w:r>
    </w:p>
    <w:p w14:paraId="014BCE4D" w14:textId="77777777" w:rsidR="00497BF8" w:rsidRPr="00497BF8" w:rsidRDefault="00497BF8" w:rsidP="00497BF8">
      <w:pPr>
        <w:tabs>
          <w:tab w:val="left" w:pos="990"/>
        </w:tabs>
        <w:rPr>
          <w:sz w:val="20"/>
          <w:szCs w:val="24"/>
        </w:rPr>
      </w:pPr>
      <w:r w:rsidRPr="00497BF8">
        <w:rPr>
          <w:sz w:val="20"/>
          <w:szCs w:val="24"/>
        </w:rPr>
        <w:t xml:space="preserve">        approving by experts</w:t>
      </w:r>
    </w:p>
    <w:p w14:paraId="5436013D" w14:textId="77777777" w:rsidR="00497BF8" w:rsidRPr="00497BF8" w:rsidRDefault="00497BF8" w:rsidP="00497BF8">
      <w:pPr>
        <w:tabs>
          <w:tab w:val="left" w:pos="990"/>
        </w:tabs>
        <w:rPr>
          <w:sz w:val="20"/>
          <w:szCs w:val="24"/>
        </w:rPr>
      </w:pPr>
      <w:r w:rsidRPr="00497BF8">
        <w:rPr>
          <w:sz w:val="20"/>
          <w:szCs w:val="24"/>
        </w:rPr>
        <w:t xml:space="preserve">        getting available to student and teachers</w:t>
      </w:r>
    </w:p>
    <w:p w14:paraId="36DA73E1" w14:textId="77777777" w:rsidR="00497BF8" w:rsidRPr="00497BF8" w:rsidRDefault="00497BF8" w:rsidP="00497BF8">
      <w:pPr>
        <w:tabs>
          <w:tab w:val="left" w:pos="990"/>
        </w:tabs>
        <w:rPr>
          <w:sz w:val="20"/>
          <w:szCs w:val="24"/>
        </w:rPr>
      </w:pPr>
    </w:p>
    <w:p w14:paraId="759C4132" w14:textId="51E4FF7F" w:rsidR="00497BF8" w:rsidRPr="00895DEF" w:rsidRDefault="00497BF8" w:rsidP="00497BF8">
      <w:pPr>
        <w:tabs>
          <w:tab w:val="left" w:pos="990"/>
        </w:tabs>
        <w:rPr>
          <w:b/>
          <w:bCs/>
          <w:i/>
          <w:iCs/>
          <w:sz w:val="20"/>
          <w:szCs w:val="24"/>
        </w:rPr>
      </w:pPr>
      <w:r w:rsidRPr="00895DEF">
        <w:rPr>
          <w:b/>
          <w:bCs/>
          <w:i/>
          <w:iCs/>
          <w:sz w:val="20"/>
          <w:szCs w:val="24"/>
        </w:rPr>
        <w:t xml:space="preserve">    faststartup -&gt;</w:t>
      </w:r>
      <w:r w:rsidR="00895DEF" w:rsidRPr="00895DEF">
        <w:rPr>
          <w:b/>
          <w:bCs/>
          <w:i/>
          <w:iCs/>
          <w:sz w:val="20"/>
          <w:szCs w:val="24"/>
        </w:rPr>
        <w:t>Laravel Vue</w:t>
      </w:r>
    </w:p>
    <w:p w14:paraId="067E1FCA" w14:textId="04F4F45F" w:rsidR="00497BF8" w:rsidRPr="00497BF8" w:rsidRDefault="00497BF8" w:rsidP="00497BF8">
      <w:pPr>
        <w:tabs>
          <w:tab w:val="left" w:pos="990"/>
        </w:tabs>
        <w:rPr>
          <w:sz w:val="20"/>
          <w:szCs w:val="24"/>
        </w:rPr>
      </w:pPr>
      <w:r w:rsidRPr="00497BF8">
        <w:rPr>
          <w:sz w:val="20"/>
          <w:szCs w:val="24"/>
        </w:rPr>
        <w:t xml:space="preserve">        adding template(html/</w:t>
      </w:r>
      <w:r w:rsidR="00895DEF" w:rsidRPr="00497BF8">
        <w:rPr>
          <w:sz w:val="20"/>
          <w:szCs w:val="24"/>
        </w:rPr>
        <w:t>CSS</w:t>
      </w:r>
      <w:r w:rsidRPr="00497BF8">
        <w:rPr>
          <w:sz w:val="20"/>
          <w:szCs w:val="24"/>
        </w:rPr>
        <w:t>) or page link to get as template</w:t>
      </w:r>
    </w:p>
    <w:p w14:paraId="2F964F57" w14:textId="4E0B8A33" w:rsidR="00497BF8" w:rsidRPr="00497BF8" w:rsidRDefault="00497BF8" w:rsidP="00497BF8">
      <w:pPr>
        <w:tabs>
          <w:tab w:val="left" w:pos="990"/>
        </w:tabs>
        <w:rPr>
          <w:sz w:val="20"/>
          <w:szCs w:val="24"/>
        </w:rPr>
      </w:pPr>
      <w:r w:rsidRPr="00497BF8">
        <w:rPr>
          <w:sz w:val="20"/>
          <w:szCs w:val="24"/>
        </w:rPr>
        <w:t xml:space="preserve">        online page content edit (texts/links/images/</w:t>
      </w:r>
      <w:r w:rsidR="00895DEF" w:rsidRPr="00497BF8">
        <w:rPr>
          <w:sz w:val="20"/>
          <w:szCs w:val="24"/>
        </w:rPr>
        <w:t>videos...</w:t>
      </w:r>
      <w:r w:rsidRPr="00497BF8">
        <w:rPr>
          <w:sz w:val="20"/>
          <w:szCs w:val="24"/>
        </w:rPr>
        <w:t>)</w:t>
      </w:r>
    </w:p>
    <w:p w14:paraId="346E96F8" w14:textId="77777777" w:rsidR="00497BF8" w:rsidRPr="00497BF8" w:rsidRDefault="00497BF8" w:rsidP="00497BF8">
      <w:pPr>
        <w:tabs>
          <w:tab w:val="left" w:pos="990"/>
        </w:tabs>
        <w:rPr>
          <w:sz w:val="20"/>
          <w:szCs w:val="24"/>
        </w:rPr>
      </w:pPr>
      <w:r w:rsidRPr="00497BF8">
        <w:rPr>
          <w:sz w:val="20"/>
          <w:szCs w:val="24"/>
        </w:rPr>
        <w:t xml:space="preserve">        save as static page and catch for superfast get</w:t>
      </w:r>
    </w:p>
    <w:p w14:paraId="11A2842F" w14:textId="4059EEFD" w:rsidR="00497BF8" w:rsidRPr="00497BF8" w:rsidRDefault="00497BF8" w:rsidP="00497BF8">
      <w:pPr>
        <w:tabs>
          <w:tab w:val="left" w:pos="990"/>
        </w:tabs>
        <w:rPr>
          <w:sz w:val="20"/>
          <w:szCs w:val="24"/>
        </w:rPr>
      </w:pPr>
      <w:r w:rsidRPr="00497BF8">
        <w:rPr>
          <w:sz w:val="20"/>
          <w:szCs w:val="24"/>
        </w:rPr>
        <w:t xml:space="preserve">        addable to every </w:t>
      </w:r>
      <w:r w:rsidR="00895DEF" w:rsidRPr="00497BF8">
        <w:rPr>
          <w:sz w:val="20"/>
          <w:szCs w:val="24"/>
        </w:rPr>
        <w:t>Laravel</w:t>
      </w:r>
      <w:r w:rsidRPr="00497BF8">
        <w:rPr>
          <w:sz w:val="20"/>
          <w:szCs w:val="24"/>
        </w:rPr>
        <w:t xml:space="preserve"> project</w:t>
      </w:r>
    </w:p>
    <w:p w14:paraId="22B5BB9E" w14:textId="77777777" w:rsidR="00497BF8" w:rsidRPr="00497BF8" w:rsidRDefault="00497BF8" w:rsidP="00497BF8">
      <w:pPr>
        <w:tabs>
          <w:tab w:val="left" w:pos="990"/>
        </w:tabs>
        <w:rPr>
          <w:sz w:val="20"/>
          <w:szCs w:val="24"/>
        </w:rPr>
      </w:pPr>
    </w:p>
    <w:p w14:paraId="30EB6D3F" w14:textId="6A9A0C91" w:rsidR="00497BF8" w:rsidRPr="00895DEF" w:rsidRDefault="00497BF8" w:rsidP="00497BF8">
      <w:pPr>
        <w:tabs>
          <w:tab w:val="left" w:pos="990"/>
        </w:tabs>
        <w:rPr>
          <w:b/>
          <w:bCs/>
          <w:i/>
          <w:iCs/>
          <w:sz w:val="20"/>
          <w:szCs w:val="24"/>
        </w:rPr>
      </w:pPr>
      <w:r w:rsidRPr="00895DEF">
        <w:rPr>
          <w:b/>
          <w:bCs/>
          <w:i/>
          <w:iCs/>
          <w:sz w:val="20"/>
          <w:szCs w:val="24"/>
        </w:rPr>
        <w:t xml:space="preserve">    crawlers -&gt;</w:t>
      </w:r>
      <w:r w:rsidR="00895DEF" w:rsidRPr="00895DEF">
        <w:rPr>
          <w:b/>
          <w:bCs/>
          <w:i/>
          <w:iCs/>
          <w:sz w:val="20"/>
          <w:szCs w:val="24"/>
        </w:rPr>
        <w:t>NodeJS</w:t>
      </w:r>
    </w:p>
    <w:p w14:paraId="52CAE35A" w14:textId="005CF41F" w:rsidR="00497BF8" w:rsidRPr="00497BF8" w:rsidRDefault="00497BF8" w:rsidP="00497BF8">
      <w:pPr>
        <w:tabs>
          <w:tab w:val="left" w:pos="990"/>
        </w:tabs>
        <w:rPr>
          <w:sz w:val="20"/>
          <w:szCs w:val="24"/>
        </w:rPr>
      </w:pPr>
      <w:r w:rsidRPr="00497BF8">
        <w:rPr>
          <w:sz w:val="20"/>
          <w:szCs w:val="24"/>
        </w:rPr>
        <w:t xml:space="preserve">        crawling </w:t>
      </w:r>
      <w:r w:rsidR="00895DEF" w:rsidRPr="00497BF8">
        <w:rPr>
          <w:sz w:val="20"/>
          <w:szCs w:val="24"/>
        </w:rPr>
        <w:t>YouTube</w:t>
      </w:r>
      <w:r w:rsidRPr="00497BF8">
        <w:rPr>
          <w:sz w:val="20"/>
          <w:szCs w:val="24"/>
        </w:rPr>
        <w:t xml:space="preserve"> for videos and download</w:t>
      </w:r>
    </w:p>
    <w:p w14:paraId="4C80C8E3" w14:textId="77777777" w:rsidR="00497BF8" w:rsidRPr="00497BF8" w:rsidRDefault="00497BF8" w:rsidP="00497BF8">
      <w:pPr>
        <w:tabs>
          <w:tab w:val="left" w:pos="990"/>
        </w:tabs>
        <w:rPr>
          <w:sz w:val="20"/>
          <w:szCs w:val="24"/>
        </w:rPr>
      </w:pPr>
      <w:r w:rsidRPr="00497BF8">
        <w:rPr>
          <w:sz w:val="20"/>
          <w:szCs w:val="24"/>
        </w:rPr>
        <w:t xml:space="preserve">        crawling movie sites for download</w:t>
      </w:r>
    </w:p>
    <w:p w14:paraId="03A79A77" w14:textId="77777777" w:rsidR="00497BF8" w:rsidRPr="00497BF8" w:rsidRDefault="00497BF8" w:rsidP="00497BF8">
      <w:pPr>
        <w:tabs>
          <w:tab w:val="left" w:pos="990"/>
        </w:tabs>
        <w:rPr>
          <w:sz w:val="20"/>
          <w:szCs w:val="24"/>
        </w:rPr>
      </w:pPr>
      <w:r w:rsidRPr="00497BF8">
        <w:rPr>
          <w:sz w:val="20"/>
          <w:szCs w:val="24"/>
        </w:rPr>
        <w:t xml:space="preserve">        crawling pages for extracting templates</w:t>
      </w:r>
    </w:p>
    <w:p w14:paraId="4FDD6D38" w14:textId="6E53A87E" w:rsidR="00497BF8" w:rsidRPr="00497BF8" w:rsidRDefault="00497BF8" w:rsidP="00497BF8">
      <w:pPr>
        <w:tabs>
          <w:tab w:val="left" w:pos="990"/>
        </w:tabs>
        <w:rPr>
          <w:sz w:val="20"/>
          <w:szCs w:val="24"/>
        </w:rPr>
      </w:pPr>
      <w:r w:rsidRPr="00497BF8">
        <w:rPr>
          <w:sz w:val="20"/>
          <w:szCs w:val="24"/>
        </w:rPr>
        <w:t xml:space="preserve">        crawling review sites for media </w:t>
      </w:r>
      <w:r w:rsidR="00895DEF" w:rsidRPr="00497BF8">
        <w:rPr>
          <w:sz w:val="20"/>
          <w:szCs w:val="24"/>
        </w:rPr>
        <w:t>information’s</w:t>
      </w:r>
    </w:p>
    <w:p w14:paraId="7CB3DAB3" w14:textId="77777777" w:rsidR="00497BF8" w:rsidRPr="00497BF8" w:rsidRDefault="00497BF8" w:rsidP="00497BF8">
      <w:pPr>
        <w:tabs>
          <w:tab w:val="left" w:pos="990"/>
        </w:tabs>
        <w:rPr>
          <w:sz w:val="20"/>
          <w:szCs w:val="24"/>
        </w:rPr>
      </w:pPr>
    </w:p>
    <w:p w14:paraId="1ADA11AC" w14:textId="69154DE5" w:rsidR="00497BF8" w:rsidRPr="00895DEF" w:rsidRDefault="00497BF8" w:rsidP="00497BF8">
      <w:pPr>
        <w:tabs>
          <w:tab w:val="left" w:pos="990"/>
        </w:tabs>
        <w:rPr>
          <w:b/>
          <w:bCs/>
          <w:i/>
          <w:iCs/>
          <w:sz w:val="20"/>
          <w:szCs w:val="24"/>
        </w:rPr>
      </w:pPr>
      <w:r w:rsidRPr="00895DEF">
        <w:rPr>
          <w:b/>
          <w:bCs/>
          <w:i/>
          <w:iCs/>
          <w:sz w:val="20"/>
          <w:szCs w:val="24"/>
        </w:rPr>
        <w:t xml:space="preserve">    apanajh-&gt; </w:t>
      </w:r>
      <w:r w:rsidR="00895DEF" w:rsidRPr="00895DEF">
        <w:rPr>
          <w:b/>
          <w:bCs/>
          <w:i/>
          <w:iCs/>
          <w:sz w:val="20"/>
          <w:szCs w:val="24"/>
        </w:rPr>
        <w:t>AngularJs</w:t>
      </w:r>
    </w:p>
    <w:p w14:paraId="3AE4A4B7" w14:textId="429A21BF" w:rsidR="00497BF8" w:rsidRPr="00497BF8" w:rsidRDefault="00497BF8" w:rsidP="00497BF8">
      <w:pPr>
        <w:tabs>
          <w:tab w:val="left" w:pos="990"/>
        </w:tabs>
        <w:rPr>
          <w:sz w:val="20"/>
          <w:szCs w:val="24"/>
        </w:rPr>
      </w:pPr>
      <w:r w:rsidRPr="00497BF8">
        <w:rPr>
          <w:sz w:val="20"/>
          <w:szCs w:val="24"/>
        </w:rPr>
        <w:t xml:space="preserve">        fast </w:t>
      </w:r>
      <w:r w:rsidR="00895DEF" w:rsidRPr="00497BF8">
        <w:rPr>
          <w:sz w:val="20"/>
          <w:szCs w:val="24"/>
        </w:rPr>
        <w:t>AngularJs</w:t>
      </w:r>
      <w:r w:rsidRPr="00497BF8">
        <w:rPr>
          <w:sz w:val="20"/>
          <w:szCs w:val="24"/>
        </w:rPr>
        <w:t xml:space="preserve"> front for apanajh </w:t>
      </w:r>
      <w:r w:rsidR="00895DEF" w:rsidRPr="00497BF8">
        <w:rPr>
          <w:sz w:val="20"/>
          <w:szCs w:val="24"/>
        </w:rPr>
        <w:t>social media</w:t>
      </w:r>
      <w:r w:rsidRPr="00497BF8">
        <w:rPr>
          <w:sz w:val="20"/>
          <w:szCs w:val="24"/>
        </w:rPr>
        <w:t xml:space="preserve"> </w:t>
      </w:r>
    </w:p>
    <w:p w14:paraId="708FC0EB" w14:textId="77777777" w:rsidR="00497BF8" w:rsidRPr="00497BF8" w:rsidRDefault="00497BF8" w:rsidP="00497BF8">
      <w:pPr>
        <w:tabs>
          <w:tab w:val="left" w:pos="990"/>
        </w:tabs>
        <w:rPr>
          <w:sz w:val="20"/>
          <w:szCs w:val="24"/>
        </w:rPr>
      </w:pPr>
      <w:r w:rsidRPr="00497BF8">
        <w:rPr>
          <w:sz w:val="20"/>
          <w:szCs w:val="24"/>
        </w:rPr>
        <w:t xml:space="preserve">        content listing </w:t>
      </w:r>
    </w:p>
    <w:p w14:paraId="55E8D94D" w14:textId="77777777" w:rsidR="00497BF8" w:rsidRPr="00497BF8" w:rsidRDefault="00497BF8" w:rsidP="00497BF8">
      <w:pPr>
        <w:tabs>
          <w:tab w:val="left" w:pos="990"/>
        </w:tabs>
        <w:rPr>
          <w:sz w:val="20"/>
          <w:szCs w:val="24"/>
        </w:rPr>
      </w:pPr>
      <w:r w:rsidRPr="00497BF8">
        <w:rPr>
          <w:sz w:val="20"/>
          <w:szCs w:val="24"/>
        </w:rPr>
        <w:t xml:space="preserve">        like/comment/</w:t>
      </w:r>
      <w:proofErr w:type="gramStart"/>
      <w:r w:rsidRPr="00497BF8">
        <w:rPr>
          <w:sz w:val="20"/>
          <w:szCs w:val="24"/>
        </w:rPr>
        <w:t>wallet ,</w:t>
      </w:r>
      <w:proofErr w:type="gramEnd"/>
      <w:r w:rsidRPr="00497BF8">
        <w:rPr>
          <w:sz w:val="20"/>
          <w:szCs w:val="24"/>
        </w:rPr>
        <w:t>...</w:t>
      </w:r>
    </w:p>
    <w:p w14:paraId="60E54865" w14:textId="77777777" w:rsidR="00497BF8" w:rsidRPr="00497BF8" w:rsidRDefault="00497BF8" w:rsidP="00497BF8">
      <w:pPr>
        <w:tabs>
          <w:tab w:val="left" w:pos="990"/>
        </w:tabs>
        <w:rPr>
          <w:sz w:val="20"/>
          <w:szCs w:val="24"/>
        </w:rPr>
      </w:pPr>
    </w:p>
    <w:p w14:paraId="57173A55" w14:textId="02B8B680" w:rsidR="00497BF8" w:rsidRPr="00895DEF" w:rsidRDefault="00497BF8" w:rsidP="00497BF8">
      <w:pPr>
        <w:tabs>
          <w:tab w:val="left" w:pos="990"/>
        </w:tabs>
        <w:rPr>
          <w:b/>
          <w:bCs/>
          <w:i/>
          <w:iCs/>
          <w:sz w:val="20"/>
          <w:szCs w:val="24"/>
        </w:rPr>
      </w:pPr>
      <w:r w:rsidRPr="00895DEF">
        <w:rPr>
          <w:b/>
          <w:bCs/>
          <w:i/>
          <w:iCs/>
          <w:sz w:val="20"/>
          <w:szCs w:val="24"/>
        </w:rPr>
        <w:t xml:space="preserve">    fata -&gt; </w:t>
      </w:r>
      <w:r w:rsidR="00895DEF" w:rsidRPr="00895DEF">
        <w:rPr>
          <w:b/>
          <w:bCs/>
          <w:i/>
          <w:iCs/>
          <w:sz w:val="20"/>
          <w:szCs w:val="24"/>
        </w:rPr>
        <w:t>Drupal</w:t>
      </w:r>
      <w:r w:rsidR="00895DEF">
        <w:rPr>
          <w:b/>
          <w:bCs/>
          <w:i/>
          <w:iCs/>
          <w:sz w:val="20"/>
          <w:szCs w:val="24"/>
        </w:rPr>
        <w:t xml:space="preserve"> </w:t>
      </w:r>
      <w:r w:rsidR="00895DEF" w:rsidRPr="00895DEF">
        <w:rPr>
          <w:b/>
          <w:bCs/>
          <w:i/>
          <w:iCs/>
          <w:sz w:val="20"/>
          <w:szCs w:val="24"/>
        </w:rPr>
        <w:t>AngularJs</w:t>
      </w:r>
    </w:p>
    <w:p w14:paraId="3125C172" w14:textId="77777777" w:rsidR="00497BF8" w:rsidRPr="00497BF8" w:rsidRDefault="00497BF8" w:rsidP="00497BF8">
      <w:pPr>
        <w:tabs>
          <w:tab w:val="left" w:pos="990"/>
        </w:tabs>
        <w:rPr>
          <w:sz w:val="20"/>
          <w:szCs w:val="24"/>
        </w:rPr>
      </w:pPr>
      <w:r w:rsidRPr="00497BF8">
        <w:rPr>
          <w:sz w:val="20"/>
          <w:szCs w:val="24"/>
        </w:rPr>
        <w:t xml:space="preserve">        cyberpolice.ir site </w:t>
      </w:r>
    </w:p>
    <w:p w14:paraId="107B01D7" w14:textId="52D79C39" w:rsidR="00497BF8" w:rsidRPr="00497BF8" w:rsidRDefault="00497BF8" w:rsidP="00497BF8">
      <w:pPr>
        <w:tabs>
          <w:tab w:val="left" w:pos="990"/>
        </w:tabs>
        <w:rPr>
          <w:sz w:val="20"/>
          <w:szCs w:val="24"/>
        </w:rPr>
      </w:pPr>
      <w:r w:rsidRPr="00497BF8">
        <w:rPr>
          <w:sz w:val="20"/>
          <w:szCs w:val="24"/>
        </w:rPr>
        <w:t xml:space="preserve">        create </w:t>
      </w:r>
      <w:r w:rsidR="00895DEF" w:rsidRPr="00497BF8">
        <w:rPr>
          <w:sz w:val="20"/>
          <w:szCs w:val="24"/>
        </w:rPr>
        <w:t>different</w:t>
      </w:r>
      <w:r w:rsidRPr="00497BF8">
        <w:rPr>
          <w:sz w:val="20"/>
          <w:szCs w:val="24"/>
        </w:rPr>
        <w:t xml:space="preserve"> </w:t>
      </w:r>
      <w:r w:rsidR="00895DEF" w:rsidRPr="00497BF8">
        <w:rPr>
          <w:sz w:val="20"/>
          <w:szCs w:val="24"/>
        </w:rPr>
        <w:t>surveys</w:t>
      </w:r>
      <w:r w:rsidRPr="00497BF8">
        <w:rPr>
          <w:sz w:val="20"/>
          <w:szCs w:val="24"/>
        </w:rPr>
        <w:t xml:space="preserve"> for users and </w:t>
      </w:r>
      <w:r w:rsidR="00895DEF" w:rsidRPr="00497BF8">
        <w:rPr>
          <w:sz w:val="20"/>
          <w:szCs w:val="24"/>
        </w:rPr>
        <w:t>personals</w:t>
      </w:r>
    </w:p>
    <w:p w14:paraId="5A025D43" w14:textId="6363026B" w:rsidR="00497BF8" w:rsidRPr="00497BF8" w:rsidRDefault="00497BF8" w:rsidP="00497BF8">
      <w:pPr>
        <w:tabs>
          <w:tab w:val="left" w:pos="990"/>
        </w:tabs>
        <w:rPr>
          <w:sz w:val="20"/>
          <w:szCs w:val="24"/>
        </w:rPr>
      </w:pPr>
      <w:r w:rsidRPr="00497BF8">
        <w:rPr>
          <w:sz w:val="20"/>
          <w:szCs w:val="24"/>
        </w:rPr>
        <w:t xml:space="preserve">        complicated </w:t>
      </w:r>
      <w:proofErr w:type="spellStart"/>
      <w:r w:rsidRPr="00497BF8">
        <w:rPr>
          <w:sz w:val="20"/>
          <w:szCs w:val="24"/>
        </w:rPr>
        <w:t>ui</w:t>
      </w:r>
      <w:proofErr w:type="spellEnd"/>
      <w:r w:rsidRPr="00497BF8">
        <w:rPr>
          <w:sz w:val="20"/>
          <w:szCs w:val="24"/>
        </w:rPr>
        <w:t xml:space="preserve"> </w:t>
      </w:r>
      <w:r w:rsidR="00895DEF" w:rsidRPr="00497BF8">
        <w:rPr>
          <w:sz w:val="20"/>
          <w:szCs w:val="24"/>
        </w:rPr>
        <w:t>animations</w:t>
      </w:r>
      <w:r w:rsidRPr="00497BF8">
        <w:rPr>
          <w:sz w:val="20"/>
          <w:szCs w:val="24"/>
        </w:rPr>
        <w:t xml:space="preserve"> </w:t>
      </w:r>
      <w:proofErr w:type="spellStart"/>
      <w:r w:rsidRPr="00497BF8">
        <w:rPr>
          <w:sz w:val="20"/>
          <w:szCs w:val="24"/>
        </w:rPr>
        <w:t>svg</w:t>
      </w:r>
      <w:proofErr w:type="spellEnd"/>
      <w:r w:rsidRPr="00497BF8">
        <w:rPr>
          <w:sz w:val="20"/>
          <w:szCs w:val="24"/>
        </w:rPr>
        <w:t>/gifs and draw on canvas</w:t>
      </w:r>
    </w:p>
    <w:p w14:paraId="254AB4B0" w14:textId="798C4130" w:rsidR="00497BF8" w:rsidRPr="00895DEF" w:rsidRDefault="00497BF8" w:rsidP="00497BF8">
      <w:pPr>
        <w:tabs>
          <w:tab w:val="left" w:pos="990"/>
        </w:tabs>
        <w:rPr>
          <w:b/>
          <w:bCs/>
          <w:i/>
          <w:iCs/>
          <w:sz w:val="20"/>
          <w:szCs w:val="24"/>
        </w:rPr>
      </w:pPr>
      <w:r w:rsidRPr="00895DEF">
        <w:rPr>
          <w:b/>
          <w:bCs/>
          <w:i/>
          <w:iCs/>
          <w:sz w:val="20"/>
          <w:szCs w:val="24"/>
        </w:rPr>
        <w:lastRenderedPageBreak/>
        <w:t xml:space="preserve">    </w:t>
      </w:r>
      <w:r w:rsidR="00895DEF" w:rsidRPr="00895DEF">
        <w:rPr>
          <w:b/>
          <w:bCs/>
          <w:i/>
          <w:iCs/>
          <w:sz w:val="20"/>
          <w:szCs w:val="24"/>
        </w:rPr>
        <w:t>trust watches</w:t>
      </w:r>
      <w:r w:rsidRPr="00895DEF">
        <w:rPr>
          <w:b/>
          <w:bCs/>
          <w:i/>
          <w:iCs/>
          <w:sz w:val="20"/>
          <w:szCs w:val="24"/>
        </w:rPr>
        <w:t xml:space="preserve"> -&gt; </w:t>
      </w:r>
      <w:r w:rsidR="00895DEF" w:rsidRPr="00895DEF">
        <w:rPr>
          <w:b/>
          <w:bCs/>
          <w:i/>
          <w:iCs/>
          <w:sz w:val="20"/>
          <w:szCs w:val="24"/>
        </w:rPr>
        <w:t>Drupal</w:t>
      </w:r>
    </w:p>
    <w:p w14:paraId="3E028679" w14:textId="77777777" w:rsidR="00497BF8" w:rsidRPr="00497BF8" w:rsidRDefault="00497BF8" w:rsidP="00497BF8">
      <w:pPr>
        <w:tabs>
          <w:tab w:val="left" w:pos="990"/>
        </w:tabs>
        <w:rPr>
          <w:sz w:val="20"/>
          <w:szCs w:val="24"/>
        </w:rPr>
      </w:pPr>
      <w:r w:rsidRPr="00497BF8">
        <w:rPr>
          <w:sz w:val="20"/>
          <w:szCs w:val="24"/>
        </w:rPr>
        <w:t xml:space="preserve">        online shop </w:t>
      </w:r>
    </w:p>
    <w:p w14:paraId="174CB520" w14:textId="236CBF1A" w:rsidR="00497BF8" w:rsidRPr="00895DEF" w:rsidRDefault="00497BF8" w:rsidP="00497BF8">
      <w:pPr>
        <w:tabs>
          <w:tab w:val="left" w:pos="990"/>
        </w:tabs>
        <w:rPr>
          <w:b/>
          <w:bCs/>
          <w:i/>
          <w:iCs/>
          <w:sz w:val="20"/>
          <w:szCs w:val="24"/>
        </w:rPr>
      </w:pPr>
      <w:r w:rsidRPr="00895DEF">
        <w:rPr>
          <w:b/>
          <w:bCs/>
          <w:i/>
          <w:iCs/>
          <w:sz w:val="20"/>
          <w:szCs w:val="24"/>
        </w:rPr>
        <w:t xml:space="preserve">    </w:t>
      </w:r>
      <w:r w:rsidR="00895DEF">
        <w:rPr>
          <w:b/>
          <w:bCs/>
          <w:i/>
          <w:iCs/>
          <w:sz w:val="20"/>
          <w:szCs w:val="24"/>
        </w:rPr>
        <w:t>i</w:t>
      </w:r>
      <w:r w:rsidRPr="00895DEF">
        <w:rPr>
          <w:b/>
          <w:bCs/>
          <w:i/>
          <w:iCs/>
          <w:sz w:val="20"/>
          <w:szCs w:val="24"/>
        </w:rPr>
        <w:t xml:space="preserve">mamsadegh -&gt; </w:t>
      </w:r>
      <w:r w:rsidR="00895DEF" w:rsidRPr="00895DEF">
        <w:rPr>
          <w:b/>
          <w:bCs/>
          <w:i/>
          <w:iCs/>
          <w:sz w:val="20"/>
          <w:szCs w:val="24"/>
        </w:rPr>
        <w:t>Drupal</w:t>
      </w:r>
    </w:p>
    <w:p w14:paraId="74CD596D" w14:textId="5C3D85BC" w:rsidR="00497BF8" w:rsidRPr="00497BF8" w:rsidRDefault="00497BF8" w:rsidP="00497BF8">
      <w:pPr>
        <w:tabs>
          <w:tab w:val="left" w:pos="990"/>
        </w:tabs>
        <w:rPr>
          <w:sz w:val="20"/>
          <w:szCs w:val="24"/>
        </w:rPr>
      </w:pPr>
      <w:r w:rsidRPr="00497BF8">
        <w:rPr>
          <w:sz w:val="20"/>
          <w:szCs w:val="24"/>
        </w:rPr>
        <w:t xml:space="preserve">        official site for </w:t>
      </w:r>
      <w:r w:rsidR="00895DEF" w:rsidRPr="00497BF8">
        <w:rPr>
          <w:sz w:val="20"/>
          <w:szCs w:val="24"/>
        </w:rPr>
        <w:t>imam</w:t>
      </w:r>
      <w:r w:rsidRPr="00497BF8">
        <w:rPr>
          <w:sz w:val="20"/>
          <w:szCs w:val="24"/>
        </w:rPr>
        <w:t xml:space="preserve"> sadegh university</w:t>
      </w:r>
    </w:p>
    <w:p w14:paraId="04ECA269" w14:textId="77777777" w:rsidR="00497BF8" w:rsidRPr="00497BF8" w:rsidRDefault="00497BF8" w:rsidP="00497BF8">
      <w:pPr>
        <w:tabs>
          <w:tab w:val="left" w:pos="990"/>
        </w:tabs>
        <w:rPr>
          <w:sz w:val="20"/>
          <w:szCs w:val="24"/>
        </w:rPr>
      </w:pPr>
    </w:p>
    <w:p w14:paraId="6980E958" w14:textId="6C6C4BF8" w:rsidR="000E293A" w:rsidRDefault="00497BF8" w:rsidP="00497BF8">
      <w:pPr>
        <w:tabs>
          <w:tab w:val="left" w:pos="990"/>
        </w:tabs>
        <w:rPr>
          <w:sz w:val="20"/>
          <w:szCs w:val="24"/>
        </w:rPr>
      </w:pPr>
      <w:r w:rsidRPr="00497BF8">
        <w:rPr>
          <w:sz w:val="20"/>
          <w:szCs w:val="24"/>
        </w:rPr>
        <w:t xml:space="preserve">    multiple </w:t>
      </w:r>
      <w:r w:rsidR="00895DEF" w:rsidRPr="00497BF8">
        <w:rPr>
          <w:sz w:val="20"/>
          <w:szCs w:val="24"/>
        </w:rPr>
        <w:t>government</w:t>
      </w:r>
      <w:r w:rsidRPr="00497BF8">
        <w:rPr>
          <w:sz w:val="20"/>
          <w:szCs w:val="24"/>
        </w:rPr>
        <w:t xml:space="preserve"> official sites to broadcast news and </w:t>
      </w:r>
      <w:r w:rsidR="00895DEF" w:rsidRPr="00497BF8">
        <w:rPr>
          <w:sz w:val="20"/>
          <w:szCs w:val="24"/>
        </w:rPr>
        <w:t>information’s</w:t>
      </w:r>
    </w:p>
    <w:p w14:paraId="368F008C" w14:textId="2818D3E3" w:rsidR="000E293A" w:rsidRPr="00B426E4" w:rsidRDefault="000E293A" w:rsidP="00895DEF">
      <w:pPr>
        <w:rPr>
          <w:rFonts w:cs="B Nazanin"/>
          <w:b/>
          <w:bCs/>
          <w:sz w:val="22"/>
          <w:szCs w:val="24"/>
          <w:rtl/>
        </w:rPr>
      </w:pPr>
      <w:r w:rsidRPr="00B426E4">
        <w:rPr>
          <w:rFonts w:cs="B Nazanin"/>
          <w:b/>
          <w:bCs/>
          <w:sz w:val="22"/>
          <w:szCs w:val="24"/>
        </w:rPr>
        <w:t>General Skills:</w:t>
      </w:r>
    </w:p>
    <w:p w14:paraId="2714C4BE" w14:textId="77777777" w:rsidR="000E293A" w:rsidRPr="00B426E4" w:rsidRDefault="000E293A" w:rsidP="00732801">
      <w:pPr>
        <w:pStyle w:val="ListParagraph"/>
        <w:numPr>
          <w:ilvl w:val="1"/>
          <w:numId w:val="8"/>
        </w:numPr>
        <w:bidi w:val="0"/>
        <w:spacing w:line="276" w:lineRule="auto"/>
        <w:ind w:left="567" w:right="-567"/>
        <w:rPr>
          <w:rFonts w:cs="B Nazanin"/>
          <w:szCs w:val="24"/>
          <w:rtl/>
        </w:rPr>
      </w:pPr>
      <w:r w:rsidRPr="00B426E4">
        <w:rPr>
          <w:rFonts w:cs="B Nazanin"/>
          <w:szCs w:val="24"/>
        </w:rPr>
        <w:t xml:space="preserve">General </w:t>
      </w:r>
      <w:proofErr w:type="spellStart"/>
      <w:proofErr w:type="gramStart"/>
      <w:r w:rsidRPr="00B426E4">
        <w:rPr>
          <w:rFonts w:cs="B Nazanin"/>
          <w:szCs w:val="24"/>
        </w:rPr>
        <w:t>Softwares</w:t>
      </w:r>
      <w:proofErr w:type="spellEnd"/>
      <w:r w:rsidRPr="00B426E4">
        <w:rPr>
          <w:rFonts w:cs="B Nazanin"/>
          <w:szCs w:val="24"/>
        </w:rPr>
        <w:t xml:space="preserve"> :</w:t>
      </w:r>
      <w:proofErr w:type="gramEnd"/>
    </w:p>
    <w:p w14:paraId="62CC643E" w14:textId="77777777" w:rsidR="000E293A" w:rsidRPr="00B426E4" w:rsidRDefault="000E293A" w:rsidP="00732801">
      <w:pPr>
        <w:pStyle w:val="ListParagraph"/>
        <w:numPr>
          <w:ilvl w:val="3"/>
          <w:numId w:val="8"/>
        </w:numPr>
        <w:bidi w:val="0"/>
        <w:spacing w:line="240" w:lineRule="auto"/>
        <w:ind w:left="284" w:right="-58" w:firstLine="142"/>
        <w:rPr>
          <w:rFonts w:cs="B Nazanin"/>
          <w:szCs w:val="24"/>
        </w:rPr>
      </w:pPr>
      <w:r w:rsidRPr="00B426E4">
        <w:rPr>
          <w:rFonts w:cs="B Nazanin"/>
          <w:szCs w:val="24"/>
        </w:rPr>
        <w:t>Excel, Word, Access, Outlook – Expert usage</w:t>
      </w:r>
    </w:p>
    <w:p w14:paraId="562E99B4" w14:textId="2156DA75" w:rsidR="000E293A" w:rsidRPr="00B426E4" w:rsidRDefault="000E293A" w:rsidP="00732801">
      <w:pPr>
        <w:pStyle w:val="ListParagraph"/>
        <w:bidi w:val="0"/>
        <w:spacing w:line="240" w:lineRule="auto"/>
        <w:ind w:left="567" w:right="-58"/>
        <w:rPr>
          <w:rFonts w:cs="B Nazanin"/>
          <w:szCs w:val="24"/>
        </w:rPr>
      </w:pPr>
      <w:r w:rsidRPr="00B426E4">
        <w:rPr>
          <w:rFonts w:cs="B Nazanin"/>
          <w:szCs w:val="24"/>
        </w:rPr>
        <w:t xml:space="preserve"> </w:t>
      </w:r>
      <w:r w:rsidR="00732801">
        <w:rPr>
          <w:rFonts w:cs="B Nazanin"/>
          <w:szCs w:val="24"/>
        </w:rPr>
        <w:t xml:space="preserve">  </w:t>
      </w:r>
      <w:r w:rsidRPr="00B426E4">
        <w:rPr>
          <w:rFonts w:cs="B Nazanin"/>
          <w:szCs w:val="24"/>
        </w:rPr>
        <w:t>With</w:t>
      </w:r>
      <w:r w:rsidRPr="00B426E4">
        <w:rPr>
          <w:rFonts w:cs="B Nazanin" w:hint="cs"/>
          <w:szCs w:val="24"/>
          <w:rtl/>
        </w:rPr>
        <w:t xml:space="preserve"> </w:t>
      </w:r>
      <w:r w:rsidRPr="00B426E4">
        <w:rPr>
          <w:rFonts w:cs="B Nazanin"/>
          <w:szCs w:val="24"/>
        </w:rPr>
        <w:t>VBA programming skills</w:t>
      </w:r>
    </w:p>
    <w:p w14:paraId="54CB7FE8" w14:textId="77777777" w:rsidR="000E293A" w:rsidRPr="00B426E4" w:rsidRDefault="000E293A" w:rsidP="00732801">
      <w:pPr>
        <w:pStyle w:val="ListParagraph"/>
        <w:numPr>
          <w:ilvl w:val="1"/>
          <w:numId w:val="8"/>
        </w:numPr>
        <w:bidi w:val="0"/>
        <w:spacing w:line="240" w:lineRule="auto"/>
        <w:ind w:left="567" w:right="-567"/>
        <w:rPr>
          <w:rFonts w:cs="B Nazanin"/>
          <w:szCs w:val="24"/>
          <w:rtl/>
        </w:rPr>
      </w:pPr>
      <w:r w:rsidRPr="00B426E4">
        <w:rPr>
          <w:rFonts w:cs="B Nazanin"/>
          <w:szCs w:val="24"/>
        </w:rPr>
        <w:t xml:space="preserve">Engineering </w:t>
      </w:r>
      <w:proofErr w:type="spellStart"/>
      <w:proofErr w:type="gramStart"/>
      <w:r w:rsidRPr="00B426E4">
        <w:rPr>
          <w:rFonts w:cs="B Nazanin"/>
          <w:szCs w:val="24"/>
        </w:rPr>
        <w:t>Softwares</w:t>
      </w:r>
      <w:proofErr w:type="spellEnd"/>
      <w:r w:rsidRPr="00B426E4">
        <w:rPr>
          <w:rFonts w:cs="B Nazanin"/>
          <w:szCs w:val="24"/>
        </w:rPr>
        <w:t xml:space="preserve"> :</w:t>
      </w:r>
      <w:proofErr w:type="gramEnd"/>
    </w:p>
    <w:p w14:paraId="1DF6C83E" w14:textId="77777777" w:rsidR="000E293A" w:rsidRPr="00B426E4" w:rsidRDefault="000E293A" w:rsidP="00732801">
      <w:pPr>
        <w:pStyle w:val="ListParagraph"/>
        <w:numPr>
          <w:ilvl w:val="3"/>
          <w:numId w:val="8"/>
        </w:numPr>
        <w:bidi w:val="0"/>
        <w:spacing w:line="240" w:lineRule="auto"/>
        <w:ind w:left="567" w:right="-567" w:hanging="141"/>
        <w:rPr>
          <w:rFonts w:cs="B Nazanin"/>
          <w:szCs w:val="24"/>
        </w:rPr>
      </w:pPr>
      <w:r w:rsidRPr="00B426E4">
        <w:rPr>
          <w:rFonts w:cs="B Nazanin"/>
          <w:szCs w:val="24"/>
        </w:rPr>
        <w:t xml:space="preserve">AutoCAD </w:t>
      </w:r>
      <w:r w:rsidRPr="00B426E4">
        <w:rPr>
          <w:rFonts w:cs="B Nazanin" w:hint="cs"/>
          <w:szCs w:val="24"/>
          <w:rtl/>
        </w:rPr>
        <w:t xml:space="preserve"> </w:t>
      </w:r>
      <w:r w:rsidRPr="00B426E4">
        <w:rPr>
          <w:rFonts w:cs="B Nazanin"/>
          <w:szCs w:val="24"/>
        </w:rPr>
        <w:t xml:space="preserve"> Tekla Structure – medium to advanced usage</w:t>
      </w:r>
    </w:p>
    <w:p w14:paraId="1F6CA7A6" w14:textId="77777777" w:rsidR="000E293A" w:rsidRPr="00B426E4" w:rsidRDefault="000E293A" w:rsidP="00732801">
      <w:pPr>
        <w:pStyle w:val="ListParagraph"/>
        <w:bidi w:val="0"/>
        <w:spacing w:line="240" w:lineRule="auto"/>
        <w:ind w:left="567" w:right="-567"/>
        <w:rPr>
          <w:rFonts w:cs="B Nazanin"/>
          <w:sz w:val="18"/>
          <w:szCs w:val="20"/>
        </w:rPr>
      </w:pPr>
      <w:r w:rsidRPr="00B426E4">
        <w:rPr>
          <w:rFonts w:cs="B Nazanin"/>
          <w:sz w:val="18"/>
          <w:szCs w:val="20"/>
        </w:rPr>
        <w:t>(Haven’t used these in a while now - more than 6 years)</w:t>
      </w:r>
    </w:p>
    <w:p w14:paraId="26685CD4" w14:textId="77777777" w:rsidR="000E293A" w:rsidRPr="00B426E4" w:rsidRDefault="000E293A" w:rsidP="00732801">
      <w:pPr>
        <w:pStyle w:val="ListParagraph"/>
        <w:bidi w:val="0"/>
        <w:spacing w:line="240" w:lineRule="auto"/>
        <w:ind w:left="567" w:right="-567"/>
        <w:rPr>
          <w:rFonts w:cs="B Nazanin"/>
          <w:szCs w:val="24"/>
          <w:rtl/>
        </w:rPr>
      </w:pPr>
    </w:p>
    <w:p w14:paraId="0CBDFC79" w14:textId="77777777" w:rsidR="000E293A" w:rsidRPr="00B426E4" w:rsidRDefault="000E293A" w:rsidP="00732801">
      <w:pPr>
        <w:pStyle w:val="ListParagraph"/>
        <w:numPr>
          <w:ilvl w:val="1"/>
          <w:numId w:val="8"/>
        </w:numPr>
        <w:bidi w:val="0"/>
        <w:spacing w:line="276" w:lineRule="auto"/>
        <w:ind w:left="567" w:right="-567"/>
        <w:rPr>
          <w:rFonts w:cs="B Nazanin"/>
          <w:szCs w:val="24"/>
          <w:rtl/>
        </w:rPr>
      </w:pPr>
      <w:r w:rsidRPr="00B426E4">
        <w:rPr>
          <w:rFonts w:cs="Cambria"/>
        </w:rPr>
        <w:t xml:space="preserve">Project Control &amp; Planning </w:t>
      </w:r>
      <w:proofErr w:type="spellStart"/>
      <w:proofErr w:type="gramStart"/>
      <w:r w:rsidRPr="00B426E4">
        <w:rPr>
          <w:rFonts w:cs="Cambria"/>
        </w:rPr>
        <w:t>Softwares</w:t>
      </w:r>
      <w:proofErr w:type="spellEnd"/>
      <w:r w:rsidRPr="00B426E4">
        <w:rPr>
          <w:rFonts w:cs="Cambria"/>
        </w:rPr>
        <w:t xml:space="preserve"> :</w:t>
      </w:r>
      <w:proofErr w:type="gramEnd"/>
    </w:p>
    <w:p w14:paraId="6F8B5E0F" w14:textId="77777777" w:rsidR="000E293A" w:rsidRPr="00B426E4" w:rsidRDefault="000E293A" w:rsidP="00732801">
      <w:pPr>
        <w:pStyle w:val="ListParagraph"/>
        <w:numPr>
          <w:ilvl w:val="3"/>
          <w:numId w:val="8"/>
        </w:numPr>
        <w:bidi w:val="0"/>
        <w:spacing w:line="240" w:lineRule="auto"/>
        <w:ind w:left="567" w:right="-567" w:hanging="141"/>
        <w:rPr>
          <w:rFonts w:cs="B Nazanin"/>
          <w:szCs w:val="24"/>
        </w:rPr>
      </w:pPr>
      <w:r w:rsidRPr="00B426E4">
        <w:rPr>
          <w:rFonts w:cs="B Nazanin"/>
          <w:szCs w:val="24"/>
        </w:rPr>
        <w:t>MS Project – Expert usage with</w:t>
      </w:r>
      <w:r w:rsidRPr="00B426E4">
        <w:rPr>
          <w:rFonts w:cs="B Nazanin" w:hint="cs"/>
          <w:szCs w:val="24"/>
          <w:rtl/>
        </w:rPr>
        <w:t xml:space="preserve"> </w:t>
      </w:r>
      <w:r w:rsidRPr="00B426E4">
        <w:rPr>
          <w:rFonts w:cs="B Nazanin"/>
          <w:szCs w:val="24"/>
        </w:rPr>
        <w:t>VBA</w:t>
      </w:r>
    </w:p>
    <w:p w14:paraId="50A456D1" w14:textId="77777777" w:rsidR="000E293A" w:rsidRPr="00B426E4" w:rsidRDefault="000E293A" w:rsidP="00732801">
      <w:pPr>
        <w:pStyle w:val="ListParagraph"/>
        <w:numPr>
          <w:ilvl w:val="3"/>
          <w:numId w:val="8"/>
        </w:numPr>
        <w:bidi w:val="0"/>
        <w:spacing w:line="240" w:lineRule="auto"/>
        <w:ind w:left="567" w:right="-567" w:hanging="141"/>
        <w:rPr>
          <w:rFonts w:cs="B Nazanin"/>
          <w:szCs w:val="24"/>
        </w:rPr>
      </w:pPr>
      <w:proofErr w:type="gramStart"/>
      <w:r w:rsidRPr="00B426E4">
        <w:rPr>
          <w:rFonts w:cs="B Nazanin"/>
          <w:szCs w:val="24"/>
        </w:rPr>
        <w:t>Primavera</w:t>
      </w:r>
      <w:r w:rsidRPr="00B426E4">
        <w:rPr>
          <w:rFonts w:cs="B Nazanin" w:hint="cs"/>
          <w:szCs w:val="24"/>
          <w:rtl/>
        </w:rPr>
        <w:t xml:space="preserve">  </w:t>
      </w:r>
      <w:r w:rsidRPr="00B426E4">
        <w:rPr>
          <w:rFonts w:cs="B Nazanin"/>
          <w:szCs w:val="24"/>
        </w:rPr>
        <w:t>–</w:t>
      </w:r>
      <w:proofErr w:type="gramEnd"/>
      <w:r w:rsidRPr="00B426E4">
        <w:rPr>
          <w:rFonts w:cs="B Nazanin"/>
          <w:szCs w:val="24"/>
        </w:rPr>
        <w:t xml:space="preserve"> Advanced</w:t>
      </w:r>
    </w:p>
    <w:p w14:paraId="4BA36305" w14:textId="77777777" w:rsidR="000E293A" w:rsidRPr="00B426E4" w:rsidRDefault="000E293A" w:rsidP="00732801">
      <w:pPr>
        <w:pStyle w:val="ListParagraph"/>
        <w:bidi w:val="0"/>
        <w:spacing w:line="240" w:lineRule="auto"/>
        <w:ind w:left="567" w:right="-567"/>
        <w:rPr>
          <w:rFonts w:cs="B Nazanin"/>
          <w:szCs w:val="24"/>
        </w:rPr>
      </w:pPr>
      <w:r w:rsidRPr="00B426E4">
        <w:rPr>
          <w:rFonts w:cs="B Nazanin"/>
          <w:sz w:val="18"/>
          <w:szCs w:val="20"/>
        </w:rPr>
        <w:t>(Haven’t used these in a while now - more than 4 years)</w:t>
      </w:r>
    </w:p>
    <w:p w14:paraId="561AA183" w14:textId="77777777" w:rsidR="000E293A" w:rsidRPr="00B426E4" w:rsidRDefault="000E293A" w:rsidP="00732801">
      <w:pPr>
        <w:pStyle w:val="ListParagraph"/>
        <w:bidi w:val="0"/>
        <w:ind w:left="567" w:right="-567"/>
        <w:rPr>
          <w:rFonts w:cs="B Nazanin"/>
          <w:szCs w:val="24"/>
          <w:rtl/>
        </w:rPr>
      </w:pPr>
    </w:p>
    <w:p w14:paraId="56B3119B" w14:textId="77777777" w:rsidR="000E293A" w:rsidRPr="00B426E4" w:rsidRDefault="000E293A" w:rsidP="00732801">
      <w:pPr>
        <w:pStyle w:val="ListParagraph"/>
        <w:numPr>
          <w:ilvl w:val="1"/>
          <w:numId w:val="8"/>
        </w:numPr>
        <w:bidi w:val="0"/>
        <w:spacing w:line="276" w:lineRule="auto"/>
        <w:ind w:left="567" w:right="-567"/>
        <w:rPr>
          <w:rFonts w:cs="B Nazanin"/>
          <w:szCs w:val="24"/>
          <w:rtl/>
        </w:rPr>
      </w:pPr>
      <w:r w:rsidRPr="00B426E4">
        <w:rPr>
          <w:rFonts w:cs="B Nazanin"/>
          <w:szCs w:val="24"/>
        </w:rPr>
        <w:t xml:space="preserve">Simulation and </w:t>
      </w:r>
      <w:proofErr w:type="gramStart"/>
      <w:r w:rsidRPr="00B426E4">
        <w:rPr>
          <w:rFonts w:cs="B Nazanin"/>
          <w:szCs w:val="24"/>
        </w:rPr>
        <w:t>modeling :</w:t>
      </w:r>
      <w:proofErr w:type="gramEnd"/>
    </w:p>
    <w:p w14:paraId="2EB73A2E" w14:textId="77777777" w:rsidR="000E293A" w:rsidRPr="00B426E4" w:rsidRDefault="000E293A" w:rsidP="00732801">
      <w:pPr>
        <w:pStyle w:val="ListParagraph"/>
        <w:numPr>
          <w:ilvl w:val="2"/>
          <w:numId w:val="8"/>
        </w:numPr>
        <w:bidi w:val="0"/>
        <w:spacing w:line="240" w:lineRule="auto"/>
        <w:ind w:left="567" w:right="-567" w:hanging="141"/>
        <w:rPr>
          <w:rFonts w:cs="B Nazanin"/>
          <w:szCs w:val="24"/>
          <w:rtl/>
        </w:rPr>
      </w:pPr>
      <w:r w:rsidRPr="00B426E4">
        <w:rPr>
          <w:rFonts w:cs="B Nazanin"/>
          <w:szCs w:val="24"/>
        </w:rPr>
        <w:t>Arena</w:t>
      </w:r>
      <w:r w:rsidRPr="00B426E4">
        <w:rPr>
          <w:rFonts w:cs="B Nazanin" w:hint="cs"/>
          <w:szCs w:val="24"/>
          <w:rtl/>
        </w:rPr>
        <w:t xml:space="preserve"> </w:t>
      </w:r>
      <w:proofErr w:type="gramStart"/>
      <w:r w:rsidRPr="00B426E4">
        <w:rPr>
          <w:rFonts w:cs="B Nazanin" w:hint="cs"/>
          <w:szCs w:val="24"/>
          <w:rtl/>
        </w:rPr>
        <w:t xml:space="preserve">و </w:t>
      </w:r>
      <w:r w:rsidRPr="00B426E4">
        <w:rPr>
          <w:rFonts w:cs="B Nazanin"/>
          <w:szCs w:val="24"/>
        </w:rPr>
        <w:t xml:space="preserve"> ED</w:t>
      </w:r>
      <w:proofErr w:type="gramEnd"/>
      <w:r w:rsidRPr="00B426E4">
        <w:rPr>
          <w:rFonts w:cs="B Nazanin"/>
          <w:szCs w:val="24"/>
        </w:rPr>
        <w:t xml:space="preserve"> &gt; simulation software &gt; medium usage</w:t>
      </w:r>
    </w:p>
    <w:p w14:paraId="463FCC81" w14:textId="77777777" w:rsidR="000E293A" w:rsidRPr="00B426E4" w:rsidRDefault="000E293A" w:rsidP="00732801">
      <w:pPr>
        <w:pStyle w:val="ListParagraph"/>
        <w:numPr>
          <w:ilvl w:val="2"/>
          <w:numId w:val="8"/>
        </w:numPr>
        <w:bidi w:val="0"/>
        <w:spacing w:line="240" w:lineRule="auto"/>
        <w:ind w:left="567" w:right="-567" w:hanging="141"/>
        <w:rPr>
          <w:rFonts w:cs="B Nazanin"/>
          <w:szCs w:val="24"/>
        </w:rPr>
      </w:pPr>
      <w:proofErr w:type="spellStart"/>
      <w:r w:rsidRPr="00B426E4">
        <w:rPr>
          <w:rFonts w:cs="B Nazanin"/>
          <w:szCs w:val="24"/>
        </w:rPr>
        <w:t>Vensim</w:t>
      </w:r>
      <w:proofErr w:type="spellEnd"/>
      <w:r w:rsidRPr="00B426E4">
        <w:rPr>
          <w:rFonts w:cs="B Nazanin" w:hint="cs"/>
          <w:szCs w:val="24"/>
          <w:rtl/>
        </w:rPr>
        <w:t xml:space="preserve">  </w:t>
      </w:r>
      <w:r w:rsidRPr="00B426E4">
        <w:rPr>
          <w:rFonts w:cs="B Nazanin"/>
          <w:szCs w:val="24"/>
        </w:rPr>
        <w:t xml:space="preserve"> &gt; analysis simulation software</w:t>
      </w:r>
    </w:p>
    <w:p w14:paraId="189549E1" w14:textId="77777777" w:rsidR="000E293A" w:rsidRPr="00B426E4" w:rsidRDefault="000E293A" w:rsidP="00732801">
      <w:pPr>
        <w:pStyle w:val="ListParagraph"/>
        <w:bidi w:val="0"/>
        <w:spacing w:line="240" w:lineRule="auto"/>
        <w:ind w:left="567" w:right="-567"/>
        <w:rPr>
          <w:rFonts w:cs="B Nazanin"/>
          <w:sz w:val="18"/>
          <w:szCs w:val="20"/>
        </w:rPr>
      </w:pPr>
      <w:r w:rsidRPr="00B426E4">
        <w:rPr>
          <w:rFonts w:cs="B Nazanin"/>
          <w:sz w:val="18"/>
          <w:szCs w:val="20"/>
        </w:rPr>
        <w:t>(Haven’t used these in a while now - more than 6 years)</w:t>
      </w:r>
    </w:p>
    <w:p w14:paraId="32400E7C" w14:textId="77777777" w:rsidR="000E293A" w:rsidRPr="00B426E4" w:rsidRDefault="000E293A" w:rsidP="000E293A">
      <w:pPr>
        <w:pStyle w:val="ListParagraph"/>
        <w:bidi w:val="0"/>
        <w:spacing w:line="240" w:lineRule="auto"/>
        <w:ind w:left="1800" w:right="-567"/>
        <w:rPr>
          <w:rFonts w:cs="B Nazanin"/>
          <w:szCs w:val="24"/>
          <w:rtl/>
        </w:rPr>
      </w:pPr>
    </w:p>
    <w:p w14:paraId="5E788B67" w14:textId="77777777" w:rsidR="000E293A" w:rsidRPr="00B426E4" w:rsidRDefault="000E293A" w:rsidP="000E293A">
      <w:pPr>
        <w:pStyle w:val="ListParagraph"/>
        <w:numPr>
          <w:ilvl w:val="0"/>
          <w:numId w:val="8"/>
        </w:numPr>
        <w:bidi w:val="0"/>
        <w:spacing w:line="360" w:lineRule="auto"/>
        <w:ind w:left="686" w:right="-567"/>
        <w:rPr>
          <w:rFonts w:cs="B Nazanin"/>
          <w:b/>
          <w:bCs/>
          <w:szCs w:val="24"/>
          <w:rtl/>
        </w:rPr>
      </w:pPr>
      <w:r w:rsidRPr="00B426E4">
        <w:rPr>
          <w:rFonts w:cs="B Nazanin"/>
          <w:b/>
          <w:bCs/>
          <w:szCs w:val="24"/>
        </w:rPr>
        <w:t xml:space="preserve">Other </w:t>
      </w:r>
      <w:proofErr w:type="gramStart"/>
      <w:r w:rsidRPr="00B426E4">
        <w:rPr>
          <w:rFonts w:cs="B Nazanin"/>
          <w:b/>
          <w:bCs/>
          <w:szCs w:val="24"/>
        </w:rPr>
        <w:t>Skills :</w:t>
      </w:r>
      <w:proofErr w:type="gramEnd"/>
    </w:p>
    <w:p w14:paraId="5188DEE2" w14:textId="77777777" w:rsidR="000E293A" w:rsidRPr="00B426E4" w:rsidRDefault="000E293A" w:rsidP="00732801">
      <w:pPr>
        <w:pStyle w:val="ListParagraph"/>
        <w:numPr>
          <w:ilvl w:val="1"/>
          <w:numId w:val="8"/>
        </w:numPr>
        <w:bidi w:val="0"/>
        <w:spacing w:line="276" w:lineRule="auto"/>
        <w:ind w:left="567" w:right="-567" w:firstLine="0"/>
        <w:rPr>
          <w:rFonts w:cs="B Nazanin"/>
          <w:szCs w:val="24"/>
        </w:rPr>
      </w:pPr>
      <w:r w:rsidRPr="00B426E4">
        <w:rPr>
          <w:rFonts w:cs="B Nazanin"/>
          <w:szCs w:val="24"/>
        </w:rPr>
        <w:t>Project management and analysis</w:t>
      </w:r>
    </w:p>
    <w:p w14:paraId="0ADB7698" w14:textId="77777777" w:rsidR="000E293A" w:rsidRPr="00B426E4" w:rsidRDefault="000E293A" w:rsidP="00732801">
      <w:pPr>
        <w:pStyle w:val="ListParagraph"/>
        <w:numPr>
          <w:ilvl w:val="1"/>
          <w:numId w:val="8"/>
        </w:numPr>
        <w:bidi w:val="0"/>
        <w:spacing w:line="276" w:lineRule="auto"/>
        <w:ind w:left="567" w:right="-567" w:firstLine="0"/>
        <w:rPr>
          <w:rFonts w:cs="B Nazanin"/>
          <w:szCs w:val="24"/>
        </w:rPr>
      </w:pPr>
      <w:r w:rsidRPr="00B426E4">
        <w:rPr>
          <w:rFonts w:cs="B Nazanin"/>
          <w:szCs w:val="24"/>
        </w:rPr>
        <w:t>Financial analysis and cost control over projects</w:t>
      </w:r>
    </w:p>
    <w:p w14:paraId="20616DAD" w14:textId="77777777" w:rsidR="000E293A" w:rsidRPr="00B426E4" w:rsidRDefault="000E293A" w:rsidP="00732801">
      <w:pPr>
        <w:pStyle w:val="ListParagraph"/>
        <w:numPr>
          <w:ilvl w:val="1"/>
          <w:numId w:val="8"/>
        </w:numPr>
        <w:bidi w:val="0"/>
        <w:spacing w:line="276" w:lineRule="auto"/>
        <w:ind w:left="567" w:right="-567" w:firstLine="0"/>
        <w:rPr>
          <w:rFonts w:cs="B Nazanin"/>
          <w:szCs w:val="24"/>
          <w:rtl/>
        </w:rPr>
      </w:pPr>
      <w:r w:rsidRPr="00B426E4">
        <w:rPr>
          <w:rFonts w:cs="B Nazanin"/>
          <w:szCs w:val="24"/>
        </w:rPr>
        <w:t>Optimization of project procedures and divisions data flow</w:t>
      </w:r>
    </w:p>
    <w:p w14:paraId="54B95220" w14:textId="77777777" w:rsidR="000E293A" w:rsidRPr="00B426E4" w:rsidRDefault="000E293A" w:rsidP="00732801">
      <w:pPr>
        <w:pStyle w:val="ListParagraph"/>
        <w:numPr>
          <w:ilvl w:val="1"/>
          <w:numId w:val="8"/>
        </w:numPr>
        <w:bidi w:val="0"/>
        <w:spacing w:line="276" w:lineRule="auto"/>
        <w:ind w:left="567" w:right="-567" w:firstLine="0"/>
        <w:rPr>
          <w:rFonts w:cs="B Nazanin"/>
          <w:szCs w:val="24"/>
        </w:rPr>
      </w:pPr>
      <w:r w:rsidRPr="00B426E4">
        <w:rPr>
          <w:rFonts w:cs="B Nazanin"/>
          <w:szCs w:val="24"/>
        </w:rPr>
        <w:t xml:space="preserve">familiarity with DCC </w:t>
      </w:r>
      <w:proofErr w:type="gramStart"/>
      <w:r w:rsidRPr="00B426E4">
        <w:rPr>
          <w:rFonts w:cs="B Nazanin"/>
          <w:szCs w:val="24"/>
        </w:rPr>
        <w:t>flow ,</w:t>
      </w:r>
      <w:proofErr w:type="gramEnd"/>
      <w:r w:rsidRPr="00B426E4">
        <w:rPr>
          <w:rFonts w:cs="B Nazanin"/>
          <w:szCs w:val="24"/>
        </w:rPr>
        <w:t xml:space="preserve"> maintenance procedure and foreign purchase procedures</w:t>
      </w:r>
    </w:p>
    <w:p w14:paraId="64906C04" w14:textId="77777777" w:rsidR="000E293A" w:rsidRPr="00B426E4" w:rsidRDefault="000E293A" w:rsidP="00732801">
      <w:pPr>
        <w:pStyle w:val="ListParagraph"/>
        <w:numPr>
          <w:ilvl w:val="1"/>
          <w:numId w:val="8"/>
        </w:numPr>
        <w:bidi w:val="0"/>
        <w:spacing w:line="276" w:lineRule="auto"/>
        <w:ind w:left="567" w:right="-567" w:firstLine="0"/>
        <w:rPr>
          <w:rFonts w:cs="B Nazanin"/>
          <w:szCs w:val="24"/>
          <w:rtl/>
        </w:rPr>
      </w:pPr>
      <w:r w:rsidRPr="00B426E4">
        <w:rPr>
          <w:rFonts w:cs="B Nazanin"/>
          <w:szCs w:val="24"/>
        </w:rPr>
        <w:t>familiar with common organizational job descriptions and responsibilities</w:t>
      </w:r>
    </w:p>
    <w:p w14:paraId="138CBFDB" w14:textId="77777777" w:rsidR="000E293A" w:rsidRPr="00B426E4" w:rsidRDefault="000E293A" w:rsidP="00732801">
      <w:pPr>
        <w:pStyle w:val="ListParagraph"/>
        <w:numPr>
          <w:ilvl w:val="1"/>
          <w:numId w:val="8"/>
        </w:numPr>
        <w:bidi w:val="0"/>
        <w:spacing w:line="276" w:lineRule="auto"/>
        <w:ind w:left="567" w:right="-567" w:firstLine="0"/>
        <w:rPr>
          <w:rFonts w:cs="B Nazanin"/>
          <w:szCs w:val="24"/>
          <w:rtl/>
        </w:rPr>
      </w:pPr>
      <w:r w:rsidRPr="00B426E4">
        <w:rPr>
          <w:rFonts w:cs="B Nazanin"/>
          <w:szCs w:val="24"/>
        </w:rPr>
        <w:t xml:space="preserve">High performance over high stress and costly situations </w:t>
      </w:r>
    </w:p>
    <w:p w14:paraId="19A8E557" w14:textId="77777777" w:rsidR="000E293A" w:rsidRPr="00B426E4" w:rsidRDefault="000E293A" w:rsidP="000E293A">
      <w:pPr>
        <w:pStyle w:val="ListParagraph"/>
        <w:bidi w:val="0"/>
        <w:spacing w:line="276" w:lineRule="auto"/>
        <w:ind w:left="1537" w:right="-567"/>
        <w:rPr>
          <w:rFonts w:cs="B Nazanin"/>
          <w:szCs w:val="24"/>
          <w:rtl/>
        </w:rPr>
      </w:pPr>
    </w:p>
    <w:p w14:paraId="7F72F798" w14:textId="77777777" w:rsidR="000E293A" w:rsidRPr="00B426E4" w:rsidRDefault="000E293A" w:rsidP="000E293A">
      <w:pPr>
        <w:pStyle w:val="ListParagraph"/>
        <w:numPr>
          <w:ilvl w:val="0"/>
          <w:numId w:val="8"/>
        </w:numPr>
        <w:bidi w:val="0"/>
        <w:spacing w:line="360" w:lineRule="auto"/>
        <w:ind w:left="686" w:right="-567"/>
        <w:rPr>
          <w:rFonts w:cs="B Nazanin"/>
          <w:b/>
          <w:bCs/>
          <w:szCs w:val="24"/>
          <w:rtl/>
        </w:rPr>
      </w:pPr>
      <w:proofErr w:type="gramStart"/>
      <w:r w:rsidRPr="00B426E4">
        <w:rPr>
          <w:rFonts w:cs="B Nazanin"/>
          <w:b/>
          <w:bCs/>
          <w:szCs w:val="24"/>
        </w:rPr>
        <w:t>Languages :</w:t>
      </w:r>
      <w:proofErr w:type="gramEnd"/>
    </w:p>
    <w:p w14:paraId="78917CE0" w14:textId="77777777" w:rsidR="000E293A" w:rsidRPr="00B426E4" w:rsidRDefault="000E293A" w:rsidP="000E293A">
      <w:pPr>
        <w:pStyle w:val="ListParagraph"/>
        <w:numPr>
          <w:ilvl w:val="1"/>
          <w:numId w:val="8"/>
        </w:numPr>
        <w:bidi w:val="0"/>
        <w:ind w:left="1537" w:right="-567"/>
        <w:rPr>
          <w:rFonts w:cs="B Nazanin"/>
          <w:szCs w:val="24"/>
          <w:rtl/>
        </w:rPr>
      </w:pPr>
      <w:r w:rsidRPr="00B426E4">
        <w:rPr>
          <w:rFonts w:cs="Cambria"/>
        </w:rPr>
        <w:t>Persian / Farsi</w:t>
      </w:r>
      <w:r w:rsidRPr="00B426E4">
        <w:rPr>
          <w:rFonts w:cs="B Nazanin"/>
          <w:szCs w:val="24"/>
        </w:rPr>
        <w:tab/>
      </w:r>
      <w:r w:rsidRPr="00B426E4">
        <w:rPr>
          <w:rFonts w:cs="B Nazanin"/>
          <w:szCs w:val="24"/>
        </w:rPr>
        <w:tab/>
        <w:t>Native language</w:t>
      </w:r>
    </w:p>
    <w:p w14:paraId="0070848E" w14:textId="77777777" w:rsidR="000E293A" w:rsidRPr="00B426E4" w:rsidRDefault="000E293A" w:rsidP="000E293A">
      <w:pPr>
        <w:pStyle w:val="ListParagraph"/>
        <w:numPr>
          <w:ilvl w:val="1"/>
          <w:numId w:val="8"/>
        </w:numPr>
        <w:bidi w:val="0"/>
        <w:ind w:left="1537" w:right="-567"/>
        <w:rPr>
          <w:rFonts w:cs="B Nazanin"/>
          <w:szCs w:val="24"/>
          <w:rtl/>
        </w:rPr>
      </w:pPr>
      <w:r w:rsidRPr="00B426E4">
        <w:rPr>
          <w:rFonts w:cs="B Nazanin"/>
          <w:szCs w:val="24"/>
        </w:rPr>
        <w:t>English</w:t>
      </w:r>
      <w:r w:rsidRPr="00B426E4">
        <w:rPr>
          <w:rFonts w:cs="B Nazanin"/>
          <w:szCs w:val="24"/>
          <w:rtl/>
        </w:rPr>
        <w:tab/>
      </w:r>
      <w:r w:rsidRPr="00B426E4">
        <w:rPr>
          <w:rFonts w:cs="B Nazanin"/>
          <w:szCs w:val="24"/>
          <w:rtl/>
        </w:rPr>
        <w:tab/>
      </w:r>
      <w:r w:rsidRPr="00B426E4">
        <w:rPr>
          <w:rFonts w:cs="B Nazanin"/>
          <w:szCs w:val="24"/>
          <w:rtl/>
        </w:rPr>
        <w:tab/>
      </w:r>
      <w:r w:rsidRPr="00B426E4">
        <w:rPr>
          <w:rFonts w:cs="B Nazanin"/>
          <w:szCs w:val="24"/>
        </w:rPr>
        <w:t xml:space="preserve">Fluent </w:t>
      </w:r>
    </w:p>
    <w:p w14:paraId="7799F3B4" w14:textId="77777777" w:rsidR="000E293A" w:rsidRPr="00B426E4" w:rsidRDefault="000E293A" w:rsidP="000E293A">
      <w:pPr>
        <w:pStyle w:val="ListParagraph"/>
        <w:numPr>
          <w:ilvl w:val="1"/>
          <w:numId w:val="8"/>
        </w:numPr>
        <w:bidi w:val="0"/>
        <w:ind w:left="1537" w:right="-567"/>
        <w:rPr>
          <w:rFonts w:cs="B Nazanin"/>
          <w:szCs w:val="24"/>
        </w:rPr>
      </w:pPr>
      <w:r w:rsidRPr="00B426E4">
        <w:rPr>
          <w:rFonts w:cs="B Nazanin"/>
          <w:szCs w:val="24"/>
        </w:rPr>
        <w:t>Deutsch / Germany</w:t>
      </w:r>
      <w:r w:rsidRPr="00B426E4">
        <w:rPr>
          <w:rFonts w:cs="B Nazanin"/>
          <w:szCs w:val="24"/>
          <w:rtl/>
        </w:rPr>
        <w:tab/>
      </w:r>
      <w:r w:rsidRPr="00B426E4">
        <w:rPr>
          <w:rFonts w:cs="B Nazanin"/>
          <w:szCs w:val="24"/>
        </w:rPr>
        <w:t xml:space="preserve">Intermediate - Basic </w:t>
      </w:r>
    </w:p>
    <w:p w14:paraId="68274277" w14:textId="77777777" w:rsidR="000E293A" w:rsidRPr="00B426E4" w:rsidRDefault="000E293A" w:rsidP="000E293A">
      <w:pPr>
        <w:pStyle w:val="ListParagraph"/>
        <w:numPr>
          <w:ilvl w:val="1"/>
          <w:numId w:val="8"/>
        </w:numPr>
        <w:bidi w:val="0"/>
        <w:ind w:left="1537" w:right="-567"/>
        <w:rPr>
          <w:rFonts w:cs="B Nazanin"/>
          <w:szCs w:val="24"/>
          <w:rtl/>
        </w:rPr>
      </w:pPr>
      <w:r w:rsidRPr="00B426E4">
        <w:rPr>
          <w:rFonts w:cs="B Nazanin"/>
          <w:szCs w:val="24"/>
        </w:rPr>
        <w:t>Arabic</w:t>
      </w:r>
      <w:r w:rsidRPr="00B426E4">
        <w:rPr>
          <w:rFonts w:cs="B Nazanin"/>
          <w:szCs w:val="24"/>
        </w:rPr>
        <w:tab/>
      </w:r>
      <w:r w:rsidRPr="00B426E4">
        <w:rPr>
          <w:rFonts w:cs="B Nazanin"/>
          <w:szCs w:val="24"/>
        </w:rPr>
        <w:tab/>
      </w:r>
      <w:r w:rsidRPr="00B426E4">
        <w:rPr>
          <w:rFonts w:cs="B Nazanin"/>
          <w:szCs w:val="24"/>
        </w:rPr>
        <w:tab/>
        <w:t>Intermediate-low</w:t>
      </w:r>
    </w:p>
    <w:p w14:paraId="452DC132" w14:textId="77777777" w:rsidR="000E293A" w:rsidRPr="000E293A" w:rsidRDefault="000E293A" w:rsidP="000E293A">
      <w:pPr>
        <w:pStyle w:val="ListParagraph"/>
        <w:numPr>
          <w:ilvl w:val="1"/>
          <w:numId w:val="8"/>
        </w:numPr>
        <w:bidi w:val="0"/>
        <w:ind w:left="1537" w:right="-567"/>
        <w:rPr>
          <w:rFonts w:cs="B Nazanin"/>
          <w:sz w:val="24"/>
          <w:szCs w:val="26"/>
        </w:rPr>
      </w:pPr>
      <w:r w:rsidRPr="00B426E4">
        <w:rPr>
          <w:rFonts w:cs="B Nazanin"/>
          <w:szCs w:val="24"/>
        </w:rPr>
        <w:t>French</w:t>
      </w:r>
      <w:r w:rsidRPr="00B426E4">
        <w:rPr>
          <w:rFonts w:cs="B Nazanin" w:hint="cs"/>
          <w:szCs w:val="24"/>
          <w:rtl/>
        </w:rPr>
        <w:t xml:space="preserve"> </w:t>
      </w:r>
      <w:r w:rsidRPr="000E293A">
        <w:rPr>
          <w:rFonts w:cs="B Nazanin" w:hint="cs"/>
          <w:sz w:val="24"/>
          <w:szCs w:val="26"/>
          <w:rtl/>
        </w:rPr>
        <w:tab/>
      </w:r>
      <w:r w:rsidRPr="000E293A">
        <w:rPr>
          <w:rFonts w:cs="B Nazanin" w:hint="cs"/>
          <w:sz w:val="24"/>
          <w:szCs w:val="26"/>
          <w:rtl/>
        </w:rPr>
        <w:tab/>
      </w:r>
      <w:r w:rsidRPr="000E293A">
        <w:rPr>
          <w:rFonts w:cs="B Nazanin"/>
          <w:sz w:val="24"/>
          <w:szCs w:val="26"/>
        </w:rPr>
        <w:tab/>
        <w:t>Familiar</w:t>
      </w:r>
    </w:p>
    <w:p w14:paraId="07597F92" w14:textId="77777777" w:rsidR="00F37711" w:rsidRPr="000E293A" w:rsidRDefault="00F37711" w:rsidP="00F37711">
      <w:pPr>
        <w:rPr>
          <w:sz w:val="20"/>
          <w:szCs w:val="24"/>
        </w:rPr>
      </w:pPr>
    </w:p>
    <w:p w14:paraId="0F7FC6CE" w14:textId="77777777" w:rsidR="00F37711" w:rsidRPr="000E293A" w:rsidRDefault="00F37711">
      <w:pPr>
        <w:rPr>
          <w:sz w:val="20"/>
          <w:szCs w:val="24"/>
        </w:rPr>
      </w:pPr>
    </w:p>
    <w:p w14:paraId="33FA7A3E" w14:textId="77777777" w:rsidR="00F37711" w:rsidRPr="000E293A" w:rsidRDefault="00F37711">
      <w:pPr>
        <w:rPr>
          <w:sz w:val="20"/>
          <w:szCs w:val="24"/>
        </w:rPr>
      </w:pPr>
    </w:p>
    <w:p w14:paraId="2B307936" w14:textId="77777777" w:rsidR="00F37711" w:rsidRPr="000E293A" w:rsidRDefault="00F37711">
      <w:pPr>
        <w:rPr>
          <w:sz w:val="20"/>
          <w:szCs w:val="24"/>
        </w:rPr>
      </w:pPr>
    </w:p>
    <w:p w14:paraId="7DA6DA8A" w14:textId="77777777" w:rsidR="00F37711" w:rsidRPr="000E293A" w:rsidRDefault="00F37711">
      <w:pPr>
        <w:rPr>
          <w:sz w:val="20"/>
          <w:szCs w:val="24"/>
        </w:rPr>
      </w:pPr>
    </w:p>
    <w:p w14:paraId="051ADCBE" w14:textId="77777777" w:rsidR="00F37711" w:rsidRPr="000E293A" w:rsidRDefault="00F37711">
      <w:pPr>
        <w:rPr>
          <w:sz w:val="20"/>
          <w:szCs w:val="24"/>
        </w:rPr>
      </w:pPr>
      <w:r w:rsidRPr="000E293A">
        <w:rPr>
          <w:sz w:val="20"/>
          <w:szCs w:val="24"/>
        </w:rPr>
        <w:br w:type="page"/>
      </w:r>
    </w:p>
    <w:p w14:paraId="72931B32" w14:textId="77777777" w:rsidR="008861FE" w:rsidRPr="000E293A" w:rsidRDefault="0010643D" w:rsidP="008861FE">
      <w:pPr>
        <w:pStyle w:val="Heading2"/>
        <w:rPr>
          <w:sz w:val="24"/>
          <w:szCs w:val="28"/>
        </w:rPr>
      </w:pPr>
      <w:sdt>
        <w:sdtPr>
          <w:rPr>
            <w:sz w:val="24"/>
            <w:szCs w:val="28"/>
          </w:rPr>
          <w:id w:val="1001553383"/>
          <w:placeholder>
            <w:docPart w:val="C592678B6970494987F87834A6D3C53A"/>
          </w:placeholder>
          <w:temporary/>
          <w:showingPlcHdr/>
          <w15:appearance w15:val="hidden"/>
        </w:sdtPr>
        <w:sdtEndPr/>
        <w:sdtContent>
          <w:r w:rsidR="008861FE" w:rsidRPr="000E293A">
            <w:rPr>
              <w:sz w:val="24"/>
              <w:szCs w:val="28"/>
            </w:rPr>
            <w:t>WORK EXPERIENCE</w:t>
          </w:r>
        </w:sdtContent>
      </w:sdt>
    </w:p>
    <w:p w14:paraId="524A0684" w14:textId="4F53CAE8" w:rsidR="00054F0D" w:rsidRPr="000E293A" w:rsidRDefault="00054F0D" w:rsidP="00054F0D">
      <w:pPr>
        <w:rPr>
          <w:b/>
          <w:sz w:val="20"/>
          <w:szCs w:val="24"/>
        </w:rPr>
      </w:pPr>
      <w:r w:rsidRPr="000E293A">
        <w:rPr>
          <w:b/>
          <w:sz w:val="20"/>
          <w:szCs w:val="24"/>
        </w:rPr>
        <w:t>201</w:t>
      </w:r>
      <w:r>
        <w:rPr>
          <w:b/>
          <w:sz w:val="20"/>
          <w:szCs w:val="24"/>
        </w:rPr>
        <w:t>9</w:t>
      </w:r>
      <w:r w:rsidRPr="000E293A">
        <w:rPr>
          <w:b/>
          <w:sz w:val="20"/>
          <w:szCs w:val="24"/>
        </w:rPr>
        <w:t xml:space="preserve"> / Sep to Now </w:t>
      </w:r>
    </w:p>
    <w:p w14:paraId="7CE8D2B6" w14:textId="1EE4D72D" w:rsidR="00054F0D" w:rsidRPr="000E293A" w:rsidRDefault="00054F0D" w:rsidP="00054F0D">
      <w:pPr>
        <w:rPr>
          <w:b/>
          <w:sz w:val="20"/>
          <w:szCs w:val="24"/>
        </w:rPr>
      </w:pPr>
      <w:r>
        <w:rPr>
          <w:b/>
          <w:sz w:val="20"/>
          <w:szCs w:val="24"/>
        </w:rPr>
        <w:t>Tecnotree</w:t>
      </w:r>
    </w:p>
    <w:p w14:paraId="0AE88B61" w14:textId="26C21DAF" w:rsidR="00054F0D" w:rsidRPr="000E293A" w:rsidRDefault="00054F0D" w:rsidP="00054F0D">
      <w:pPr>
        <w:rPr>
          <w:sz w:val="20"/>
          <w:szCs w:val="24"/>
        </w:rPr>
      </w:pPr>
      <w:r w:rsidRPr="000E293A">
        <w:rPr>
          <w:b/>
          <w:sz w:val="20"/>
          <w:szCs w:val="24"/>
        </w:rPr>
        <w:t>Position:</w:t>
      </w:r>
      <w:r w:rsidRPr="000E293A">
        <w:rPr>
          <w:sz w:val="20"/>
          <w:szCs w:val="24"/>
        </w:rPr>
        <w:t xml:space="preserve"> </w:t>
      </w:r>
      <w:r>
        <w:rPr>
          <w:sz w:val="20"/>
          <w:szCs w:val="24"/>
        </w:rPr>
        <w:t xml:space="preserve">Senior </w:t>
      </w:r>
      <w:proofErr w:type="spellStart"/>
      <w:r>
        <w:rPr>
          <w:sz w:val="20"/>
          <w:szCs w:val="24"/>
        </w:rPr>
        <w:t>FullStack</w:t>
      </w:r>
      <w:proofErr w:type="spellEnd"/>
      <w:r w:rsidRPr="000E293A">
        <w:rPr>
          <w:sz w:val="20"/>
          <w:szCs w:val="24"/>
        </w:rPr>
        <w:t xml:space="preserve"> Software Developer</w:t>
      </w:r>
    </w:p>
    <w:p w14:paraId="72E3CD90" w14:textId="16A127D4" w:rsidR="00054F0D" w:rsidRDefault="00054F0D" w:rsidP="00054F0D">
      <w:pPr>
        <w:rPr>
          <w:sz w:val="20"/>
          <w:szCs w:val="24"/>
        </w:rPr>
      </w:pPr>
      <w:r>
        <w:rPr>
          <w:sz w:val="20"/>
          <w:szCs w:val="24"/>
        </w:rPr>
        <w:t>Description:</w:t>
      </w:r>
    </w:p>
    <w:p w14:paraId="7A054C77" w14:textId="2B62183D" w:rsidR="00054F0D" w:rsidRDefault="00054F0D" w:rsidP="00054F0D">
      <w:pPr>
        <w:ind w:left="522"/>
        <w:rPr>
          <w:sz w:val="20"/>
          <w:szCs w:val="24"/>
        </w:rPr>
      </w:pPr>
      <w:r>
        <w:rPr>
          <w:sz w:val="20"/>
          <w:szCs w:val="24"/>
        </w:rPr>
        <w:t>Create/Debug Telecommunications Applications …</w:t>
      </w:r>
    </w:p>
    <w:p w14:paraId="6D489B9F" w14:textId="4C8D6121" w:rsidR="00054F0D" w:rsidRDefault="00054F0D" w:rsidP="00054F0D">
      <w:pPr>
        <w:rPr>
          <w:sz w:val="20"/>
          <w:szCs w:val="24"/>
        </w:rPr>
      </w:pPr>
      <w:r>
        <w:rPr>
          <w:sz w:val="20"/>
          <w:szCs w:val="24"/>
        </w:rPr>
        <w:t>Technologies:</w:t>
      </w:r>
    </w:p>
    <w:p w14:paraId="7EE7D6B6" w14:textId="71C0E920" w:rsidR="00054F0D" w:rsidRPr="000E293A" w:rsidRDefault="00054F0D" w:rsidP="00054F0D">
      <w:pPr>
        <w:ind w:left="284"/>
      </w:pPr>
      <w:r>
        <w:t>Nodejs, VueJs, React-Native, MongoDB, Cassandra DB, Kafka, RabbitMQ, Redis, Docker, Kubernetes, …</w:t>
      </w:r>
    </w:p>
    <w:p w14:paraId="5C6964B9" w14:textId="77777777" w:rsidR="00054F0D" w:rsidRDefault="00054F0D" w:rsidP="008861FE">
      <w:pPr>
        <w:rPr>
          <w:b/>
          <w:sz w:val="20"/>
          <w:szCs w:val="24"/>
        </w:rPr>
      </w:pPr>
    </w:p>
    <w:p w14:paraId="10873385" w14:textId="2DCE0135" w:rsidR="008861FE" w:rsidRPr="000E293A" w:rsidRDefault="008861FE" w:rsidP="008861FE">
      <w:pPr>
        <w:rPr>
          <w:b/>
          <w:sz w:val="20"/>
          <w:szCs w:val="24"/>
        </w:rPr>
      </w:pPr>
      <w:r w:rsidRPr="000E293A">
        <w:rPr>
          <w:b/>
          <w:sz w:val="20"/>
          <w:szCs w:val="24"/>
        </w:rPr>
        <w:t xml:space="preserve">2018 / Sep to </w:t>
      </w:r>
      <w:r w:rsidR="00054F0D">
        <w:rPr>
          <w:b/>
          <w:sz w:val="20"/>
          <w:szCs w:val="24"/>
        </w:rPr>
        <w:t>2019 / Sep</w:t>
      </w:r>
      <w:r w:rsidRPr="000E293A">
        <w:rPr>
          <w:b/>
          <w:sz w:val="20"/>
          <w:szCs w:val="24"/>
        </w:rPr>
        <w:t xml:space="preserve"> </w:t>
      </w:r>
    </w:p>
    <w:p w14:paraId="2DD02D97" w14:textId="77777777" w:rsidR="008861FE" w:rsidRPr="000E293A" w:rsidRDefault="008861FE" w:rsidP="008861FE">
      <w:pPr>
        <w:rPr>
          <w:b/>
          <w:sz w:val="20"/>
          <w:szCs w:val="24"/>
        </w:rPr>
      </w:pPr>
      <w:r w:rsidRPr="000E293A">
        <w:rPr>
          <w:b/>
          <w:sz w:val="20"/>
          <w:szCs w:val="24"/>
        </w:rPr>
        <w:t>EPOSENSE (eposense.com)</w:t>
      </w:r>
    </w:p>
    <w:p w14:paraId="2671BD25" w14:textId="2C5AB2E1" w:rsidR="008861FE" w:rsidRPr="000E293A" w:rsidRDefault="008861FE" w:rsidP="008861FE">
      <w:pPr>
        <w:rPr>
          <w:sz w:val="20"/>
          <w:szCs w:val="24"/>
        </w:rPr>
      </w:pPr>
      <w:r w:rsidRPr="000E293A">
        <w:rPr>
          <w:b/>
          <w:sz w:val="20"/>
          <w:szCs w:val="24"/>
        </w:rPr>
        <w:t>Position:</w:t>
      </w:r>
      <w:r w:rsidRPr="000E293A">
        <w:rPr>
          <w:sz w:val="20"/>
          <w:szCs w:val="24"/>
        </w:rPr>
        <w:t xml:space="preserve"> Project Manager </w:t>
      </w:r>
      <w:r w:rsidR="00895DEF">
        <w:rPr>
          <w:sz w:val="20"/>
          <w:szCs w:val="24"/>
        </w:rPr>
        <w:t>/</w:t>
      </w:r>
      <w:r w:rsidRPr="000E293A">
        <w:rPr>
          <w:sz w:val="20"/>
          <w:szCs w:val="24"/>
        </w:rPr>
        <w:t xml:space="preserve"> Software Developer</w:t>
      </w:r>
    </w:p>
    <w:p w14:paraId="7471EC43" w14:textId="77777777" w:rsidR="008861FE" w:rsidRPr="000E293A" w:rsidRDefault="008861FE" w:rsidP="008861FE">
      <w:pPr>
        <w:rPr>
          <w:sz w:val="20"/>
          <w:szCs w:val="24"/>
        </w:rPr>
      </w:pPr>
      <w:r w:rsidRPr="000E293A">
        <w:rPr>
          <w:sz w:val="20"/>
          <w:szCs w:val="24"/>
        </w:rPr>
        <w:t xml:space="preserve">Involved </w:t>
      </w:r>
      <w:r w:rsidR="00B40EAF" w:rsidRPr="000E293A">
        <w:rPr>
          <w:sz w:val="20"/>
          <w:szCs w:val="24"/>
        </w:rPr>
        <w:t>projects:</w:t>
      </w:r>
    </w:p>
    <w:p w14:paraId="5181AC8B" w14:textId="77777777" w:rsidR="008861FE" w:rsidRPr="000E293A" w:rsidRDefault="008861FE" w:rsidP="008861FE">
      <w:pPr>
        <w:ind w:left="238"/>
        <w:rPr>
          <w:sz w:val="20"/>
          <w:szCs w:val="24"/>
        </w:rPr>
      </w:pPr>
      <w:r w:rsidRPr="000E293A">
        <w:rPr>
          <w:sz w:val="20"/>
          <w:szCs w:val="24"/>
        </w:rPr>
        <w:t xml:space="preserve">Shipment.Diliviri.com:  Nodejs </w:t>
      </w:r>
      <w:proofErr w:type="spellStart"/>
      <w:r w:rsidRPr="000E293A">
        <w:rPr>
          <w:sz w:val="20"/>
          <w:szCs w:val="24"/>
        </w:rPr>
        <w:t>Vuejs</w:t>
      </w:r>
      <w:proofErr w:type="spellEnd"/>
      <w:r w:rsidRPr="000E293A">
        <w:rPr>
          <w:sz w:val="20"/>
          <w:szCs w:val="24"/>
        </w:rPr>
        <w:t xml:space="preserve">, </w:t>
      </w:r>
      <w:proofErr w:type="spellStart"/>
      <w:r w:rsidRPr="000E293A">
        <w:rPr>
          <w:sz w:val="20"/>
          <w:szCs w:val="24"/>
        </w:rPr>
        <w:t>vue</w:t>
      </w:r>
      <w:proofErr w:type="spellEnd"/>
      <w:r w:rsidRPr="000E293A">
        <w:rPr>
          <w:sz w:val="20"/>
          <w:szCs w:val="24"/>
        </w:rPr>
        <w:t>-native</w:t>
      </w:r>
    </w:p>
    <w:p w14:paraId="76C5210A" w14:textId="77777777" w:rsidR="008861FE" w:rsidRPr="000E293A" w:rsidRDefault="008861FE" w:rsidP="008861FE">
      <w:pPr>
        <w:ind w:left="522" w:right="332"/>
      </w:pPr>
      <w:r w:rsidRPr="000E293A">
        <w:t xml:space="preserve">Delivery system for drivers and vehicles to find the best direction to minimize cost and duration of delivery with multiple vehicles and drivers </w:t>
      </w:r>
    </w:p>
    <w:p w14:paraId="039186F4" w14:textId="77777777" w:rsidR="008861FE" w:rsidRPr="000E293A" w:rsidRDefault="008861FE" w:rsidP="008861FE">
      <w:pPr>
        <w:ind w:left="522" w:right="332"/>
        <w:rPr>
          <w:sz w:val="20"/>
          <w:szCs w:val="24"/>
        </w:rPr>
      </w:pPr>
    </w:p>
    <w:p w14:paraId="00F2FE1C" w14:textId="77777777" w:rsidR="008861FE" w:rsidRPr="000E293A" w:rsidRDefault="008861FE" w:rsidP="008861FE">
      <w:pPr>
        <w:ind w:left="238"/>
        <w:rPr>
          <w:sz w:val="20"/>
          <w:szCs w:val="24"/>
        </w:rPr>
      </w:pPr>
      <w:r w:rsidRPr="000E293A">
        <w:rPr>
          <w:sz w:val="20"/>
          <w:szCs w:val="24"/>
        </w:rPr>
        <w:t>Diliviri.com Nodejs Angular 1.x</w:t>
      </w:r>
    </w:p>
    <w:p w14:paraId="050B25E2" w14:textId="77777777" w:rsidR="008861FE" w:rsidRPr="000E293A" w:rsidRDefault="008861FE" w:rsidP="008861FE">
      <w:pPr>
        <w:ind w:left="522"/>
      </w:pPr>
      <w:r w:rsidRPr="000E293A">
        <w:t>Collection of many micro services for three panels</w:t>
      </w:r>
    </w:p>
    <w:p w14:paraId="17B8FAF0" w14:textId="1E98ED31" w:rsidR="008861FE" w:rsidRDefault="008861FE" w:rsidP="008861FE">
      <w:pPr>
        <w:ind w:left="522"/>
      </w:pPr>
      <w:r w:rsidRPr="000E293A">
        <w:t>With mongo-dB database and there were 6 different app on android and iOS for these panels</w:t>
      </w:r>
    </w:p>
    <w:p w14:paraId="2F4838B6" w14:textId="4A5D2104" w:rsidR="00054F0D" w:rsidRDefault="00054F0D" w:rsidP="00054F0D">
      <w:pPr>
        <w:rPr>
          <w:sz w:val="20"/>
          <w:szCs w:val="24"/>
        </w:rPr>
      </w:pPr>
      <w:r>
        <w:rPr>
          <w:sz w:val="20"/>
          <w:szCs w:val="24"/>
        </w:rPr>
        <w:t>technologies:</w:t>
      </w:r>
    </w:p>
    <w:p w14:paraId="00B4647B" w14:textId="3CFA1166" w:rsidR="00054F0D" w:rsidRPr="000E293A" w:rsidRDefault="00054F0D" w:rsidP="00054F0D">
      <w:pPr>
        <w:ind w:left="284"/>
      </w:pPr>
      <w:r>
        <w:t>Nodejs, VueJs, React-Native, MongoDB, RabbitMQ, Redis, Docker …</w:t>
      </w:r>
    </w:p>
    <w:p w14:paraId="6BD04086" w14:textId="77777777" w:rsidR="00054F0D" w:rsidRPr="000E293A" w:rsidRDefault="00054F0D" w:rsidP="00054F0D"/>
    <w:p w14:paraId="2E7F9220" w14:textId="77777777" w:rsidR="008861FE" w:rsidRPr="000E293A" w:rsidRDefault="008861FE" w:rsidP="008861FE">
      <w:pPr>
        <w:rPr>
          <w:b/>
          <w:sz w:val="20"/>
          <w:szCs w:val="24"/>
        </w:rPr>
      </w:pPr>
    </w:p>
    <w:p w14:paraId="6F15B463" w14:textId="64CA6373" w:rsidR="008861FE" w:rsidRPr="000E293A" w:rsidRDefault="00301578" w:rsidP="0007405A">
      <w:pPr>
        <w:rPr>
          <w:b/>
          <w:sz w:val="20"/>
          <w:szCs w:val="24"/>
        </w:rPr>
      </w:pPr>
      <w:r>
        <w:rPr>
          <w:b/>
          <w:sz w:val="20"/>
          <w:szCs w:val="24"/>
        </w:rPr>
        <w:t>2014</w:t>
      </w:r>
      <w:r w:rsidR="008861FE" w:rsidRPr="000E293A">
        <w:rPr>
          <w:b/>
          <w:sz w:val="20"/>
          <w:szCs w:val="24"/>
        </w:rPr>
        <w:t xml:space="preserve"> / </w:t>
      </w:r>
      <w:r>
        <w:rPr>
          <w:b/>
          <w:sz w:val="20"/>
          <w:szCs w:val="24"/>
        </w:rPr>
        <w:t>March</w:t>
      </w:r>
      <w:r w:rsidR="008861FE" w:rsidRPr="000E293A">
        <w:rPr>
          <w:b/>
          <w:sz w:val="20"/>
          <w:szCs w:val="24"/>
        </w:rPr>
        <w:t xml:space="preserve"> to 2018 / Sep </w:t>
      </w:r>
    </w:p>
    <w:p w14:paraId="2EB6396B" w14:textId="77777777" w:rsidR="008861FE" w:rsidRPr="000E293A" w:rsidRDefault="008861FE" w:rsidP="008861FE">
      <w:pPr>
        <w:rPr>
          <w:b/>
          <w:sz w:val="20"/>
          <w:szCs w:val="24"/>
        </w:rPr>
      </w:pPr>
      <w:r w:rsidRPr="000E293A">
        <w:rPr>
          <w:b/>
          <w:sz w:val="20"/>
          <w:szCs w:val="24"/>
        </w:rPr>
        <w:t>Rahpooyan (rahpooyan.ir)</w:t>
      </w:r>
    </w:p>
    <w:p w14:paraId="1FC596AA" w14:textId="77777777" w:rsidR="008861FE" w:rsidRPr="000E293A" w:rsidRDefault="008861FE" w:rsidP="008861FE">
      <w:pPr>
        <w:rPr>
          <w:sz w:val="20"/>
          <w:szCs w:val="24"/>
        </w:rPr>
      </w:pPr>
      <w:r w:rsidRPr="000E293A">
        <w:rPr>
          <w:b/>
          <w:sz w:val="20"/>
          <w:szCs w:val="24"/>
        </w:rPr>
        <w:t>Position:</w:t>
      </w:r>
      <w:r w:rsidRPr="000E293A">
        <w:rPr>
          <w:sz w:val="20"/>
          <w:szCs w:val="24"/>
        </w:rPr>
        <w:t xml:space="preserve"> Project Manager + Software Developer</w:t>
      </w:r>
    </w:p>
    <w:p w14:paraId="7A31B499" w14:textId="77777777" w:rsidR="008861FE" w:rsidRPr="000E293A" w:rsidRDefault="008861FE" w:rsidP="008861FE">
      <w:pPr>
        <w:rPr>
          <w:sz w:val="20"/>
          <w:szCs w:val="24"/>
        </w:rPr>
      </w:pPr>
      <w:r w:rsidRPr="000E293A">
        <w:rPr>
          <w:sz w:val="20"/>
          <w:szCs w:val="24"/>
        </w:rPr>
        <w:t xml:space="preserve">Involved </w:t>
      </w:r>
      <w:r w:rsidR="00B40EAF" w:rsidRPr="000E293A">
        <w:rPr>
          <w:sz w:val="20"/>
          <w:szCs w:val="24"/>
        </w:rPr>
        <w:t>projects:</w:t>
      </w:r>
    </w:p>
    <w:p w14:paraId="5FEA3E4D" w14:textId="77777777" w:rsidR="008861FE" w:rsidRPr="000E293A" w:rsidRDefault="008861FE" w:rsidP="008861FE">
      <w:pPr>
        <w:ind w:left="238"/>
        <w:rPr>
          <w:sz w:val="20"/>
          <w:szCs w:val="24"/>
        </w:rPr>
      </w:pPr>
      <w:r w:rsidRPr="000E293A">
        <w:rPr>
          <w:sz w:val="20"/>
          <w:szCs w:val="24"/>
        </w:rPr>
        <w:t xml:space="preserve">Wow.kanoon.ir: Laravel </w:t>
      </w:r>
      <w:proofErr w:type="spellStart"/>
      <w:r w:rsidRPr="000E293A">
        <w:rPr>
          <w:sz w:val="20"/>
          <w:szCs w:val="24"/>
        </w:rPr>
        <w:t>Vuejs</w:t>
      </w:r>
      <w:proofErr w:type="spellEnd"/>
    </w:p>
    <w:p w14:paraId="3864FF64" w14:textId="77777777" w:rsidR="008861FE" w:rsidRPr="000E293A" w:rsidRDefault="008861FE" w:rsidP="008861FE">
      <w:pPr>
        <w:ind w:left="522"/>
      </w:pPr>
      <w:r w:rsidRPr="000E293A">
        <w:t xml:space="preserve">(Full featured app with </w:t>
      </w:r>
      <w:proofErr w:type="spellStart"/>
      <w:r w:rsidRPr="000E293A">
        <w:t>laravel</w:t>
      </w:r>
      <w:proofErr w:type="spellEnd"/>
      <w:r w:rsidRPr="000E293A">
        <w:t xml:space="preserve"> and </w:t>
      </w:r>
      <w:proofErr w:type="spellStart"/>
      <w:r w:rsidRPr="000E293A">
        <w:t>Vuejs</w:t>
      </w:r>
      <w:proofErr w:type="spellEnd"/>
      <w:r w:rsidRPr="000E293A">
        <w:t xml:space="preserve"> with many complex procedures and many visual effects See it for more information did it all in 3 to 4 weeks with </w:t>
      </w:r>
      <w:proofErr w:type="spellStart"/>
      <w:r w:rsidRPr="000E293A">
        <w:t>laravel</w:t>
      </w:r>
      <w:proofErr w:type="spellEnd"/>
      <w:r w:rsidRPr="000E293A">
        <w:t xml:space="preserve"> and </w:t>
      </w:r>
      <w:proofErr w:type="spellStart"/>
      <w:r w:rsidRPr="000E293A">
        <w:t>SqlServer</w:t>
      </w:r>
      <w:proofErr w:type="spellEnd"/>
      <w:r w:rsidRPr="000E293A">
        <w:t xml:space="preserve"> in the back and </w:t>
      </w:r>
      <w:proofErr w:type="spellStart"/>
      <w:r w:rsidRPr="000E293A">
        <w:t>Vuejs</w:t>
      </w:r>
      <w:proofErr w:type="spellEnd"/>
      <w:r w:rsidRPr="000E293A">
        <w:t xml:space="preserve"> in front)</w:t>
      </w:r>
    </w:p>
    <w:p w14:paraId="15A67CFE" w14:textId="77777777" w:rsidR="008861FE" w:rsidRPr="000E293A" w:rsidRDefault="008861FE" w:rsidP="008861FE">
      <w:pPr>
        <w:ind w:left="522"/>
      </w:pPr>
    </w:p>
    <w:p w14:paraId="2F15D1B3" w14:textId="77777777" w:rsidR="008861FE" w:rsidRPr="000E293A" w:rsidRDefault="008861FE" w:rsidP="008861FE">
      <w:pPr>
        <w:ind w:left="238"/>
        <w:rPr>
          <w:sz w:val="20"/>
          <w:szCs w:val="24"/>
        </w:rPr>
      </w:pPr>
      <w:r w:rsidRPr="000E293A">
        <w:rPr>
          <w:sz w:val="20"/>
          <w:szCs w:val="24"/>
        </w:rPr>
        <w:t>Viseo.ir: Laravel blade</w:t>
      </w:r>
    </w:p>
    <w:p w14:paraId="731A870E" w14:textId="77777777" w:rsidR="008861FE" w:rsidRPr="000E293A" w:rsidRDefault="008861FE" w:rsidP="008861FE">
      <w:pPr>
        <w:ind w:left="522"/>
      </w:pPr>
      <w:r w:rsidRPr="000E293A">
        <w:t>(Full featured content management site with multiple content type and category or user management features Consists of ‘admin.viseo.ir</w:t>
      </w:r>
      <w:proofErr w:type="gramStart"/>
      <w:r w:rsidRPr="000E293A">
        <w:t>’ ,</w:t>
      </w:r>
      <w:proofErr w:type="gramEnd"/>
      <w:r w:rsidRPr="000E293A">
        <w:t xml:space="preserve"> ‘api.viseo.ir’, ‘storage.viseo.ir’, ‘viseo.ir’ , I did all the backend for all of them Only front of admin.viseo.ir App for api.viseo.ir and other related jobs</w:t>
      </w:r>
    </w:p>
    <w:p w14:paraId="5BBC2BC8" w14:textId="77777777" w:rsidR="008861FE" w:rsidRPr="000E293A" w:rsidRDefault="008861FE" w:rsidP="008861FE">
      <w:pPr>
        <w:ind w:left="238"/>
        <w:rPr>
          <w:sz w:val="20"/>
          <w:szCs w:val="24"/>
        </w:rPr>
      </w:pPr>
      <w:r w:rsidRPr="000E293A">
        <w:rPr>
          <w:sz w:val="20"/>
          <w:szCs w:val="24"/>
        </w:rPr>
        <w:t> </w:t>
      </w:r>
    </w:p>
    <w:p w14:paraId="5CE86FB2" w14:textId="77777777" w:rsidR="008861FE" w:rsidRPr="000E293A" w:rsidRDefault="008861FE" w:rsidP="008861FE">
      <w:pPr>
        <w:ind w:left="238"/>
        <w:rPr>
          <w:sz w:val="20"/>
          <w:szCs w:val="24"/>
        </w:rPr>
      </w:pPr>
      <w:r w:rsidRPr="000E293A">
        <w:rPr>
          <w:sz w:val="20"/>
          <w:szCs w:val="24"/>
        </w:rPr>
        <w:t xml:space="preserve">Choqok.ir: Laravel </w:t>
      </w:r>
      <w:proofErr w:type="spellStart"/>
      <w:r w:rsidRPr="000E293A">
        <w:rPr>
          <w:sz w:val="20"/>
          <w:szCs w:val="24"/>
        </w:rPr>
        <w:t>Vuejs</w:t>
      </w:r>
      <w:proofErr w:type="spellEnd"/>
    </w:p>
    <w:p w14:paraId="5C11E9E9" w14:textId="77777777" w:rsidR="008861FE" w:rsidRPr="000E293A" w:rsidRDefault="008861FE" w:rsidP="008861FE">
      <w:pPr>
        <w:ind w:left="522"/>
      </w:pPr>
      <w:r w:rsidRPr="000E293A">
        <w:t>(Fully responsive hybrid app compatible software to add a pdf book as project and add content (media and descriptions) and to locate it with drag and drop. it has too many twist and development complications)</w:t>
      </w:r>
    </w:p>
    <w:p w14:paraId="36477F37" w14:textId="77777777" w:rsidR="008861FE" w:rsidRPr="000E293A" w:rsidRDefault="008861FE" w:rsidP="008861FE">
      <w:pPr>
        <w:ind w:left="238"/>
        <w:rPr>
          <w:sz w:val="20"/>
          <w:szCs w:val="24"/>
        </w:rPr>
      </w:pPr>
    </w:p>
    <w:p w14:paraId="6FE82636" w14:textId="77777777" w:rsidR="008861FE" w:rsidRPr="000E293A" w:rsidRDefault="008861FE" w:rsidP="008861FE">
      <w:pPr>
        <w:ind w:left="238"/>
        <w:rPr>
          <w:sz w:val="20"/>
          <w:szCs w:val="24"/>
        </w:rPr>
      </w:pPr>
      <w:r w:rsidRPr="000E293A">
        <w:rPr>
          <w:sz w:val="20"/>
          <w:szCs w:val="24"/>
        </w:rPr>
        <w:t>Video Review</w:t>
      </w:r>
      <w:r w:rsidRPr="000E293A">
        <w:rPr>
          <w:sz w:val="20"/>
          <w:szCs w:val="24"/>
        </w:rPr>
        <w:tab/>
        <w:t xml:space="preserve">: Laravel </w:t>
      </w:r>
      <w:proofErr w:type="spellStart"/>
      <w:r w:rsidRPr="000E293A">
        <w:rPr>
          <w:sz w:val="20"/>
          <w:szCs w:val="24"/>
        </w:rPr>
        <w:t>Vuejs</w:t>
      </w:r>
      <w:proofErr w:type="spellEnd"/>
    </w:p>
    <w:p w14:paraId="380EDF87" w14:textId="77777777" w:rsidR="008861FE" w:rsidRPr="000E293A" w:rsidRDefault="008861FE" w:rsidP="008861FE">
      <w:pPr>
        <w:ind w:left="522"/>
      </w:pPr>
      <w:r w:rsidRPr="000E293A">
        <w:t>(Fully responsive local web app to review videos and log its issues with multiple users, roles, and video plugins)</w:t>
      </w:r>
    </w:p>
    <w:p w14:paraId="2DA205E7" w14:textId="77777777" w:rsidR="008861FE" w:rsidRPr="000E293A" w:rsidRDefault="008861FE" w:rsidP="008861FE">
      <w:pPr>
        <w:ind w:left="238"/>
        <w:rPr>
          <w:sz w:val="20"/>
          <w:szCs w:val="24"/>
        </w:rPr>
      </w:pPr>
    </w:p>
    <w:p w14:paraId="3BC929D0" w14:textId="77777777" w:rsidR="008861FE" w:rsidRPr="000E293A" w:rsidRDefault="008861FE" w:rsidP="008861FE">
      <w:pPr>
        <w:ind w:left="238"/>
        <w:rPr>
          <w:sz w:val="20"/>
          <w:szCs w:val="24"/>
        </w:rPr>
      </w:pPr>
      <w:r w:rsidRPr="000E293A">
        <w:rPr>
          <w:sz w:val="20"/>
          <w:szCs w:val="24"/>
        </w:rPr>
        <w:t xml:space="preserve">Subtitle translate: Laravel </w:t>
      </w:r>
      <w:proofErr w:type="spellStart"/>
      <w:r w:rsidRPr="000E293A">
        <w:rPr>
          <w:sz w:val="20"/>
          <w:szCs w:val="24"/>
        </w:rPr>
        <w:t>Vuejs</w:t>
      </w:r>
      <w:proofErr w:type="spellEnd"/>
    </w:p>
    <w:p w14:paraId="2F55E190" w14:textId="1EF4416B" w:rsidR="008861FE" w:rsidRDefault="008861FE" w:rsidP="008861FE">
      <w:pPr>
        <w:ind w:left="522"/>
      </w:pPr>
      <w:r w:rsidRPr="000E293A">
        <w:t>(Another fully responsive local web app to add videos extract audio from video and convert it to subtitle and the ability to edit them time text and translate them with API and lot of cool features)</w:t>
      </w:r>
    </w:p>
    <w:p w14:paraId="5D0D90C6" w14:textId="77777777" w:rsidR="00054F0D" w:rsidRDefault="00054F0D" w:rsidP="00054F0D">
      <w:pPr>
        <w:rPr>
          <w:sz w:val="20"/>
          <w:szCs w:val="24"/>
        </w:rPr>
      </w:pPr>
      <w:r>
        <w:rPr>
          <w:sz w:val="20"/>
          <w:szCs w:val="24"/>
        </w:rPr>
        <w:t>technologies:</w:t>
      </w:r>
    </w:p>
    <w:p w14:paraId="6C77DF5B" w14:textId="01E7A33C" w:rsidR="00054F0D" w:rsidRPr="000E293A" w:rsidRDefault="00054F0D" w:rsidP="00054F0D">
      <w:pPr>
        <w:ind w:left="284"/>
      </w:pPr>
      <w:r>
        <w:t>Nodejs, VueJs, MongoDB, RabbitMQ, Redis, …</w:t>
      </w:r>
    </w:p>
    <w:p w14:paraId="1B7E72FA" w14:textId="77777777" w:rsidR="00054F0D" w:rsidRPr="000E293A" w:rsidRDefault="00054F0D" w:rsidP="00054F0D"/>
    <w:p w14:paraId="0CBB125B" w14:textId="77777777" w:rsidR="008861FE" w:rsidRPr="000E293A" w:rsidRDefault="008861FE" w:rsidP="008861FE">
      <w:pPr>
        <w:rPr>
          <w:sz w:val="20"/>
          <w:szCs w:val="24"/>
        </w:rPr>
      </w:pPr>
    </w:p>
    <w:p w14:paraId="7FBBD3A5" w14:textId="77777777" w:rsidR="00F252AA" w:rsidRPr="000E293A" w:rsidRDefault="00F252AA" w:rsidP="00F252AA">
      <w:pPr>
        <w:ind w:left="522"/>
      </w:pPr>
    </w:p>
    <w:p w14:paraId="63B34FAF" w14:textId="43A3DDB4" w:rsidR="00F252AA" w:rsidRPr="000E293A" w:rsidRDefault="00F252AA" w:rsidP="0007405A">
      <w:pPr>
        <w:rPr>
          <w:b/>
          <w:bCs/>
          <w:sz w:val="20"/>
          <w:szCs w:val="24"/>
        </w:rPr>
      </w:pPr>
      <w:r w:rsidRPr="000E293A">
        <w:rPr>
          <w:b/>
          <w:bCs/>
          <w:sz w:val="20"/>
          <w:szCs w:val="24"/>
        </w:rPr>
        <w:t>201</w:t>
      </w:r>
      <w:r w:rsidR="00301578">
        <w:rPr>
          <w:b/>
          <w:bCs/>
          <w:sz w:val="20"/>
          <w:szCs w:val="24"/>
        </w:rPr>
        <w:t>3</w:t>
      </w:r>
      <w:r w:rsidRPr="000E293A">
        <w:rPr>
          <w:b/>
          <w:bCs/>
          <w:sz w:val="20"/>
          <w:szCs w:val="24"/>
        </w:rPr>
        <w:t xml:space="preserve"> / Nov to 201</w:t>
      </w:r>
      <w:r w:rsidR="00301578">
        <w:rPr>
          <w:b/>
          <w:bCs/>
          <w:sz w:val="20"/>
          <w:szCs w:val="24"/>
        </w:rPr>
        <w:t>4</w:t>
      </w:r>
      <w:bookmarkStart w:id="0" w:name="_GoBack"/>
      <w:bookmarkEnd w:id="0"/>
      <w:r w:rsidRPr="000E293A">
        <w:rPr>
          <w:b/>
          <w:bCs/>
          <w:sz w:val="20"/>
          <w:szCs w:val="24"/>
        </w:rPr>
        <w:t xml:space="preserve"> / </w:t>
      </w:r>
      <w:r w:rsidR="0007405A">
        <w:rPr>
          <w:b/>
          <w:bCs/>
          <w:sz w:val="20"/>
          <w:szCs w:val="24"/>
        </w:rPr>
        <w:t>Jan</w:t>
      </w:r>
      <w:r w:rsidRPr="000E293A">
        <w:rPr>
          <w:b/>
          <w:bCs/>
          <w:sz w:val="20"/>
          <w:szCs w:val="24"/>
        </w:rPr>
        <w:t xml:space="preserve"> </w:t>
      </w:r>
    </w:p>
    <w:p w14:paraId="7104D865" w14:textId="77777777" w:rsidR="00F252AA" w:rsidRPr="000E293A" w:rsidRDefault="00F252AA" w:rsidP="00F252AA">
      <w:pPr>
        <w:ind w:left="522"/>
        <w:rPr>
          <w:b/>
          <w:bCs/>
          <w:sz w:val="20"/>
          <w:szCs w:val="24"/>
        </w:rPr>
      </w:pPr>
      <w:r w:rsidRPr="000E293A">
        <w:rPr>
          <w:b/>
          <w:bCs/>
          <w:sz w:val="20"/>
          <w:szCs w:val="24"/>
        </w:rPr>
        <w:t>Freelance Jobs</w:t>
      </w:r>
    </w:p>
    <w:p w14:paraId="61EE8324" w14:textId="77777777" w:rsidR="00F252AA" w:rsidRPr="000E293A" w:rsidRDefault="00F252AA" w:rsidP="00B40EAF">
      <w:pPr>
        <w:ind w:left="567" w:hanging="283"/>
        <w:rPr>
          <w:sz w:val="20"/>
          <w:szCs w:val="24"/>
        </w:rPr>
      </w:pPr>
      <w:r w:rsidRPr="000E293A">
        <w:rPr>
          <w:sz w:val="20"/>
          <w:szCs w:val="24"/>
        </w:rPr>
        <w:t>Apanajh: Angular 1.x</w:t>
      </w:r>
    </w:p>
    <w:p w14:paraId="1629DE03" w14:textId="77777777" w:rsidR="00F252AA" w:rsidRPr="000E293A" w:rsidRDefault="00F252AA" w:rsidP="00B40EAF">
      <w:pPr>
        <w:ind w:left="851" w:hanging="283"/>
        <w:rPr>
          <w:sz w:val="20"/>
          <w:szCs w:val="24"/>
        </w:rPr>
      </w:pPr>
      <w:r w:rsidRPr="000E293A">
        <w:rPr>
          <w:sz w:val="20"/>
          <w:szCs w:val="24"/>
        </w:rPr>
        <w:t>(Social media site apanajh.com for Iran users they had a backend team and I only did the angular front for them)</w:t>
      </w:r>
    </w:p>
    <w:p w14:paraId="5F36DC13" w14:textId="77777777" w:rsidR="00F252AA" w:rsidRPr="000E293A" w:rsidRDefault="00F252AA" w:rsidP="00B40EAF">
      <w:pPr>
        <w:ind w:left="567" w:hanging="283"/>
        <w:rPr>
          <w:sz w:val="20"/>
          <w:szCs w:val="24"/>
        </w:rPr>
      </w:pPr>
      <w:r w:rsidRPr="000E293A">
        <w:rPr>
          <w:sz w:val="20"/>
          <w:szCs w:val="24"/>
        </w:rPr>
        <w:t>Trustwatches.com: Drupal</w:t>
      </w:r>
    </w:p>
    <w:p w14:paraId="56A5AD93" w14:textId="77777777" w:rsidR="00F252AA" w:rsidRPr="000E293A" w:rsidRDefault="00F252AA" w:rsidP="00B40EAF">
      <w:pPr>
        <w:ind w:left="851" w:hanging="283"/>
        <w:rPr>
          <w:sz w:val="20"/>
          <w:szCs w:val="24"/>
        </w:rPr>
      </w:pPr>
      <w:r w:rsidRPr="000E293A">
        <w:rPr>
          <w:sz w:val="20"/>
          <w:szCs w:val="24"/>
        </w:rPr>
        <w:t>(All the front with custom theme and a lot of modules in the back)</w:t>
      </w:r>
    </w:p>
    <w:p w14:paraId="2D00D717" w14:textId="77777777" w:rsidR="00F252AA" w:rsidRPr="000E293A" w:rsidRDefault="00F252AA" w:rsidP="00B40EAF">
      <w:pPr>
        <w:ind w:left="567" w:hanging="283"/>
        <w:rPr>
          <w:sz w:val="20"/>
          <w:szCs w:val="24"/>
        </w:rPr>
      </w:pPr>
      <w:r w:rsidRPr="000E293A">
        <w:rPr>
          <w:sz w:val="20"/>
          <w:szCs w:val="24"/>
        </w:rPr>
        <w:lastRenderedPageBreak/>
        <w:t>Takhtegaz.com: Drupal</w:t>
      </w:r>
    </w:p>
    <w:p w14:paraId="370DCD76" w14:textId="0ECC0A5B" w:rsidR="00F252AA" w:rsidRPr="000E293A" w:rsidRDefault="00F252AA" w:rsidP="00054F0D">
      <w:pPr>
        <w:ind w:left="851" w:hanging="283"/>
        <w:rPr>
          <w:sz w:val="20"/>
          <w:szCs w:val="24"/>
        </w:rPr>
      </w:pPr>
      <w:r w:rsidRPr="000E293A">
        <w:rPr>
          <w:sz w:val="20"/>
          <w:szCs w:val="24"/>
        </w:rPr>
        <w:t xml:space="preserve">(Old one about 7 years ago) </w:t>
      </w:r>
    </w:p>
    <w:p w14:paraId="626453A9" w14:textId="77777777" w:rsidR="00F252AA" w:rsidRPr="000E293A" w:rsidRDefault="00F252AA" w:rsidP="00B40EAF">
      <w:pPr>
        <w:ind w:left="284"/>
        <w:rPr>
          <w:sz w:val="20"/>
          <w:szCs w:val="24"/>
        </w:rPr>
      </w:pPr>
      <w:r w:rsidRPr="000E293A">
        <w:rPr>
          <w:sz w:val="20"/>
          <w:szCs w:val="24"/>
        </w:rPr>
        <w:t>takhtegaz.com</w:t>
      </w:r>
      <w:r w:rsidRPr="000E293A">
        <w:rPr>
          <w:sz w:val="20"/>
          <w:szCs w:val="24"/>
        </w:rPr>
        <w:tab/>
        <w:t xml:space="preserve">  </w:t>
      </w:r>
      <w:proofErr w:type="gramStart"/>
      <w:r w:rsidRPr="000E293A">
        <w:rPr>
          <w:sz w:val="20"/>
          <w:szCs w:val="24"/>
        </w:rPr>
        <w:t xml:space="preserve">  :</w:t>
      </w:r>
      <w:proofErr w:type="gramEnd"/>
      <w:r w:rsidRPr="000E293A">
        <w:rPr>
          <w:sz w:val="20"/>
          <w:szCs w:val="24"/>
        </w:rPr>
        <w:t xml:space="preserve"> Drupal backend with front styling</w:t>
      </w:r>
    </w:p>
    <w:p w14:paraId="3DEA78B9" w14:textId="77777777" w:rsidR="00F252AA" w:rsidRPr="000E293A" w:rsidRDefault="00F252AA" w:rsidP="00B40EAF">
      <w:pPr>
        <w:ind w:left="284"/>
        <w:rPr>
          <w:sz w:val="20"/>
          <w:szCs w:val="24"/>
        </w:rPr>
      </w:pPr>
      <w:r w:rsidRPr="000E293A">
        <w:rPr>
          <w:sz w:val="20"/>
          <w:szCs w:val="24"/>
        </w:rPr>
        <w:t>mpt.baruzh.com</w:t>
      </w:r>
      <w:r w:rsidRPr="000E293A">
        <w:rPr>
          <w:sz w:val="20"/>
          <w:szCs w:val="24"/>
        </w:rPr>
        <w:tab/>
        <w:t xml:space="preserve">  </w:t>
      </w:r>
      <w:proofErr w:type="gramStart"/>
      <w:r w:rsidRPr="000E293A">
        <w:rPr>
          <w:sz w:val="20"/>
          <w:szCs w:val="24"/>
        </w:rPr>
        <w:t xml:space="preserve">  :</w:t>
      </w:r>
      <w:proofErr w:type="gramEnd"/>
      <w:r w:rsidRPr="000E293A">
        <w:rPr>
          <w:sz w:val="20"/>
          <w:szCs w:val="24"/>
        </w:rPr>
        <w:t xml:space="preserve"> complete site design and implement</w:t>
      </w:r>
    </w:p>
    <w:p w14:paraId="6726347C" w14:textId="77777777" w:rsidR="00F252AA" w:rsidRPr="000E293A" w:rsidRDefault="00F252AA" w:rsidP="00B40EAF">
      <w:pPr>
        <w:ind w:left="284"/>
        <w:rPr>
          <w:sz w:val="20"/>
          <w:szCs w:val="24"/>
        </w:rPr>
      </w:pPr>
      <w:r w:rsidRPr="000E293A">
        <w:rPr>
          <w:sz w:val="20"/>
          <w:szCs w:val="24"/>
        </w:rPr>
        <w:t>Khane-ayande.com</w:t>
      </w:r>
      <w:r w:rsidRPr="000E293A">
        <w:rPr>
          <w:sz w:val="20"/>
          <w:szCs w:val="24"/>
        </w:rPr>
        <w:tab/>
        <w:t xml:space="preserve">  </w:t>
      </w:r>
      <w:proofErr w:type="gramStart"/>
      <w:r w:rsidRPr="000E293A">
        <w:rPr>
          <w:sz w:val="20"/>
          <w:szCs w:val="24"/>
        </w:rPr>
        <w:t xml:space="preserve">  :</w:t>
      </w:r>
      <w:proofErr w:type="gramEnd"/>
      <w:r w:rsidRPr="000E293A">
        <w:rPr>
          <w:sz w:val="20"/>
          <w:szCs w:val="24"/>
        </w:rPr>
        <w:t xml:space="preserve"> complete site implementation (charity organization)</w:t>
      </w:r>
    </w:p>
    <w:p w14:paraId="3FB86CBD" w14:textId="77777777" w:rsidR="00F252AA" w:rsidRPr="000E293A" w:rsidRDefault="00F252AA" w:rsidP="00B40EAF">
      <w:pPr>
        <w:ind w:left="284"/>
        <w:rPr>
          <w:sz w:val="20"/>
          <w:szCs w:val="24"/>
        </w:rPr>
      </w:pPr>
      <w:r w:rsidRPr="000E293A">
        <w:rPr>
          <w:sz w:val="20"/>
          <w:szCs w:val="24"/>
        </w:rPr>
        <w:t>trustwatches.ir</w:t>
      </w:r>
      <w:r w:rsidRPr="000E293A">
        <w:rPr>
          <w:sz w:val="20"/>
          <w:szCs w:val="24"/>
        </w:rPr>
        <w:tab/>
        <w:t xml:space="preserve">  </w:t>
      </w:r>
      <w:proofErr w:type="gramStart"/>
      <w:r w:rsidRPr="000E293A">
        <w:rPr>
          <w:sz w:val="20"/>
          <w:szCs w:val="24"/>
        </w:rPr>
        <w:t xml:space="preserve">  :</w:t>
      </w:r>
      <w:proofErr w:type="gramEnd"/>
      <w:r w:rsidRPr="000E293A">
        <w:rPr>
          <w:sz w:val="20"/>
          <w:szCs w:val="24"/>
        </w:rPr>
        <w:t xml:space="preserve"> complete UI implementation</w:t>
      </w:r>
    </w:p>
    <w:p w14:paraId="21305385" w14:textId="77777777" w:rsidR="00F252AA" w:rsidRPr="000E293A" w:rsidRDefault="00F252AA" w:rsidP="00B40EAF">
      <w:pPr>
        <w:ind w:left="284"/>
        <w:rPr>
          <w:sz w:val="20"/>
          <w:szCs w:val="24"/>
        </w:rPr>
      </w:pPr>
      <w:r w:rsidRPr="000E293A">
        <w:rPr>
          <w:sz w:val="20"/>
          <w:szCs w:val="24"/>
        </w:rPr>
        <w:t xml:space="preserve">Not allowed to say </w:t>
      </w:r>
      <w:r w:rsidRPr="000E293A">
        <w:rPr>
          <w:sz w:val="20"/>
          <w:szCs w:val="24"/>
        </w:rPr>
        <w:tab/>
        <w:t xml:space="preserve">  </w:t>
      </w:r>
      <w:proofErr w:type="gramStart"/>
      <w:r w:rsidRPr="000E293A">
        <w:rPr>
          <w:sz w:val="20"/>
          <w:szCs w:val="24"/>
        </w:rPr>
        <w:t xml:space="preserve">  :</w:t>
      </w:r>
      <w:proofErr w:type="gramEnd"/>
      <w:r w:rsidRPr="000E293A">
        <w:rPr>
          <w:sz w:val="20"/>
          <w:szCs w:val="24"/>
        </w:rPr>
        <w:t xml:space="preserve"> full front-end coding with angular around 7 project with Laravel and Drupal and </w:t>
      </w:r>
    </w:p>
    <w:p w14:paraId="5600EC62" w14:textId="77777777" w:rsidR="00F252AA" w:rsidRPr="000E293A" w:rsidRDefault="00F252AA" w:rsidP="00B40EAF">
      <w:pPr>
        <w:ind w:left="284"/>
        <w:rPr>
          <w:sz w:val="20"/>
          <w:szCs w:val="24"/>
        </w:rPr>
      </w:pPr>
      <w:r w:rsidRPr="000E293A">
        <w:rPr>
          <w:sz w:val="20"/>
          <w:szCs w:val="24"/>
        </w:rPr>
        <w:t xml:space="preserve">sazegostarejam.com  </w:t>
      </w:r>
      <w:proofErr w:type="gramStart"/>
      <w:r w:rsidRPr="000E293A">
        <w:rPr>
          <w:sz w:val="20"/>
          <w:szCs w:val="24"/>
        </w:rPr>
        <w:t xml:space="preserve">  :</w:t>
      </w:r>
      <w:proofErr w:type="gramEnd"/>
      <w:r w:rsidRPr="000E293A">
        <w:rPr>
          <w:sz w:val="20"/>
          <w:szCs w:val="24"/>
        </w:rPr>
        <w:t xml:space="preserve"> full design and implementation with </w:t>
      </w:r>
      <w:proofErr w:type="spellStart"/>
      <w:r w:rsidRPr="000E293A">
        <w:rPr>
          <w:sz w:val="20"/>
          <w:szCs w:val="24"/>
        </w:rPr>
        <w:t>joomla</w:t>
      </w:r>
      <w:proofErr w:type="spellEnd"/>
    </w:p>
    <w:p w14:paraId="7C7947FC" w14:textId="77777777" w:rsidR="00F252AA" w:rsidRPr="000E293A" w:rsidRDefault="00F252AA" w:rsidP="00B40EAF">
      <w:pPr>
        <w:ind w:left="284"/>
        <w:rPr>
          <w:sz w:val="20"/>
          <w:szCs w:val="24"/>
        </w:rPr>
      </w:pPr>
      <w:r w:rsidRPr="000E293A">
        <w:rPr>
          <w:sz w:val="20"/>
          <w:szCs w:val="24"/>
        </w:rPr>
        <w:t>Some small projects with WordPress</w:t>
      </w:r>
    </w:p>
    <w:p w14:paraId="4D98BF52" w14:textId="77777777" w:rsidR="00F252AA" w:rsidRPr="000E293A" w:rsidRDefault="00F252AA" w:rsidP="00054F0D">
      <w:pPr>
        <w:rPr>
          <w:sz w:val="20"/>
          <w:szCs w:val="24"/>
          <w:rtl/>
        </w:rPr>
      </w:pPr>
    </w:p>
    <w:p w14:paraId="77F087B6" w14:textId="77777777" w:rsidR="00F252AA" w:rsidRPr="000E293A" w:rsidRDefault="00F252AA" w:rsidP="00F252AA">
      <w:pPr>
        <w:ind w:left="522"/>
        <w:rPr>
          <w:sz w:val="20"/>
          <w:szCs w:val="24"/>
        </w:rPr>
      </w:pPr>
    </w:p>
    <w:p w14:paraId="61934E3F" w14:textId="77777777" w:rsidR="00F252AA" w:rsidRPr="000E293A" w:rsidRDefault="00F252AA" w:rsidP="00F252AA">
      <w:pPr>
        <w:ind w:left="522"/>
        <w:rPr>
          <w:sz w:val="20"/>
          <w:szCs w:val="24"/>
        </w:rPr>
      </w:pPr>
    </w:p>
    <w:p w14:paraId="6B2DADE9" w14:textId="33ED2065" w:rsidR="00F252AA" w:rsidRPr="000E293A" w:rsidRDefault="00F252AA" w:rsidP="00200254">
      <w:pPr>
        <w:ind w:left="522" w:hanging="380"/>
        <w:rPr>
          <w:b/>
          <w:bCs/>
          <w:sz w:val="20"/>
          <w:szCs w:val="24"/>
        </w:rPr>
      </w:pPr>
      <w:r w:rsidRPr="000E293A">
        <w:rPr>
          <w:b/>
          <w:bCs/>
          <w:sz w:val="20"/>
          <w:szCs w:val="24"/>
        </w:rPr>
        <w:t>2012 / Jan to 201</w:t>
      </w:r>
      <w:r w:rsidR="00301578">
        <w:rPr>
          <w:b/>
          <w:bCs/>
          <w:sz w:val="20"/>
          <w:szCs w:val="24"/>
        </w:rPr>
        <w:t>3</w:t>
      </w:r>
      <w:r w:rsidRPr="000E293A">
        <w:rPr>
          <w:b/>
          <w:bCs/>
          <w:sz w:val="20"/>
          <w:szCs w:val="24"/>
        </w:rPr>
        <w:t xml:space="preserve"> / Feb</w:t>
      </w:r>
    </w:p>
    <w:p w14:paraId="5275BA7B" w14:textId="77777777" w:rsidR="00F252AA" w:rsidRPr="000E293A" w:rsidRDefault="00F252AA" w:rsidP="00F37711">
      <w:pPr>
        <w:ind w:left="522" w:hanging="380"/>
        <w:rPr>
          <w:b/>
          <w:bCs/>
          <w:sz w:val="20"/>
          <w:szCs w:val="24"/>
        </w:rPr>
      </w:pPr>
      <w:r w:rsidRPr="000E293A">
        <w:rPr>
          <w:b/>
          <w:bCs/>
          <w:sz w:val="20"/>
          <w:szCs w:val="24"/>
        </w:rPr>
        <w:t>Knauf Iran (International drywall manufacturer)</w:t>
      </w:r>
    </w:p>
    <w:p w14:paraId="097FDDD3" w14:textId="77777777" w:rsidR="00F252AA" w:rsidRPr="000E293A" w:rsidRDefault="00F252AA" w:rsidP="00F37711">
      <w:pPr>
        <w:ind w:left="522" w:hanging="380"/>
        <w:rPr>
          <w:b/>
          <w:bCs/>
          <w:sz w:val="20"/>
          <w:szCs w:val="24"/>
        </w:rPr>
      </w:pPr>
      <w:r w:rsidRPr="000E293A">
        <w:rPr>
          <w:b/>
          <w:bCs/>
          <w:sz w:val="20"/>
          <w:szCs w:val="24"/>
        </w:rPr>
        <w:t>Positions:</w:t>
      </w:r>
    </w:p>
    <w:p w14:paraId="096D92AA" w14:textId="77777777" w:rsidR="00F252AA" w:rsidRPr="000E293A" w:rsidRDefault="00F252AA" w:rsidP="00F37711">
      <w:pPr>
        <w:ind w:left="709" w:hanging="380"/>
        <w:rPr>
          <w:sz w:val="20"/>
          <w:szCs w:val="24"/>
        </w:rPr>
      </w:pPr>
      <w:r w:rsidRPr="000E293A">
        <w:rPr>
          <w:sz w:val="20"/>
          <w:szCs w:val="24"/>
        </w:rPr>
        <w:t>Site financial manager (Kauffman)</w:t>
      </w:r>
    </w:p>
    <w:p w14:paraId="4BA04146" w14:textId="77777777" w:rsidR="00F252AA" w:rsidRPr="000E293A" w:rsidRDefault="00F252AA" w:rsidP="00F37711">
      <w:pPr>
        <w:ind w:left="709" w:hanging="380"/>
        <w:rPr>
          <w:sz w:val="20"/>
          <w:szCs w:val="24"/>
        </w:rPr>
      </w:pPr>
      <w:r w:rsidRPr="000E293A">
        <w:rPr>
          <w:sz w:val="20"/>
          <w:szCs w:val="24"/>
        </w:rPr>
        <w:t>Logistic purchase supervisor</w:t>
      </w:r>
    </w:p>
    <w:p w14:paraId="5DF4F923" w14:textId="77777777" w:rsidR="00F252AA" w:rsidRPr="000E293A" w:rsidRDefault="00F252AA" w:rsidP="00F37711">
      <w:pPr>
        <w:ind w:left="709" w:hanging="380"/>
        <w:rPr>
          <w:sz w:val="20"/>
          <w:szCs w:val="24"/>
        </w:rPr>
      </w:pPr>
      <w:r w:rsidRPr="000E293A">
        <w:rPr>
          <w:sz w:val="20"/>
          <w:szCs w:val="24"/>
        </w:rPr>
        <w:t xml:space="preserve">Designer and performance supervisor of </w:t>
      </w:r>
      <w:proofErr w:type="spellStart"/>
      <w:r w:rsidRPr="000E293A">
        <w:rPr>
          <w:sz w:val="20"/>
          <w:szCs w:val="24"/>
        </w:rPr>
        <w:t>hamkaran</w:t>
      </w:r>
      <w:proofErr w:type="spellEnd"/>
      <w:r w:rsidRPr="000E293A">
        <w:rPr>
          <w:sz w:val="20"/>
          <w:szCs w:val="24"/>
        </w:rPr>
        <w:t xml:space="preserve"> queries for defined jobs</w:t>
      </w:r>
    </w:p>
    <w:p w14:paraId="1A06A456" w14:textId="77777777" w:rsidR="00F252AA" w:rsidRPr="000E293A" w:rsidRDefault="00F252AA" w:rsidP="00F37711">
      <w:pPr>
        <w:ind w:left="709" w:hanging="380"/>
        <w:rPr>
          <w:sz w:val="20"/>
          <w:szCs w:val="24"/>
        </w:rPr>
      </w:pPr>
      <w:r w:rsidRPr="000E293A">
        <w:rPr>
          <w:sz w:val="20"/>
          <w:szCs w:val="24"/>
        </w:rPr>
        <w:t>International Ordering and delivering of regarding goods manager</w:t>
      </w:r>
    </w:p>
    <w:p w14:paraId="0BDB2AF2" w14:textId="77777777" w:rsidR="00F252AA" w:rsidRPr="000E293A" w:rsidRDefault="00F252AA" w:rsidP="00F37711">
      <w:pPr>
        <w:ind w:left="522" w:hanging="380"/>
        <w:rPr>
          <w:sz w:val="20"/>
          <w:szCs w:val="24"/>
        </w:rPr>
      </w:pPr>
    </w:p>
    <w:p w14:paraId="720B4620" w14:textId="77777777" w:rsidR="00F252AA" w:rsidRPr="000E293A" w:rsidRDefault="00F252AA" w:rsidP="00F37711">
      <w:pPr>
        <w:ind w:left="1134" w:hanging="380"/>
        <w:rPr>
          <w:sz w:val="20"/>
          <w:szCs w:val="24"/>
        </w:rPr>
      </w:pPr>
      <w:r w:rsidRPr="000E293A">
        <w:rPr>
          <w:sz w:val="20"/>
          <w:szCs w:val="24"/>
        </w:rPr>
        <w:t>Responsibilities:</w:t>
      </w:r>
    </w:p>
    <w:p w14:paraId="358E2D04" w14:textId="77777777" w:rsidR="00F252AA" w:rsidRPr="000E293A" w:rsidRDefault="00F252AA" w:rsidP="00F37711">
      <w:pPr>
        <w:ind w:left="1560" w:hanging="380"/>
        <w:rPr>
          <w:sz w:val="20"/>
          <w:szCs w:val="24"/>
        </w:rPr>
      </w:pPr>
      <w:r w:rsidRPr="000E293A">
        <w:rPr>
          <w:sz w:val="20"/>
          <w:szCs w:val="24"/>
        </w:rPr>
        <w:t>Ordering system and deliverance management</w:t>
      </w:r>
    </w:p>
    <w:p w14:paraId="2A61C1CE" w14:textId="77777777" w:rsidR="00F252AA" w:rsidRPr="000E293A" w:rsidRDefault="00F252AA" w:rsidP="00F37711">
      <w:pPr>
        <w:ind w:left="1560" w:hanging="380"/>
        <w:rPr>
          <w:sz w:val="20"/>
          <w:szCs w:val="24"/>
        </w:rPr>
      </w:pPr>
      <w:r w:rsidRPr="000E293A">
        <w:rPr>
          <w:sz w:val="20"/>
          <w:szCs w:val="24"/>
        </w:rPr>
        <w:t xml:space="preserve">Management of data entry and reporting regarding ordering system </w:t>
      </w:r>
      <w:r w:rsidRPr="000E293A">
        <w:rPr>
          <w:rFonts w:hint="cs"/>
          <w:sz w:val="20"/>
          <w:szCs w:val="24"/>
          <w:rtl/>
        </w:rPr>
        <w:t xml:space="preserve"> </w:t>
      </w:r>
    </w:p>
    <w:p w14:paraId="0354BD07" w14:textId="77777777" w:rsidR="00F252AA" w:rsidRPr="000E293A" w:rsidRDefault="00F252AA" w:rsidP="00F37711">
      <w:pPr>
        <w:ind w:left="1560" w:hanging="380"/>
        <w:rPr>
          <w:sz w:val="20"/>
          <w:szCs w:val="24"/>
        </w:rPr>
      </w:pPr>
      <w:r w:rsidRPr="000E293A">
        <w:rPr>
          <w:sz w:val="20"/>
          <w:szCs w:val="24"/>
        </w:rPr>
        <w:t>Designing of database and software regarding ordering procedure</w:t>
      </w:r>
    </w:p>
    <w:p w14:paraId="64E46A11" w14:textId="77777777" w:rsidR="00F252AA" w:rsidRPr="000E293A" w:rsidRDefault="00F252AA" w:rsidP="00F37711">
      <w:pPr>
        <w:ind w:left="1560" w:hanging="380"/>
        <w:rPr>
          <w:sz w:val="20"/>
          <w:szCs w:val="24"/>
        </w:rPr>
      </w:pPr>
      <w:r w:rsidRPr="000E293A">
        <w:rPr>
          <w:sz w:val="20"/>
          <w:szCs w:val="24"/>
        </w:rPr>
        <w:t>Developing a procedure for financial flow of purchase and make a registering software regarding the matter</w:t>
      </w:r>
    </w:p>
    <w:p w14:paraId="29C5F4AF" w14:textId="77777777" w:rsidR="00F252AA" w:rsidRPr="000E293A" w:rsidRDefault="00F252AA" w:rsidP="00F37711">
      <w:pPr>
        <w:ind w:left="1560" w:hanging="380"/>
        <w:rPr>
          <w:sz w:val="20"/>
          <w:szCs w:val="24"/>
        </w:rPr>
      </w:pPr>
      <w:r w:rsidRPr="000E293A">
        <w:rPr>
          <w:sz w:val="20"/>
          <w:szCs w:val="24"/>
        </w:rPr>
        <w:t xml:space="preserve">Data entry control and problem fixing for </w:t>
      </w:r>
      <w:proofErr w:type="spellStart"/>
      <w:r w:rsidRPr="000E293A">
        <w:rPr>
          <w:sz w:val="20"/>
          <w:szCs w:val="24"/>
        </w:rPr>
        <w:t>hamkaran</w:t>
      </w:r>
      <w:proofErr w:type="spellEnd"/>
      <w:r w:rsidRPr="000E293A">
        <w:rPr>
          <w:sz w:val="20"/>
          <w:szCs w:val="24"/>
        </w:rPr>
        <w:t xml:space="preserve"> software conflicts</w:t>
      </w:r>
    </w:p>
    <w:p w14:paraId="2A489446" w14:textId="77777777" w:rsidR="00F252AA" w:rsidRPr="000E293A" w:rsidRDefault="00F252AA" w:rsidP="00F37711">
      <w:pPr>
        <w:ind w:left="1560" w:hanging="380"/>
        <w:rPr>
          <w:sz w:val="20"/>
          <w:szCs w:val="24"/>
        </w:rPr>
      </w:pPr>
      <w:r w:rsidRPr="000E293A">
        <w:rPr>
          <w:sz w:val="20"/>
          <w:szCs w:val="24"/>
        </w:rPr>
        <w:t>Implementation of maintenance system (</w:t>
      </w:r>
      <w:proofErr w:type="gramStart"/>
      <w:r w:rsidRPr="000E293A">
        <w:rPr>
          <w:sz w:val="20"/>
          <w:szCs w:val="24"/>
        </w:rPr>
        <w:t>CM ,PDM</w:t>
      </w:r>
      <w:proofErr w:type="gramEnd"/>
      <w:r w:rsidRPr="000E293A">
        <w:rPr>
          <w:sz w:val="20"/>
          <w:szCs w:val="24"/>
        </w:rPr>
        <w:t>, PM)</w:t>
      </w:r>
    </w:p>
    <w:p w14:paraId="3D6D0BD5" w14:textId="77777777" w:rsidR="00F252AA" w:rsidRPr="000E293A" w:rsidRDefault="00F252AA" w:rsidP="00F37711">
      <w:pPr>
        <w:ind w:left="1134" w:hanging="380"/>
        <w:rPr>
          <w:sz w:val="20"/>
          <w:szCs w:val="24"/>
        </w:rPr>
      </w:pPr>
    </w:p>
    <w:p w14:paraId="1B6BD262" w14:textId="77777777" w:rsidR="00F252AA" w:rsidRPr="000E293A" w:rsidRDefault="00F252AA" w:rsidP="00F37711">
      <w:pPr>
        <w:ind w:left="1134" w:hanging="380"/>
        <w:rPr>
          <w:sz w:val="20"/>
          <w:szCs w:val="24"/>
          <w:rtl/>
        </w:rPr>
      </w:pPr>
      <w:r w:rsidRPr="000E293A">
        <w:rPr>
          <w:sz w:val="20"/>
          <w:szCs w:val="24"/>
        </w:rPr>
        <w:t>Extra activities</w:t>
      </w:r>
    </w:p>
    <w:p w14:paraId="1272B193" w14:textId="77777777" w:rsidR="00F252AA" w:rsidRPr="000E293A" w:rsidRDefault="00F252AA" w:rsidP="00F37711">
      <w:pPr>
        <w:ind w:left="1560" w:hanging="380"/>
        <w:rPr>
          <w:sz w:val="20"/>
          <w:szCs w:val="24"/>
        </w:rPr>
      </w:pPr>
      <w:r w:rsidRPr="000E293A">
        <w:rPr>
          <w:sz w:val="20"/>
          <w:szCs w:val="24"/>
        </w:rPr>
        <w:t>Coordination of Logistic and Warehouse Departments with unify software entry</w:t>
      </w:r>
      <w:r w:rsidRPr="000E293A">
        <w:rPr>
          <w:rFonts w:hint="cs"/>
          <w:sz w:val="20"/>
          <w:szCs w:val="24"/>
          <w:rtl/>
        </w:rPr>
        <w:t xml:space="preserve"> </w:t>
      </w:r>
    </w:p>
    <w:p w14:paraId="5513222D" w14:textId="77777777" w:rsidR="00F252AA" w:rsidRPr="000E293A" w:rsidRDefault="00F252AA" w:rsidP="00F37711">
      <w:pPr>
        <w:ind w:left="1560" w:hanging="380"/>
        <w:rPr>
          <w:sz w:val="20"/>
          <w:szCs w:val="24"/>
        </w:rPr>
      </w:pPr>
      <w:r w:rsidRPr="000E293A">
        <w:rPr>
          <w:sz w:val="20"/>
          <w:szCs w:val="24"/>
        </w:rPr>
        <w:t>Offering solution regarding registration of financial records</w:t>
      </w:r>
      <w:r w:rsidRPr="000E293A">
        <w:rPr>
          <w:rFonts w:hint="cs"/>
          <w:sz w:val="20"/>
          <w:szCs w:val="24"/>
          <w:rtl/>
        </w:rPr>
        <w:t xml:space="preserve"> </w:t>
      </w:r>
    </w:p>
    <w:p w14:paraId="5A130704" w14:textId="77777777" w:rsidR="00F252AA" w:rsidRPr="000E293A" w:rsidRDefault="00F252AA" w:rsidP="00F37711">
      <w:pPr>
        <w:ind w:left="1560" w:hanging="380"/>
        <w:rPr>
          <w:sz w:val="20"/>
          <w:szCs w:val="24"/>
        </w:rPr>
      </w:pPr>
    </w:p>
    <w:p w14:paraId="27010929" w14:textId="77777777" w:rsidR="00F252AA" w:rsidRPr="000E293A" w:rsidRDefault="00F252AA" w:rsidP="00F37711">
      <w:pPr>
        <w:ind w:left="1560" w:hanging="380"/>
        <w:rPr>
          <w:sz w:val="20"/>
          <w:szCs w:val="24"/>
        </w:rPr>
      </w:pPr>
    </w:p>
    <w:p w14:paraId="6DC9222A" w14:textId="77777777" w:rsidR="00F252AA" w:rsidRPr="000E293A" w:rsidRDefault="00F252AA" w:rsidP="00F37711">
      <w:pPr>
        <w:ind w:left="522" w:hanging="380"/>
        <w:rPr>
          <w:sz w:val="20"/>
          <w:szCs w:val="24"/>
        </w:rPr>
      </w:pPr>
    </w:p>
    <w:p w14:paraId="58308EE8" w14:textId="77777777" w:rsidR="00F252AA" w:rsidRPr="000E293A" w:rsidRDefault="00F252AA" w:rsidP="00F37711">
      <w:pPr>
        <w:ind w:left="522" w:hanging="380"/>
        <w:rPr>
          <w:b/>
          <w:bCs/>
          <w:sz w:val="20"/>
          <w:szCs w:val="24"/>
        </w:rPr>
      </w:pPr>
      <w:r w:rsidRPr="000E293A">
        <w:rPr>
          <w:b/>
          <w:bCs/>
          <w:sz w:val="20"/>
          <w:szCs w:val="24"/>
        </w:rPr>
        <w:t xml:space="preserve">2008 / Mar to 2012 / Jan </w:t>
      </w:r>
    </w:p>
    <w:p w14:paraId="59E7389D" w14:textId="77777777" w:rsidR="00F252AA" w:rsidRPr="000E293A" w:rsidRDefault="00F252AA" w:rsidP="00F37711">
      <w:pPr>
        <w:ind w:left="522" w:hanging="380"/>
        <w:rPr>
          <w:b/>
          <w:bCs/>
          <w:sz w:val="20"/>
          <w:szCs w:val="24"/>
        </w:rPr>
      </w:pPr>
      <w:r w:rsidRPr="000E293A">
        <w:rPr>
          <w:b/>
          <w:bCs/>
          <w:sz w:val="20"/>
          <w:szCs w:val="24"/>
        </w:rPr>
        <w:t>Atlas offshore (onshore &amp; offshore steel structure EPC contractor)</w:t>
      </w:r>
    </w:p>
    <w:p w14:paraId="1673D32D" w14:textId="77777777" w:rsidR="00F252AA" w:rsidRPr="000E293A" w:rsidRDefault="00F252AA" w:rsidP="00F37711">
      <w:pPr>
        <w:ind w:left="522" w:hanging="380"/>
        <w:rPr>
          <w:b/>
          <w:bCs/>
          <w:sz w:val="20"/>
          <w:szCs w:val="24"/>
        </w:rPr>
      </w:pPr>
      <w:r w:rsidRPr="000E293A">
        <w:rPr>
          <w:b/>
          <w:bCs/>
          <w:sz w:val="20"/>
          <w:szCs w:val="24"/>
        </w:rPr>
        <w:t>Positions:</w:t>
      </w:r>
    </w:p>
    <w:p w14:paraId="74792DA7" w14:textId="77777777" w:rsidR="00F252AA" w:rsidRPr="000E293A" w:rsidRDefault="00F252AA" w:rsidP="00F37711">
      <w:pPr>
        <w:ind w:left="851" w:hanging="380"/>
        <w:rPr>
          <w:sz w:val="20"/>
          <w:szCs w:val="24"/>
        </w:rPr>
      </w:pPr>
      <w:r w:rsidRPr="000E293A">
        <w:rPr>
          <w:sz w:val="20"/>
          <w:szCs w:val="24"/>
        </w:rPr>
        <w:t>Head of project control division</w:t>
      </w:r>
      <w:r w:rsidRPr="000E293A">
        <w:rPr>
          <w:sz w:val="20"/>
          <w:szCs w:val="24"/>
          <w:rtl/>
        </w:rPr>
        <w:t xml:space="preserve"> </w:t>
      </w:r>
    </w:p>
    <w:p w14:paraId="67D9445F" w14:textId="77777777" w:rsidR="00F252AA" w:rsidRPr="000E293A" w:rsidRDefault="00F252AA" w:rsidP="00F37711">
      <w:pPr>
        <w:ind w:left="851" w:hanging="380"/>
        <w:rPr>
          <w:sz w:val="20"/>
          <w:szCs w:val="24"/>
        </w:rPr>
      </w:pPr>
      <w:r w:rsidRPr="000E293A">
        <w:rPr>
          <w:sz w:val="20"/>
          <w:szCs w:val="24"/>
        </w:rPr>
        <w:t>Site Manager</w:t>
      </w:r>
    </w:p>
    <w:p w14:paraId="1520CF26" w14:textId="77777777" w:rsidR="00F252AA" w:rsidRPr="000E293A" w:rsidRDefault="00F252AA" w:rsidP="00F37711">
      <w:pPr>
        <w:ind w:left="851" w:hanging="380"/>
        <w:rPr>
          <w:sz w:val="20"/>
          <w:szCs w:val="24"/>
        </w:rPr>
      </w:pPr>
      <w:r w:rsidRPr="000E293A">
        <w:rPr>
          <w:sz w:val="20"/>
          <w:szCs w:val="24"/>
        </w:rPr>
        <w:t>Site Engineer</w:t>
      </w:r>
    </w:p>
    <w:p w14:paraId="26B7A818" w14:textId="77777777" w:rsidR="00F252AA" w:rsidRPr="000E293A" w:rsidRDefault="00F252AA" w:rsidP="00F37711">
      <w:pPr>
        <w:ind w:left="851" w:hanging="380"/>
        <w:rPr>
          <w:sz w:val="20"/>
          <w:szCs w:val="24"/>
        </w:rPr>
      </w:pPr>
      <w:r w:rsidRPr="000E293A">
        <w:rPr>
          <w:sz w:val="20"/>
          <w:szCs w:val="24"/>
        </w:rPr>
        <w:t>QC Database developer and operator</w:t>
      </w:r>
    </w:p>
    <w:p w14:paraId="6EB8588A" w14:textId="77777777" w:rsidR="00F252AA" w:rsidRPr="000E293A" w:rsidRDefault="00F252AA" w:rsidP="00F37711">
      <w:pPr>
        <w:ind w:left="851" w:hanging="380"/>
        <w:rPr>
          <w:sz w:val="20"/>
          <w:szCs w:val="24"/>
        </w:rPr>
      </w:pPr>
      <w:r w:rsidRPr="000E293A">
        <w:rPr>
          <w:sz w:val="20"/>
          <w:szCs w:val="24"/>
        </w:rPr>
        <w:t>Project control and planning</w:t>
      </w:r>
    </w:p>
    <w:p w14:paraId="31298C56" w14:textId="77777777" w:rsidR="00F252AA" w:rsidRPr="000E293A" w:rsidRDefault="00F252AA" w:rsidP="00F37711">
      <w:pPr>
        <w:ind w:left="522" w:hanging="380"/>
        <w:rPr>
          <w:sz w:val="20"/>
          <w:szCs w:val="24"/>
        </w:rPr>
      </w:pPr>
    </w:p>
    <w:p w14:paraId="21F98FCB" w14:textId="77777777" w:rsidR="00F252AA" w:rsidRPr="000E293A" w:rsidRDefault="00F252AA" w:rsidP="00F37711">
      <w:pPr>
        <w:ind w:left="1134" w:hanging="380"/>
        <w:rPr>
          <w:sz w:val="20"/>
          <w:szCs w:val="24"/>
        </w:rPr>
      </w:pPr>
      <w:r w:rsidRPr="000E293A">
        <w:rPr>
          <w:sz w:val="20"/>
          <w:szCs w:val="24"/>
        </w:rPr>
        <w:t>Involved Projects:</w:t>
      </w:r>
    </w:p>
    <w:p w14:paraId="7E0E1C55" w14:textId="77777777" w:rsidR="00F252AA" w:rsidRPr="000E293A" w:rsidRDefault="00F252AA" w:rsidP="00F37711">
      <w:pPr>
        <w:ind w:left="1418" w:hanging="380"/>
        <w:rPr>
          <w:sz w:val="20"/>
          <w:szCs w:val="24"/>
        </w:rPr>
      </w:pPr>
      <w:r w:rsidRPr="000E293A">
        <w:rPr>
          <w:sz w:val="20"/>
          <w:szCs w:val="24"/>
        </w:rPr>
        <w:t>EPC of south pars gas platform phase 16</w:t>
      </w:r>
    </w:p>
    <w:p w14:paraId="7E61F4EB" w14:textId="77777777" w:rsidR="00F252AA" w:rsidRPr="000E293A" w:rsidRDefault="00F252AA" w:rsidP="00F37711">
      <w:pPr>
        <w:ind w:left="1418" w:hanging="380"/>
        <w:rPr>
          <w:sz w:val="20"/>
          <w:szCs w:val="24"/>
        </w:rPr>
      </w:pPr>
      <w:r w:rsidRPr="000E293A">
        <w:rPr>
          <w:sz w:val="20"/>
          <w:szCs w:val="24"/>
        </w:rPr>
        <w:t>EPC of south pars satellite platform phase 14</w:t>
      </w:r>
    </w:p>
    <w:p w14:paraId="0EFDC7F2" w14:textId="77777777" w:rsidR="00F252AA" w:rsidRPr="000E293A" w:rsidRDefault="00F252AA" w:rsidP="00F37711">
      <w:pPr>
        <w:ind w:left="1418" w:hanging="380"/>
        <w:rPr>
          <w:sz w:val="20"/>
          <w:szCs w:val="24"/>
        </w:rPr>
      </w:pPr>
      <w:r w:rsidRPr="000E293A">
        <w:rPr>
          <w:sz w:val="20"/>
          <w:szCs w:val="24"/>
        </w:rPr>
        <w:t xml:space="preserve">EPC of </w:t>
      </w:r>
      <w:proofErr w:type="spellStart"/>
      <w:r w:rsidRPr="000E293A">
        <w:rPr>
          <w:sz w:val="20"/>
          <w:szCs w:val="24"/>
        </w:rPr>
        <w:t>Hendijan</w:t>
      </w:r>
      <w:proofErr w:type="spellEnd"/>
      <w:r w:rsidRPr="000E293A">
        <w:rPr>
          <w:sz w:val="20"/>
          <w:szCs w:val="24"/>
        </w:rPr>
        <w:t xml:space="preserve"> WHP 07 &amp; WHP 08 platform</w:t>
      </w:r>
    </w:p>
    <w:p w14:paraId="38EC4A09" w14:textId="77777777" w:rsidR="00F252AA" w:rsidRPr="000E293A" w:rsidRDefault="00F252AA" w:rsidP="00F37711">
      <w:pPr>
        <w:ind w:left="1418" w:hanging="380"/>
        <w:rPr>
          <w:sz w:val="20"/>
          <w:szCs w:val="24"/>
        </w:rPr>
      </w:pPr>
    </w:p>
    <w:p w14:paraId="5BE0FACF" w14:textId="77777777" w:rsidR="00F252AA" w:rsidRPr="000E293A" w:rsidRDefault="00F252AA" w:rsidP="00F37711">
      <w:pPr>
        <w:ind w:left="1418" w:hanging="380"/>
        <w:rPr>
          <w:sz w:val="20"/>
          <w:szCs w:val="24"/>
        </w:rPr>
      </w:pPr>
      <w:r w:rsidRPr="000E293A">
        <w:rPr>
          <w:sz w:val="20"/>
          <w:szCs w:val="24"/>
        </w:rPr>
        <w:t>Responsibilities:</w:t>
      </w:r>
    </w:p>
    <w:p w14:paraId="6102B23C" w14:textId="77777777" w:rsidR="00F252AA" w:rsidRPr="000E293A" w:rsidRDefault="00F252AA" w:rsidP="00F37711">
      <w:pPr>
        <w:ind w:left="1418" w:hanging="380"/>
        <w:rPr>
          <w:sz w:val="20"/>
          <w:szCs w:val="24"/>
        </w:rPr>
      </w:pPr>
      <w:r w:rsidRPr="000E293A">
        <w:rPr>
          <w:sz w:val="20"/>
          <w:szCs w:val="24"/>
        </w:rPr>
        <w:t>Gathering reports from deferent departments and regarding report to customer</w:t>
      </w:r>
    </w:p>
    <w:p w14:paraId="3F7C9C3C" w14:textId="77777777" w:rsidR="00F252AA" w:rsidRPr="000E293A" w:rsidRDefault="00F252AA" w:rsidP="00F37711">
      <w:pPr>
        <w:ind w:left="1418" w:hanging="380"/>
        <w:rPr>
          <w:sz w:val="20"/>
          <w:szCs w:val="24"/>
        </w:rPr>
      </w:pPr>
      <w:r w:rsidRPr="000E293A">
        <w:rPr>
          <w:sz w:val="20"/>
          <w:szCs w:val="24"/>
        </w:rPr>
        <w:t>Preparing and presenting packages of price reevaluation of projects phases and extra     work documentation phase 14 and 16 of south pars, Monitoring and controlling of Eng. &amp; QC &amp; Construction Departments progress, Generation progress and process charts and analysis for improvement of process Development of Unify database to monitor reports from different departments</w:t>
      </w:r>
    </w:p>
    <w:p w14:paraId="2A828DFA" w14:textId="77777777" w:rsidR="00F252AA" w:rsidRPr="000E293A" w:rsidRDefault="00F252AA" w:rsidP="00F37711">
      <w:pPr>
        <w:ind w:left="522" w:hanging="380"/>
        <w:rPr>
          <w:sz w:val="20"/>
          <w:szCs w:val="24"/>
        </w:rPr>
      </w:pPr>
    </w:p>
    <w:p w14:paraId="6D8D840A" w14:textId="77777777" w:rsidR="00F252AA" w:rsidRPr="000E293A" w:rsidRDefault="00F252AA" w:rsidP="00F37711">
      <w:pPr>
        <w:ind w:left="1134" w:hanging="380"/>
        <w:rPr>
          <w:sz w:val="20"/>
          <w:szCs w:val="24"/>
          <w:rtl/>
        </w:rPr>
      </w:pPr>
      <w:r w:rsidRPr="000E293A">
        <w:rPr>
          <w:sz w:val="20"/>
          <w:szCs w:val="24"/>
        </w:rPr>
        <w:t>Additional Activities</w:t>
      </w:r>
    </w:p>
    <w:p w14:paraId="690F53C3" w14:textId="77777777" w:rsidR="00F252AA" w:rsidRPr="000E293A" w:rsidRDefault="00F252AA" w:rsidP="00F37711">
      <w:pPr>
        <w:ind w:left="1418" w:hanging="380"/>
        <w:rPr>
          <w:sz w:val="20"/>
          <w:szCs w:val="24"/>
        </w:rPr>
      </w:pPr>
      <w:r w:rsidRPr="000E293A">
        <w:rPr>
          <w:sz w:val="20"/>
          <w:szCs w:val="24"/>
        </w:rPr>
        <w:lastRenderedPageBreak/>
        <w:t>Develop and implementation of Ware house controlling software to get daily data and generate regarding reports, Development and implementation of personal software for admin department to control personal efficiency</w:t>
      </w:r>
    </w:p>
    <w:sectPr w:rsidR="00F252AA" w:rsidRPr="000E293A" w:rsidSect="00D81AF8">
      <w:head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A8BCA" w14:textId="77777777" w:rsidR="00DC6C0B" w:rsidRDefault="00DC6C0B" w:rsidP="000C45FF">
      <w:r>
        <w:separator/>
      </w:r>
    </w:p>
  </w:endnote>
  <w:endnote w:type="continuationSeparator" w:id="0">
    <w:p w14:paraId="169659D9" w14:textId="77777777" w:rsidR="00DC6C0B" w:rsidRDefault="00DC6C0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B Nazanin">
    <w:altName w:val="Courier New"/>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7B408" w14:textId="77777777" w:rsidR="00DC6C0B" w:rsidRDefault="00DC6C0B" w:rsidP="000C45FF">
      <w:r>
        <w:separator/>
      </w:r>
    </w:p>
  </w:footnote>
  <w:footnote w:type="continuationSeparator" w:id="0">
    <w:p w14:paraId="167B5E37" w14:textId="77777777" w:rsidR="00DC6C0B" w:rsidRDefault="00DC6C0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85EF1" w14:textId="77777777" w:rsidR="00D81AF8" w:rsidRDefault="00D81AF8">
    <w:pPr>
      <w:pStyle w:val="Header"/>
    </w:pPr>
    <w:r>
      <w:rPr>
        <w:noProof/>
        <w:lang w:eastAsia="en-US"/>
      </w:rPr>
      <w:drawing>
        <wp:anchor distT="0" distB="0" distL="114300" distR="114300" simplePos="0" relativeHeight="251660288" behindDoc="1" locked="0" layoutInCell="1" allowOverlap="1" wp14:anchorId="27904252" wp14:editId="644CFC5C">
          <wp:simplePos x="0" y="0"/>
          <wp:positionH relativeFrom="margin">
            <wp:align>center</wp:align>
          </wp:positionH>
          <wp:positionV relativeFrom="margin">
            <wp:align>center</wp:align>
          </wp:positionV>
          <wp:extent cx="7260336" cy="9628632"/>
          <wp:effectExtent l="0" t="0" r="0" b="0"/>
          <wp:wrapNone/>
          <wp:docPr id="4" name="Graphic 3" descr="decorativ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6841"/>
    <w:multiLevelType w:val="hybridMultilevel"/>
    <w:tmpl w:val="A202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F1522"/>
    <w:multiLevelType w:val="hybridMultilevel"/>
    <w:tmpl w:val="028649A2"/>
    <w:lvl w:ilvl="0" w:tplc="E5F2182E">
      <w:start w:val="1"/>
      <w:numFmt w:val="bullet"/>
      <w:lvlText w:val="•"/>
      <w:lvlJc w:val="left"/>
      <w:pPr>
        <w:ind w:left="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1129"/>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2" w:tplc="04090003">
      <w:start w:val="1"/>
      <w:numFmt w:val="bullet"/>
      <w:lvlText w:val="o"/>
      <w:lvlJc w:val="left"/>
      <w:pPr>
        <w:ind w:left="1849"/>
      </w:pPr>
      <w:rPr>
        <w:rFonts w:ascii="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3" w:tplc="04090009">
      <w:start w:val="1"/>
      <w:numFmt w:val="bullet"/>
      <w:lvlText w:val=""/>
      <w:lvlJc w:val="left"/>
      <w:pPr>
        <w:ind w:left="2569"/>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4" w:tplc="856CFF28">
      <w:start w:val="1"/>
      <w:numFmt w:val="bullet"/>
      <w:lvlText w:val="o"/>
      <w:lvlJc w:val="left"/>
      <w:pPr>
        <w:ind w:left="32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84CA74">
      <w:start w:val="1"/>
      <w:numFmt w:val="bullet"/>
      <w:lvlText w:val="▪"/>
      <w:lvlJc w:val="left"/>
      <w:pPr>
        <w:ind w:left="40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BE4078">
      <w:start w:val="1"/>
      <w:numFmt w:val="bullet"/>
      <w:lvlText w:val="•"/>
      <w:lvlJc w:val="left"/>
      <w:pPr>
        <w:ind w:left="47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A0F9CA">
      <w:start w:val="1"/>
      <w:numFmt w:val="bullet"/>
      <w:lvlText w:val="o"/>
      <w:lvlJc w:val="left"/>
      <w:pPr>
        <w:ind w:left="54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0A405A">
      <w:start w:val="1"/>
      <w:numFmt w:val="bullet"/>
      <w:lvlText w:val="▪"/>
      <w:lvlJc w:val="left"/>
      <w:pPr>
        <w:ind w:left="61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5E4ABE"/>
    <w:multiLevelType w:val="hybridMultilevel"/>
    <w:tmpl w:val="FD2888A2"/>
    <w:lvl w:ilvl="0" w:tplc="21A2B4BC">
      <w:start w:val="1"/>
      <w:numFmt w:val="bullet"/>
      <w:lvlText w:val=""/>
      <w:lvlJc w:val="left"/>
      <w:pPr>
        <w:ind w:left="3054" w:hanging="360"/>
      </w:pPr>
      <w:rPr>
        <w:rFonts w:ascii="Wingdings" w:hAnsi="Wingdings" w:hint="default"/>
        <w:sz w:val="24"/>
        <w:szCs w:val="24"/>
        <w:vertAlign w:val="baseline"/>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3" w15:restartNumberingAfterBreak="0">
    <w:nsid w:val="44727B31"/>
    <w:multiLevelType w:val="hybridMultilevel"/>
    <w:tmpl w:val="B22826A0"/>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9">
      <w:start w:val="1"/>
      <w:numFmt w:val="bullet"/>
      <w:lvlText w:val=""/>
      <w:lvlJc w:val="left"/>
      <w:pPr>
        <w:ind w:left="1800" w:hanging="360"/>
      </w:pPr>
      <w:rPr>
        <w:rFonts w:ascii="Wingdings" w:hAnsi="Wingdings" w:hint="default"/>
      </w:rPr>
    </w:lvl>
    <w:lvl w:ilvl="3" w:tplc="04090009">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2D126B"/>
    <w:multiLevelType w:val="hybridMultilevel"/>
    <w:tmpl w:val="7712870A"/>
    <w:lvl w:ilvl="0" w:tplc="04090009">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51E2F"/>
    <w:multiLevelType w:val="hybridMultilevel"/>
    <w:tmpl w:val="E5A0D5E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DB16FC"/>
    <w:multiLevelType w:val="hybridMultilevel"/>
    <w:tmpl w:val="EB3264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ED2F0E"/>
    <w:multiLevelType w:val="hybridMultilevel"/>
    <w:tmpl w:val="D110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7"/>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AF8"/>
    <w:rsid w:val="000053DC"/>
    <w:rsid w:val="000078F7"/>
    <w:rsid w:val="0001412D"/>
    <w:rsid w:val="00036450"/>
    <w:rsid w:val="00054F0D"/>
    <w:rsid w:val="0007405A"/>
    <w:rsid w:val="00082EC6"/>
    <w:rsid w:val="000C45FF"/>
    <w:rsid w:val="000E293A"/>
    <w:rsid w:val="000E3FD1"/>
    <w:rsid w:val="00112054"/>
    <w:rsid w:val="00115B59"/>
    <w:rsid w:val="001525E1"/>
    <w:rsid w:val="00180329"/>
    <w:rsid w:val="0019001F"/>
    <w:rsid w:val="001A74A5"/>
    <w:rsid w:val="001B2ABD"/>
    <w:rsid w:val="001E0391"/>
    <w:rsid w:val="001E1759"/>
    <w:rsid w:val="001F1ECC"/>
    <w:rsid w:val="00200254"/>
    <w:rsid w:val="00235DC5"/>
    <w:rsid w:val="002400EB"/>
    <w:rsid w:val="00256CF7"/>
    <w:rsid w:val="002D121A"/>
    <w:rsid w:val="002E40DF"/>
    <w:rsid w:val="00301578"/>
    <w:rsid w:val="00302F42"/>
    <w:rsid w:val="0030481B"/>
    <w:rsid w:val="00340601"/>
    <w:rsid w:val="00363A76"/>
    <w:rsid w:val="0037121F"/>
    <w:rsid w:val="00375923"/>
    <w:rsid w:val="00380518"/>
    <w:rsid w:val="003979D0"/>
    <w:rsid w:val="003C19C2"/>
    <w:rsid w:val="003C7601"/>
    <w:rsid w:val="003F320C"/>
    <w:rsid w:val="00403016"/>
    <w:rsid w:val="004071FC"/>
    <w:rsid w:val="00445947"/>
    <w:rsid w:val="004813B3"/>
    <w:rsid w:val="00496591"/>
    <w:rsid w:val="00497BF8"/>
    <w:rsid w:val="004C63E4"/>
    <w:rsid w:val="004D3011"/>
    <w:rsid w:val="004E617C"/>
    <w:rsid w:val="005262AC"/>
    <w:rsid w:val="005D3835"/>
    <w:rsid w:val="005E39D5"/>
    <w:rsid w:val="00600670"/>
    <w:rsid w:val="0062123A"/>
    <w:rsid w:val="00646E75"/>
    <w:rsid w:val="00664C0B"/>
    <w:rsid w:val="006771D0"/>
    <w:rsid w:val="006C3253"/>
    <w:rsid w:val="006D4C01"/>
    <w:rsid w:val="006E1509"/>
    <w:rsid w:val="00715FCB"/>
    <w:rsid w:val="00732801"/>
    <w:rsid w:val="00743101"/>
    <w:rsid w:val="007508C1"/>
    <w:rsid w:val="00772382"/>
    <w:rsid w:val="007867A0"/>
    <w:rsid w:val="007927F5"/>
    <w:rsid w:val="00802072"/>
    <w:rsid w:val="00802CA0"/>
    <w:rsid w:val="008861FE"/>
    <w:rsid w:val="00895DEF"/>
    <w:rsid w:val="008F5C25"/>
    <w:rsid w:val="00907C04"/>
    <w:rsid w:val="0093536A"/>
    <w:rsid w:val="009E3DFC"/>
    <w:rsid w:val="00A2118D"/>
    <w:rsid w:val="00A47144"/>
    <w:rsid w:val="00AD76E2"/>
    <w:rsid w:val="00AE4981"/>
    <w:rsid w:val="00B0315F"/>
    <w:rsid w:val="00B20152"/>
    <w:rsid w:val="00B40EAF"/>
    <w:rsid w:val="00B426E4"/>
    <w:rsid w:val="00B70850"/>
    <w:rsid w:val="00B70E5C"/>
    <w:rsid w:val="00B761C5"/>
    <w:rsid w:val="00C066B6"/>
    <w:rsid w:val="00C37BA1"/>
    <w:rsid w:val="00C4674C"/>
    <w:rsid w:val="00C506CF"/>
    <w:rsid w:val="00C63854"/>
    <w:rsid w:val="00C72BED"/>
    <w:rsid w:val="00C9578B"/>
    <w:rsid w:val="00CA4639"/>
    <w:rsid w:val="00CF042D"/>
    <w:rsid w:val="00D2522B"/>
    <w:rsid w:val="00D328FF"/>
    <w:rsid w:val="00D339CA"/>
    <w:rsid w:val="00D5459D"/>
    <w:rsid w:val="00D81AF8"/>
    <w:rsid w:val="00DC6C0B"/>
    <w:rsid w:val="00DD172A"/>
    <w:rsid w:val="00E25A26"/>
    <w:rsid w:val="00E4381A"/>
    <w:rsid w:val="00E55D74"/>
    <w:rsid w:val="00EB7C3C"/>
    <w:rsid w:val="00EE31D1"/>
    <w:rsid w:val="00F252AA"/>
    <w:rsid w:val="00F37711"/>
    <w:rsid w:val="00F40F01"/>
    <w:rsid w:val="00F60274"/>
    <w:rsid w:val="00F77FB9"/>
    <w:rsid w:val="00FA09B5"/>
    <w:rsid w:val="00FB068F"/>
    <w:rsid w:val="00FF5D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34005D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F0D"/>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C37BA1"/>
    <w:rPr>
      <w:color w:val="DD8047" w:themeColor="accent2"/>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paragraph" w:styleId="ListParagraph">
    <w:name w:val="List Paragraph"/>
    <w:basedOn w:val="Normal"/>
    <w:uiPriority w:val="34"/>
    <w:qFormat/>
    <w:rsid w:val="00F252AA"/>
    <w:pPr>
      <w:bidi/>
      <w:spacing w:after="160" w:line="259" w:lineRule="auto"/>
      <w:ind w:left="720"/>
      <w:contextualSpacing/>
    </w:pPr>
    <w:rPr>
      <w:rFonts w:eastAsiaTheme="minorHAnsi"/>
      <w:sz w:val="22"/>
      <w:lang w:eastAsia="en-US" w:bidi="fa-IR"/>
    </w:rPr>
  </w:style>
  <w:style w:type="paragraph" w:styleId="BalloonText">
    <w:name w:val="Balloon Text"/>
    <w:basedOn w:val="Normal"/>
    <w:link w:val="BalloonTextChar"/>
    <w:uiPriority w:val="99"/>
    <w:semiHidden/>
    <w:unhideWhenUsed/>
    <w:rsid w:val="00F37711"/>
    <w:rPr>
      <w:rFonts w:ascii="Segoe UI" w:hAnsi="Segoe UI" w:cs="Segoe UI"/>
      <w:szCs w:val="18"/>
    </w:rPr>
  </w:style>
  <w:style w:type="character" w:customStyle="1" w:styleId="BalloonTextChar">
    <w:name w:val="Balloon Text Char"/>
    <w:basedOn w:val="DefaultParagraphFont"/>
    <w:link w:val="BalloonText"/>
    <w:uiPriority w:val="99"/>
    <w:semiHidden/>
    <w:rsid w:val="00F37711"/>
    <w:rPr>
      <w:rFonts w:ascii="Segoe UI" w:hAnsi="Segoe UI" w:cs="Segoe UI"/>
      <w:sz w:val="18"/>
      <w:szCs w:val="18"/>
    </w:rPr>
  </w:style>
  <w:style w:type="character" w:styleId="UnresolvedMention">
    <w:name w:val="Unresolved Mention"/>
    <w:basedOn w:val="DefaultParagraphFont"/>
    <w:uiPriority w:val="99"/>
    <w:semiHidden/>
    <w:unhideWhenUsed/>
    <w:rsid w:val="00007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abakzarrinbal.github.io/json-mapping-fron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abak.zarrinbal@gmail.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ak\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92678B6970494987F87834A6D3C53A"/>
        <w:category>
          <w:name w:val="General"/>
          <w:gallery w:val="placeholder"/>
        </w:category>
        <w:types>
          <w:type w:val="bbPlcHdr"/>
        </w:types>
        <w:behaviors>
          <w:behavior w:val="content"/>
        </w:behaviors>
        <w:guid w:val="{72D1FCA2-109E-430B-A515-BED0A584538A}"/>
      </w:docPartPr>
      <w:docPartBody>
        <w:p w:rsidR="00BB1A00" w:rsidRDefault="000348B8" w:rsidP="000348B8">
          <w:pPr>
            <w:pStyle w:val="C592678B6970494987F87834A6D3C53A"/>
          </w:pPr>
          <w:r w:rsidRPr="00036450">
            <w:t>WORK EXPERIENCE</w:t>
          </w:r>
        </w:p>
      </w:docPartBody>
    </w:docPart>
    <w:docPart>
      <w:docPartPr>
        <w:name w:val="BB82865E9EBB4F688AD9D635F6DD8B90"/>
        <w:category>
          <w:name w:val="General"/>
          <w:gallery w:val="placeholder"/>
        </w:category>
        <w:types>
          <w:type w:val="bbPlcHdr"/>
        </w:types>
        <w:behaviors>
          <w:behavior w:val="content"/>
        </w:behaviors>
        <w:guid w:val="{72E5D536-8F17-4F00-85D2-2C5C0BB7E7AF}"/>
      </w:docPartPr>
      <w:docPartBody>
        <w:p w:rsidR="00D46FBF" w:rsidRDefault="00BB1A00" w:rsidP="00BB1A00">
          <w:pPr>
            <w:pStyle w:val="BB82865E9EBB4F688AD9D635F6DD8B90"/>
          </w:pPr>
          <w:r w:rsidRPr="00036450">
            <w:t>CONTACT</w:t>
          </w:r>
        </w:p>
      </w:docPartBody>
    </w:docPart>
    <w:docPart>
      <w:docPartPr>
        <w:name w:val="EFD4C07B7C224D32A9668461453DE1B4"/>
        <w:category>
          <w:name w:val="General"/>
          <w:gallery w:val="placeholder"/>
        </w:category>
        <w:types>
          <w:type w:val="bbPlcHdr"/>
        </w:types>
        <w:behaviors>
          <w:behavior w:val="content"/>
        </w:behaviors>
        <w:guid w:val="{21EFB49A-BE01-405C-A226-AE7E03F1D2DC}"/>
      </w:docPartPr>
      <w:docPartBody>
        <w:p w:rsidR="00D46FBF" w:rsidRDefault="00BB1A00" w:rsidP="00BB1A00">
          <w:pPr>
            <w:pStyle w:val="EFD4C07B7C224D32A9668461453DE1B4"/>
          </w:pPr>
          <w:r w:rsidRPr="004D3011">
            <w:t>PHONE:</w:t>
          </w:r>
        </w:p>
      </w:docPartBody>
    </w:docPart>
    <w:docPart>
      <w:docPartPr>
        <w:name w:val="B18CF92B224349DD83769EAC8E4D2F13"/>
        <w:category>
          <w:name w:val="General"/>
          <w:gallery w:val="placeholder"/>
        </w:category>
        <w:types>
          <w:type w:val="bbPlcHdr"/>
        </w:types>
        <w:behaviors>
          <w:behavior w:val="content"/>
        </w:behaviors>
        <w:guid w:val="{18E2B6AA-1ED0-41AB-9351-8E8AB6D7C7D0}"/>
      </w:docPartPr>
      <w:docPartBody>
        <w:p w:rsidR="00D46FBF" w:rsidRDefault="00BB1A00" w:rsidP="00BB1A00">
          <w:pPr>
            <w:pStyle w:val="B18CF92B224349DD83769EAC8E4D2F13"/>
          </w:pPr>
          <w:r w:rsidRPr="004D3011">
            <w:t>EMAIL:</w:t>
          </w:r>
        </w:p>
      </w:docPartBody>
    </w:docPart>
    <w:docPart>
      <w:docPartPr>
        <w:name w:val="5EB94CAEF0ED4CFE93675FD7B4419454"/>
        <w:category>
          <w:name w:val="General"/>
          <w:gallery w:val="placeholder"/>
        </w:category>
        <w:types>
          <w:type w:val="bbPlcHdr"/>
        </w:types>
        <w:behaviors>
          <w:behavior w:val="content"/>
        </w:behaviors>
        <w:guid w:val="{3D5E09CD-987A-4565-842C-93A90FE4B193}"/>
      </w:docPartPr>
      <w:docPartBody>
        <w:p w:rsidR="00D46FBF" w:rsidRDefault="00BB1A00" w:rsidP="00BB1A00">
          <w:pPr>
            <w:pStyle w:val="5EB94CAEF0ED4CFE93675FD7B4419454"/>
          </w:pPr>
          <w:r w:rsidRPr="004D3011">
            <w:t>HOBBIES</w:t>
          </w:r>
        </w:p>
      </w:docPartBody>
    </w:docPart>
    <w:docPart>
      <w:docPartPr>
        <w:name w:val="C95E458AD3C646B68FA866CA31F13CEB"/>
        <w:category>
          <w:name w:val="General"/>
          <w:gallery w:val="placeholder"/>
        </w:category>
        <w:types>
          <w:type w:val="bbPlcHdr"/>
        </w:types>
        <w:behaviors>
          <w:behavior w:val="content"/>
        </w:behaviors>
        <w:guid w:val="{A191FAFB-383A-4ADC-A65C-8D1D901B5271}"/>
      </w:docPartPr>
      <w:docPartBody>
        <w:p w:rsidR="00D46FBF" w:rsidRDefault="00BB1A00" w:rsidP="00BB1A00">
          <w:pPr>
            <w:pStyle w:val="C95E458AD3C646B68FA866CA31F13CEB"/>
          </w:pPr>
          <w:r w:rsidRPr="00D5459D">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B Nazanin">
    <w:altName w:val="Courier New"/>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1CA"/>
    <w:rsid w:val="000348B8"/>
    <w:rsid w:val="000A10F3"/>
    <w:rsid w:val="000D332B"/>
    <w:rsid w:val="00125B32"/>
    <w:rsid w:val="00336675"/>
    <w:rsid w:val="004E714D"/>
    <w:rsid w:val="004F4308"/>
    <w:rsid w:val="006079BE"/>
    <w:rsid w:val="00632EA4"/>
    <w:rsid w:val="00AC01CA"/>
    <w:rsid w:val="00BB1A00"/>
    <w:rsid w:val="00D46F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0348B8"/>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C4A18E3479420F929628FD47B48C32">
    <w:name w:val="10C4A18E3479420F929628FD47B48C32"/>
  </w:style>
  <w:style w:type="paragraph" w:customStyle="1" w:styleId="66DD46E8DF054C828D2EDE9DD31CC52F">
    <w:name w:val="66DD46E8DF054C828D2EDE9DD31CC52F"/>
  </w:style>
  <w:style w:type="paragraph" w:customStyle="1" w:styleId="F4960C9105FA45BB95E083001C3CC8AC">
    <w:name w:val="F4960C9105FA45BB95E083001C3CC8AC"/>
  </w:style>
  <w:style w:type="paragraph" w:customStyle="1" w:styleId="4F532CFAB9444F1F8C43874998C1F5D3">
    <w:name w:val="4F532CFAB9444F1F8C43874998C1F5D3"/>
  </w:style>
  <w:style w:type="paragraph" w:customStyle="1" w:styleId="0E7BD265845240AEA24B01EF8E586F49">
    <w:name w:val="0E7BD265845240AEA24B01EF8E586F49"/>
  </w:style>
  <w:style w:type="paragraph" w:customStyle="1" w:styleId="73D82C8E80714771B3CE60F9E7149A0E">
    <w:name w:val="73D82C8E80714771B3CE60F9E7149A0E"/>
  </w:style>
  <w:style w:type="paragraph" w:customStyle="1" w:styleId="328C83DE68024DB3B705D9EEEF009A83">
    <w:name w:val="328C83DE68024DB3B705D9EEEF009A83"/>
  </w:style>
  <w:style w:type="paragraph" w:customStyle="1" w:styleId="66681993C429450E98F379D0BC6347D9">
    <w:name w:val="66681993C429450E98F379D0BC6347D9"/>
  </w:style>
  <w:style w:type="paragraph" w:customStyle="1" w:styleId="F6846A85E6DD48F0A83921777ACE89CA">
    <w:name w:val="F6846A85E6DD48F0A83921777ACE89CA"/>
  </w:style>
  <w:style w:type="paragraph" w:customStyle="1" w:styleId="A0D1CF289CB748F8B5D69332D37BE8AD">
    <w:name w:val="A0D1CF289CB748F8B5D69332D37BE8AD"/>
  </w:style>
  <w:style w:type="character" w:styleId="Hyperlink">
    <w:name w:val="Hyperlink"/>
    <w:basedOn w:val="DefaultParagraphFont"/>
    <w:uiPriority w:val="99"/>
    <w:unhideWhenUsed/>
    <w:rPr>
      <w:color w:val="ED7D31" w:themeColor="accent2"/>
      <w:u w:val="single"/>
    </w:rPr>
  </w:style>
  <w:style w:type="paragraph" w:customStyle="1" w:styleId="47ADDB7E9B79414CA2B109E72927D3C5">
    <w:name w:val="47ADDB7E9B79414CA2B109E72927D3C5"/>
  </w:style>
  <w:style w:type="paragraph" w:customStyle="1" w:styleId="239136A2A8C04A5D9446F5D55DF1C932">
    <w:name w:val="239136A2A8C04A5D9446F5D55DF1C932"/>
  </w:style>
  <w:style w:type="paragraph" w:customStyle="1" w:styleId="265A81EDF9DE472EA99C500E53F3E72E">
    <w:name w:val="265A81EDF9DE472EA99C500E53F3E72E"/>
  </w:style>
  <w:style w:type="paragraph" w:customStyle="1" w:styleId="C88FE76BE602469DAF5DD0CF20454A42">
    <w:name w:val="C88FE76BE602469DAF5DD0CF20454A42"/>
  </w:style>
  <w:style w:type="paragraph" w:customStyle="1" w:styleId="DE0C220F533F4E298806A128DE0480FB">
    <w:name w:val="DE0C220F533F4E298806A128DE0480FB"/>
  </w:style>
  <w:style w:type="paragraph" w:customStyle="1" w:styleId="26EE90BAE650411D996F700CDAA13AC3">
    <w:name w:val="26EE90BAE650411D996F700CDAA13AC3"/>
  </w:style>
  <w:style w:type="paragraph" w:customStyle="1" w:styleId="8FA8263584A6439F8247448B9F9F5090">
    <w:name w:val="8FA8263584A6439F8247448B9F9F5090"/>
  </w:style>
  <w:style w:type="paragraph" w:customStyle="1" w:styleId="8EEA3F53C93E4CAD98A4DCE6931E0B62">
    <w:name w:val="8EEA3F53C93E4CAD98A4DCE6931E0B62"/>
  </w:style>
  <w:style w:type="paragraph" w:customStyle="1" w:styleId="15A5A8EA901B433799BA7C5F3A096C59">
    <w:name w:val="15A5A8EA901B433799BA7C5F3A096C59"/>
  </w:style>
  <w:style w:type="paragraph" w:customStyle="1" w:styleId="FC46812FEF174F2697D164DF2DBC6A3D">
    <w:name w:val="FC46812FEF174F2697D164DF2DBC6A3D"/>
  </w:style>
  <w:style w:type="paragraph" w:customStyle="1" w:styleId="7AB7305398E64F06B1F9808D82D6A5C1">
    <w:name w:val="7AB7305398E64F06B1F9808D82D6A5C1"/>
  </w:style>
  <w:style w:type="paragraph" w:customStyle="1" w:styleId="3A968E29202144529BAC1D86E9B96B2E">
    <w:name w:val="3A968E29202144529BAC1D86E9B96B2E"/>
  </w:style>
  <w:style w:type="paragraph" w:customStyle="1" w:styleId="1D741693AD1F419596373A73104B1E13">
    <w:name w:val="1D741693AD1F419596373A73104B1E13"/>
  </w:style>
  <w:style w:type="paragraph" w:customStyle="1" w:styleId="F2F51674FDEB4BA397A9D6665F462CDD">
    <w:name w:val="F2F51674FDEB4BA397A9D6665F462CDD"/>
  </w:style>
  <w:style w:type="paragraph" w:customStyle="1" w:styleId="BE8BBACB5CFE4D4DA82603693C062687">
    <w:name w:val="BE8BBACB5CFE4D4DA82603693C062687"/>
  </w:style>
  <w:style w:type="paragraph" w:customStyle="1" w:styleId="EF5ECF77F0D643B1AB91716726611A22">
    <w:name w:val="EF5ECF77F0D643B1AB91716726611A22"/>
  </w:style>
  <w:style w:type="paragraph" w:customStyle="1" w:styleId="2F3EEE9B51A8406B95249E02C4D48F97">
    <w:name w:val="2F3EEE9B51A8406B95249E02C4D48F97"/>
  </w:style>
  <w:style w:type="paragraph" w:customStyle="1" w:styleId="155E0641F6EF4B118CC17FEA88460EC2">
    <w:name w:val="155E0641F6EF4B118CC17FEA88460EC2"/>
  </w:style>
  <w:style w:type="paragraph" w:customStyle="1" w:styleId="C76E4825D79F4F76BC1A9C30099F8C41">
    <w:name w:val="C76E4825D79F4F76BC1A9C30099F8C41"/>
  </w:style>
  <w:style w:type="paragraph" w:customStyle="1" w:styleId="5ED1CAB4D97A4D15B98CD93C256E6497">
    <w:name w:val="5ED1CAB4D97A4D15B98CD93C256E6497"/>
  </w:style>
  <w:style w:type="paragraph" w:customStyle="1" w:styleId="6857A3AB1D344E57825624129FCA0728">
    <w:name w:val="6857A3AB1D344E57825624129FCA0728"/>
  </w:style>
  <w:style w:type="paragraph" w:customStyle="1" w:styleId="BAC092EAC2C442169C9CB0F16E5CDA3C">
    <w:name w:val="BAC092EAC2C442169C9CB0F16E5CDA3C"/>
  </w:style>
  <w:style w:type="paragraph" w:customStyle="1" w:styleId="9E013A4385744F7F9CEB15E3224462DA">
    <w:name w:val="9E013A4385744F7F9CEB15E3224462DA"/>
  </w:style>
  <w:style w:type="paragraph" w:customStyle="1" w:styleId="CF038CAA29544D9B8760F1864DE0E7BB">
    <w:name w:val="CF038CAA29544D9B8760F1864DE0E7BB"/>
  </w:style>
  <w:style w:type="paragraph" w:customStyle="1" w:styleId="B53CA016FFBC4FBBA2DF7E57FA93154C">
    <w:name w:val="B53CA016FFBC4FBBA2DF7E57FA93154C"/>
  </w:style>
  <w:style w:type="paragraph" w:customStyle="1" w:styleId="4532A4D334144D819A7C36F1DED8FE76">
    <w:name w:val="4532A4D334144D819A7C36F1DED8FE76"/>
  </w:style>
  <w:style w:type="paragraph" w:customStyle="1" w:styleId="85D3D76BADEA49EF8487D4AD558FC6A9">
    <w:name w:val="85D3D76BADEA49EF8487D4AD558FC6A9"/>
  </w:style>
  <w:style w:type="paragraph" w:customStyle="1" w:styleId="2DD00E90CC714F3B8ABC3B655947CF40">
    <w:name w:val="2DD00E90CC714F3B8ABC3B655947CF40"/>
  </w:style>
  <w:style w:type="paragraph" w:customStyle="1" w:styleId="9339380B12DC4EF8A7101883D78CBC82">
    <w:name w:val="9339380B12DC4EF8A7101883D78CBC82"/>
  </w:style>
  <w:style w:type="paragraph" w:customStyle="1" w:styleId="1989772DFC254021815569ADB5A2AD19">
    <w:name w:val="1989772DFC254021815569ADB5A2AD19"/>
  </w:style>
  <w:style w:type="character" w:customStyle="1" w:styleId="Heading2Char">
    <w:name w:val="Heading 2 Char"/>
    <w:basedOn w:val="DefaultParagraphFont"/>
    <w:link w:val="Heading2"/>
    <w:uiPriority w:val="9"/>
    <w:rsid w:val="000348B8"/>
    <w:rPr>
      <w:rFonts w:asciiTheme="majorHAnsi" w:eastAsiaTheme="majorEastAsia" w:hAnsiTheme="majorHAnsi" w:cstheme="majorBidi"/>
      <w:b/>
      <w:bCs/>
      <w:caps/>
      <w:szCs w:val="26"/>
      <w:lang w:eastAsia="ja-JP"/>
    </w:rPr>
  </w:style>
  <w:style w:type="paragraph" w:customStyle="1" w:styleId="7294203143F54B42806B807CF89F2A9B">
    <w:name w:val="7294203143F54B42806B807CF89F2A9B"/>
  </w:style>
  <w:style w:type="paragraph" w:customStyle="1" w:styleId="C592678B6970494987F87834A6D3C53A">
    <w:name w:val="C592678B6970494987F87834A6D3C53A"/>
    <w:rsid w:val="000348B8"/>
  </w:style>
  <w:style w:type="paragraph" w:customStyle="1" w:styleId="D47529214DEB4642854835C43286D429">
    <w:name w:val="D47529214DEB4642854835C43286D429"/>
    <w:rsid w:val="000348B8"/>
  </w:style>
  <w:style w:type="paragraph" w:customStyle="1" w:styleId="ECD84673683D4EC58FACEEC53BD7B923">
    <w:name w:val="ECD84673683D4EC58FACEEC53BD7B923"/>
    <w:rsid w:val="00BB1A00"/>
  </w:style>
  <w:style w:type="paragraph" w:customStyle="1" w:styleId="BB82865E9EBB4F688AD9D635F6DD8B90">
    <w:name w:val="BB82865E9EBB4F688AD9D635F6DD8B90"/>
    <w:rsid w:val="00BB1A00"/>
  </w:style>
  <w:style w:type="paragraph" w:customStyle="1" w:styleId="EFD4C07B7C224D32A9668461453DE1B4">
    <w:name w:val="EFD4C07B7C224D32A9668461453DE1B4"/>
    <w:rsid w:val="00BB1A00"/>
  </w:style>
  <w:style w:type="paragraph" w:customStyle="1" w:styleId="B18CF92B224349DD83769EAC8E4D2F13">
    <w:name w:val="B18CF92B224349DD83769EAC8E4D2F13"/>
    <w:rsid w:val="00BB1A00"/>
  </w:style>
  <w:style w:type="paragraph" w:customStyle="1" w:styleId="5EB94CAEF0ED4CFE93675FD7B4419454">
    <w:name w:val="5EB94CAEF0ED4CFE93675FD7B4419454"/>
    <w:rsid w:val="00BB1A00"/>
  </w:style>
  <w:style w:type="paragraph" w:customStyle="1" w:styleId="C95E458AD3C646B68FA866CA31F13CEB">
    <w:name w:val="C95E458AD3C646B68FA866CA31F13CEB"/>
    <w:rsid w:val="00BB1A00"/>
  </w:style>
  <w:style w:type="paragraph" w:customStyle="1" w:styleId="EFC9CB6620A04EF19E912B837A23AC68">
    <w:name w:val="EFC9CB6620A04EF19E912B837A23AC68"/>
    <w:rsid w:val="00BB1A00"/>
  </w:style>
  <w:style w:type="paragraph" w:customStyle="1" w:styleId="038C4DF3EAD04340964E2706AE1ECB33">
    <w:name w:val="038C4DF3EAD04340964E2706AE1ECB33"/>
    <w:rsid w:val="00BB1A00"/>
  </w:style>
  <w:style w:type="paragraph" w:customStyle="1" w:styleId="B11C8C028D1B4E308DBB2D9D2F169616">
    <w:name w:val="B11C8C028D1B4E308DBB2D9D2F169616"/>
    <w:rsid w:val="00BB1A00"/>
  </w:style>
  <w:style w:type="paragraph" w:customStyle="1" w:styleId="51871F2EE9304E29B0B77475D2D97C0A">
    <w:name w:val="51871F2EE9304E29B0B77475D2D97C0A"/>
    <w:rsid w:val="00125B32"/>
  </w:style>
  <w:style w:type="paragraph" w:customStyle="1" w:styleId="21E460F9FEB9493EA11131A443E486C7">
    <w:name w:val="21E460F9FEB9493EA11131A443E486C7"/>
    <w:rsid w:val="00125B32"/>
  </w:style>
  <w:style w:type="paragraph" w:customStyle="1" w:styleId="0EFDC0D5E50341689CE53F82028C8AD6">
    <w:name w:val="0EFDC0D5E50341689CE53F82028C8AD6"/>
    <w:rsid w:val="00125B32"/>
  </w:style>
  <w:style w:type="paragraph" w:customStyle="1" w:styleId="A4C7C8CF50034CFCA01789D26663FA21">
    <w:name w:val="A4C7C8CF50034CFCA01789D26663FA21"/>
    <w:rsid w:val="00125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3.xml><?xml version="1.0" encoding="utf-8"?>
<ds:datastoreItem xmlns:ds="http://schemas.openxmlformats.org/officeDocument/2006/customXml" ds:itemID="{0EAD815F-B2F8-422F-9315-93019FF4975D}">
  <ds:schemaRefs>
    <ds:schemaRef ds:uri="http://schemas.microsoft.com/office/2006/metadata/properties"/>
    <ds:schemaRef ds:uri="http://purl.org/dc/elements/1.1/"/>
    <ds:schemaRef ds:uri="6dc4bcd6-49db-4c07-9060-8acfc67cef9f"/>
    <ds:schemaRef ds:uri="fb0879af-3eba-417a-a55a-ffe6dcd6ca77"/>
    <ds:schemaRef ds:uri="http://schemas.microsoft.com/office/2006/documentManagement/types"/>
    <ds:schemaRef ds:uri="http://purl.org/dc/terms/"/>
    <ds:schemaRef ds:uri="http://schemas.microsoft.com/office/infopath/2007/PartnerControls"/>
    <ds:schemaRef ds:uri="http://www.w3.org/XML/1998/namespace"/>
    <ds:schemaRef ds:uri="http://schemas.openxmlformats.org/package/2006/metadata/core-properties"/>
    <ds:schemaRef ds:uri="http://schemas.microsoft.com/sharepoint/v3"/>
    <ds:schemaRef ds:uri="http://purl.org/dc/dcmitype/"/>
  </ds:schemaRefs>
</ds:datastoreItem>
</file>

<file path=customXml/itemProps4.xml><?xml version="1.0" encoding="utf-8"?>
<ds:datastoreItem xmlns:ds="http://schemas.openxmlformats.org/officeDocument/2006/customXml" ds:itemID="{B36FE974-CFC1-4D6B-B907-FCB048F2F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8</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2020-01-25T09:53:00Z</dcterms:created>
  <dcterms:modified xsi:type="dcterms:W3CDTF">2020-01-25T09:53:00Z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