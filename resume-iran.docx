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="-284" w:tblpY="431"/>
        <w:tblW w:w="1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80"/>
        <w:gridCol w:w="6669"/>
      </w:tblGrid>
      <w:tr w:rsidR="00C63854" w:rsidRPr="000E293A" w14:paraId="1A289743" w14:textId="77777777" w:rsidTr="00B10C7C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79BB5711" w:rsidR="00C63854" w:rsidRPr="00FE5D15" w:rsidRDefault="004E4B50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 w:rsidRPr="00FE5D15">
              <w:rPr>
                <w:rFonts w:asciiTheme="minorBidi" w:hAnsiTheme="minorBidi"/>
                <w:w w:val="44"/>
                <w:sz w:val="36"/>
                <w:szCs w:val="36"/>
              </w:rPr>
              <w:t>Senior Full Stack Developer / Team Lea</w:t>
            </w:r>
            <w:r w:rsidRPr="00FE5D15">
              <w:rPr>
                <w:rFonts w:asciiTheme="minorBidi" w:hAnsiTheme="minorBidi"/>
                <w:spacing w:val="10"/>
                <w:w w:val="44"/>
                <w:sz w:val="36"/>
                <w:szCs w:val="36"/>
              </w:rPr>
              <w:t>d</w:t>
            </w:r>
          </w:p>
        </w:tc>
      </w:tr>
      <w:tr w:rsidR="00D15327" w:rsidRPr="000E293A" w14:paraId="2260440A" w14:textId="77777777" w:rsidTr="00B10C7C">
        <w:trPr>
          <w:trHeight w:val="12526"/>
        </w:trPr>
        <w:tc>
          <w:tcPr>
            <w:tcW w:w="4248" w:type="dxa"/>
          </w:tcPr>
          <w:p w14:paraId="7D795F41" w14:textId="548CDE66" w:rsidR="00D15327" w:rsidRDefault="00705ABD" w:rsidP="00772382">
            <w:pPr>
              <w:pStyle w:val="Heading3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-1954003311"/>
                <w:placeholder>
                  <w:docPart w:val="335DC6437F134819AA949146E435B5FF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0E293A">
                  <w:rPr>
                    <w:sz w:val="24"/>
                    <w:szCs w:val="28"/>
                  </w:rPr>
                  <w:t>CONTACT</w:t>
                </w:r>
              </w:sdtContent>
            </w:sdt>
            <w:r w:rsidR="00D15327" w:rsidRPr="000E293A">
              <w:rPr>
                <w:sz w:val="24"/>
                <w:szCs w:val="28"/>
              </w:rPr>
              <w:t xml:space="preserve"> INfo</w:t>
            </w:r>
          </w:p>
          <w:p w14:paraId="3B3CC599" w14:textId="77777777" w:rsidR="00E0618B" w:rsidRPr="00E0618B" w:rsidRDefault="00E0618B" w:rsidP="00E0618B"/>
          <w:p w14:paraId="344833A1" w14:textId="2B3A3D2B" w:rsidR="00D15327" w:rsidRPr="0018371F" w:rsidRDefault="00705ABD" w:rsidP="00772382">
            <w:sdt>
              <w:sdtPr>
                <w:id w:val="1111563247"/>
                <w:placeholder>
                  <w:docPart w:val="BE699DF086CB492FB351678273138747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18371F">
                  <w:rPr>
                    <w:b/>
                    <w:bCs/>
                  </w:rPr>
                  <w:t>PHONE:</w:t>
                </w:r>
              </w:sdtContent>
            </w:sdt>
            <w:r w:rsidR="00E0618B" w:rsidRPr="00E0618B">
              <w:rPr>
                <w:b/>
                <w:bCs/>
                <w:vertAlign w:val="subscript"/>
              </w:rPr>
              <w:t xml:space="preserve">(WhatsApp, </w:t>
            </w:r>
            <w:r w:rsidR="00E0618B">
              <w:rPr>
                <w:b/>
                <w:bCs/>
                <w:vertAlign w:val="subscript"/>
              </w:rPr>
              <w:t>S</w:t>
            </w:r>
            <w:r w:rsidR="00E0618B" w:rsidRPr="00E0618B">
              <w:rPr>
                <w:b/>
                <w:bCs/>
                <w:vertAlign w:val="subscript"/>
              </w:rPr>
              <w:t>kype)</w:t>
            </w:r>
          </w:p>
          <w:p w14:paraId="5AF2D116" w14:textId="0A223CA6" w:rsidR="00D15327" w:rsidRDefault="00D15327" w:rsidP="00E0618B">
            <w:r w:rsidRPr="0018371F">
              <w:t>+98 (912) 713 76 40</w:t>
            </w:r>
          </w:p>
          <w:p w14:paraId="63D83855" w14:textId="77777777" w:rsidR="00E0618B" w:rsidRPr="0018371F" w:rsidRDefault="00E0618B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EndPr/>
            <w:sdtContent>
              <w:p w14:paraId="70BD8F95" w14:textId="19DBB5FC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8F610E2" w:rsidR="00D15327" w:rsidRDefault="00705ABD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D15327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12F29F8C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7A4B19C6" w14:textId="77777777" w:rsidR="00E0618B" w:rsidRPr="0018371F" w:rsidRDefault="00E0618B" w:rsidP="00E0618B">
            <w:pPr>
              <w:rPr>
                <w:rFonts w:cs="B Nazanin"/>
                <w:b/>
                <w:bCs/>
                <w:sz w:val="28"/>
                <w:szCs w:val="28"/>
              </w:rPr>
            </w:pPr>
            <w:r w:rsidRPr="0018371F">
              <w:rPr>
                <w:b/>
                <w:bCs/>
              </w:rPr>
              <w:t>Location:</w:t>
            </w:r>
            <w:r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2E28B9CA" w14:textId="77777777" w:rsidR="00E0618B" w:rsidRPr="0018371F" w:rsidRDefault="00E0618B" w:rsidP="00E0618B">
            <w:r w:rsidRPr="0018371F">
              <w:t>Tehran, Tehran, Iran</w:t>
            </w:r>
          </w:p>
          <w:p w14:paraId="2529EDA1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16E38A8D" w14:textId="280A04C8" w:rsidR="00E0618B" w:rsidRPr="00E0618B" w:rsidRDefault="00E0618B" w:rsidP="00772382">
            <w:pPr>
              <w:rPr>
                <w:b/>
                <w:bCs/>
              </w:rPr>
            </w:pPr>
            <w:r w:rsidRPr="00E0618B">
              <w:rPr>
                <w:b/>
                <w:bCs/>
              </w:rPr>
              <w:t xml:space="preserve">Profiles: </w:t>
            </w:r>
          </w:p>
          <w:p w14:paraId="70026823" w14:textId="0058BBEC" w:rsidR="00E0618B" w:rsidRDefault="00E0618B" w:rsidP="00E0618B">
            <w:r>
              <w:t xml:space="preserve">npm: </w:t>
            </w:r>
            <w:hyperlink r:id="rId12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npmjs.com/~babak.zarrinbal</w:t>
              </w:r>
            </w:hyperlink>
          </w:p>
          <w:p w14:paraId="276203D9" w14:textId="0955093A" w:rsidR="00E0618B" w:rsidRDefault="00E0618B" w:rsidP="00E0618B">
            <w:r>
              <w:t xml:space="preserve">github: </w:t>
            </w:r>
            <w:hyperlink r:id="rId13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github.com/babakzarrinbal</w:t>
              </w:r>
            </w:hyperlink>
          </w:p>
          <w:p w14:paraId="763A5C7E" w14:textId="4BD86CE2" w:rsidR="00E0618B" w:rsidRPr="00E0618B" w:rsidRDefault="00E0618B" w:rsidP="00E0618B">
            <w:pPr>
              <w:rPr>
                <w:rStyle w:val="Hyperlink"/>
                <w:color w:val="0070C0"/>
                <w:sz w:val="16"/>
                <w:szCs w:val="20"/>
              </w:rPr>
            </w:pPr>
            <w:r>
              <w:t xml:space="preserve">gitlab: </w:t>
            </w:r>
            <w:hyperlink r:id="rId14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gitlab.com/bzarrinbal</w:t>
              </w:r>
            </w:hyperlink>
          </w:p>
          <w:p w14:paraId="37FB449C" w14:textId="0BBD07BC" w:rsidR="00E0618B" w:rsidRDefault="00E0618B" w:rsidP="00E0618B">
            <w:r>
              <w:t xml:space="preserve">linkedIn: </w:t>
            </w:r>
            <w:hyperlink r:id="rId15" w:history="1">
              <w:r w:rsidRPr="00E0618B">
                <w:rPr>
                  <w:rStyle w:val="Hyperlink"/>
                  <w:color w:val="0070C0"/>
                  <w:sz w:val="16"/>
                  <w:szCs w:val="20"/>
                </w:rPr>
                <w:t>linkedin.com/in/babak-zarrinbal/</w:t>
              </w:r>
            </w:hyperlink>
          </w:p>
          <w:p w14:paraId="5BF7C52D" w14:textId="08EC05BD" w:rsidR="00D15327" w:rsidRPr="003C19C2" w:rsidRDefault="00D15327" w:rsidP="00772382">
            <w:pPr>
              <w:pStyle w:val="Heading3"/>
              <w:rPr>
                <w:b w:val="0"/>
                <w:bCs/>
                <w:sz w:val="20"/>
              </w:rPr>
            </w:pPr>
            <w:r w:rsidRPr="003C19C2">
              <w:rPr>
                <w:sz w:val="24"/>
                <w:szCs w:val="28"/>
              </w:rPr>
              <w:t>Skills</w:t>
            </w:r>
            <w:r w:rsidRPr="003C19C2">
              <w:rPr>
                <w:b w:val="0"/>
                <w:bCs/>
                <w:sz w:val="20"/>
              </w:rPr>
              <w:t>:</w:t>
            </w:r>
            <w:r>
              <w:rPr>
                <w:b w:val="0"/>
                <w:bCs/>
                <w:sz w:val="20"/>
              </w:rPr>
              <w:t xml:space="preserve"> </w:t>
            </w:r>
          </w:p>
          <w:p w14:paraId="4B198217" w14:textId="6487EAF7" w:rsidR="00001C8F" w:rsidRDefault="00D15327" w:rsidP="00001C8F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807C0D" w:rsidRPr="00001C8F">
              <w:rPr>
                <w:b/>
                <w:bCs/>
              </w:rPr>
              <w:t>React Native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</w:p>
          <w:p w14:paraId="143AE3F2" w14:textId="7A3854F9" w:rsidR="00001C8F" w:rsidRDefault="00001C8F" w:rsidP="007C5446">
            <w:r>
              <w:rPr>
                <w:b/>
                <w:bCs/>
              </w:rPr>
              <w:t>V</w:t>
            </w:r>
            <w:r w:rsidRPr="00001C8F">
              <w:rPr>
                <w:b/>
                <w:bCs/>
              </w:rPr>
              <w:t xml:space="preserve">ue.js </w:t>
            </w:r>
            <w:r w:rsidRPr="00001C8F">
              <w:rPr>
                <w:b/>
                <w:bCs/>
                <w:vertAlign w:val="subscript"/>
              </w:rPr>
              <w:t>(Advance)</w:t>
            </w:r>
            <w:r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Redis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D15327" w:rsidRPr="00001C8F">
              <w:rPr>
                <w:b/>
                <w:bCs/>
              </w:rPr>
              <w:t xml:space="preserve">Kafka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D15327" w:rsidRPr="00001C8F">
              <w:rPr>
                <w:b/>
                <w:bCs/>
              </w:rPr>
              <w:t xml:space="preserve"> Nginx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 xml:space="preserve">), </w:t>
            </w:r>
            <w:r w:rsidR="00D15327" w:rsidRPr="00001C8F">
              <w:rPr>
                <w:b/>
                <w:bCs/>
              </w:rPr>
              <w:t xml:space="preserve">MongoDB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advance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 xml:space="preserve">, </w:t>
            </w:r>
            <w:r w:rsidR="00807C0D" w:rsidRPr="00001C8F">
              <w:rPr>
                <w:b/>
                <w:bCs/>
              </w:rPr>
              <w:t>Cassandra DB</w:t>
            </w:r>
            <w:r w:rsidR="00D15327" w:rsidRPr="00001C8F">
              <w:rPr>
                <w:b/>
                <w:bCs/>
              </w:rPr>
              <w:t xml:space="preserve"> </w:t>
            </w:r>
            <w:r w:rsidR="00D15327" w:rsidRPr="00001C8F">
              <w:rPr>
                <w:b/>
                <w:bCs/>
                <w:vertAlign w:val="subscript"/>
              </w:rPr>
              <w:t>(</w:t>
            </w:r>
            <w:r w:rsidRPr="00001C8F">
              <w:rPr>
                <w:b/>
                <w:bCs/>
                <w:vertAlign w:val="subscript"/>
              </w:rPr>
              <w:t>Intermediate</w:t>
            </w:r>
            <w:r w:rsidR="00D15327" w:rsidRPr="00001C8F">
              <w:rPr>
                <w:b/>
                <w:bCs/>
                <w:vertAlign w:val="subscript"/>
              </w:rPr>
              <w:t>)</w:t>
            </w:r>
            <w:r w:rsidR="00D15327" w:rsidRPr="00001C8F">
              <w:t>,</w:t>
            </w:r>
            <w:r w:rsidR="007C5446" w:rsidRPr="00001C8F">
              <w:t xml:space="preserve"> </w:t>
            </w:r>
            <w:r w:rsidR="007C5446">
              <w:t>electron</w:t>
            </w:r>
            <w:r w:rsidR="007C5446" w:rsidRPr="00001C8F">
              <w:t xml:space="preserve">.js </w:t>
            </w:r>
            <w:r w:rsidR="007C5446" w:rsidRPr="00001C8F">
              <w:rPr>
                <w:vertAlign w:val="subscript"/>
              </w:rPr>
              <w:t>(Advance)</w:t>
            </w:r>
            <w:r w:rsidR="007C5446">
              <w:rPr>
                <w:vertAlign w:val="subscript"/>
              </w:rPr>
              <w:t>,</w:t>
            </w:r>
            <w:r w:rsidR="00D15327" w:rsidRPr="00001C8F">
              <w:t xml:space="preserve"> Express.js </w:t>
            </w:r>
            <w:r w:rsidR="00D15327" w:rsidRPr="00001C8F">
              <w:rPr>
                <w:vertAlign w:val="subscript"/>
              </w:rPr>
              <w:t>(</w:t>
            </w:r>
            <w:r w:rsidRPr="00001C8F">
              <w:rPr>
                <w:vertAlign w:val="subscript"/>
              </w:rPr>
              <w:t>Advance</w:t>
            </w:r>
            <w:r w:rsidR="00D15327" w:rsidRPr="00001C8F">
              <w:rPr>
                <w:vertAlign w:val="subscript"/>
              </w:rPr>
              <w:t>)</w:t>
            </w:r>
            <w:r w:rsidR="00D15327" w:rsidRPr="00001C8F">
              <w:t xml:space="preserve">, Socket.io </w:t>
            </w:r>
            <w:r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="00D15327" w:rsidRPr="00001C8F">
              <w:t xml:space="preserve">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>
              <w:t xml:space="preserve"> </w:t>
            </w:r>
            <w:r w:rsidR="00D15327" w:rsidRPr="00001C8F">
              <w:t xml:space="preserve">Angular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  <w:r w:rsidR="0018371F">
              <w:t xml:space="preserve"> </w:t>
            </w:r>
            <w:r w:rsidR="00D15327" w:rsidRPr="00001C8F">
              <w:t xml:space="preserve">Vue-native </w:t>
            </w:r>
            <w:r w:rsidRPr="00001C8F">
              <w:rPr>
                <w:vertAlign w:val="subscript"/>
              </w:rPr>
              <w:t>(Advance)</w:t>
            </w:r>
            <w:r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302376AD" w14:textId="786BC6DB" w:rsidR="00D15327" w:rsidRPr="004D3CA4" w:rsidRDefault="00807C0D" w:rsidP="00001C8F">
            <w:pPr>
              <w:rPr>
                <w:sz w:val="20"/>
                <w:szCs w:val="24"/>
              </w:rPr>
            </w:pPr>
            <w:r w:rsidRPr="00001C8F">
              <w:t>open Street</w:t>
            </w:r>
            <w:r w:rsidR="00D15327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="00D15327"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  <w:r w:rsidR="00D15327" w:rsidRPr="004D3CA4">
              <w:rPr>
                <w:sz w:val="20"/>
                <w:szCs w:val="24"/>
              </w:rPr>
              <w:t xml:space="preserve">… </w:t>
            </w:r>
          </w:p>
          <w:p w14:paraId="3B46A040" w14:textId="704F4400" w:rsidR="00D15327" w:rsidRDefault="00D15327" w:rsidP="00772382">
            <w:pPr>
              <w:rPr>
                <w:sz w:val="20"/>
                <w:szCs w:val="24"/>
              </w:rPr>
            </w:pPr>
          </w:p>
          <w:p w14:paraId="0F560179" w14:textId="77777777" w:rsidR="00D15327" w:rsidRDefault="00D15327" w:rsidP="00772382">
            <w:pPr>
              <w:rPr>
                <w:sz w:val="20"/>
                <w:szCs w:val="24"/>
              </w:rPr>
            </w:pPr>
          </w:p>
          <w:p w14:paraId="22E4FB74" w14:textId="1F378710" w:rsidR="00D15327" w:rsidRPr="00D15327" w:rsidRDefault="00D15327" w:rsidP="00D15327">
            <w:pPr>
              <w:pStyle w:val="Heading3"/>
              <w:rPr>
                <w:sz w:val="24"/>
                <w:szCs w:val="28"/>
              </w:rPr>
            </w:pPr>
            <w:r w:rsidRPr="00D15327">
              <w:rPr>
                <w:sz w:val="24"/>
                <w:szCs w:val="28"/>
              </w:rPr>
              <w:t>Sample Works:</w:t>
            </w:r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705ABD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6" w:anchor="/" w:history="1">
              <w:r w:rsidR="00D15327"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</w:hyperlink>
            <w:r w:rsidR="00D15327"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0FD77F68" w14:textId="08D08348" w:rsidR="00FC0A56" w:rsidRDefault="00FC0A56" w:rsidP="007B3A95">
            <w:pPr>
              <w:pStyle w:val="Heading3"/>
              <w:jc w:val="center"/>
              <w:rPr>
                <w:sz w:val="24"/>
                <w:szCs w:val="28"/>
              </w:rPr>
            </w:pPr>
            <w:r w:rsidRPr="00FC0A56">
              <w:rPr>
                <w:sz w:val="24"/>
                <w:szCs w:val="28"/>
              </w:rPr>
              <w:t>Minimum Expectations:</w:t>
            </w:r>
          </w:p>
          <w:p w14:paraId="352A363B" w14:textId="3E51CBCD" w:rsidR="00FC0A56" w:rsidRPr="007B3A95" w:rsidRDefault="005A6FBB" w:rsidP="007B3A95">
            <w:pPr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color w:val="7030A0"/>
                <w:sz w:val="32"/>
                <w:szCs w:val="40"/>
                <w:highlight w:val="lightGray"/>
              </w:rPr>
              <w:t>1500</w:t>
            </w:r>
            <w:r w:rsidR="00FC0A56" w:rsidRPr="007B3A95">
              <w:rPr>
                <w:b/>
                <w:bCs/>
                <w:color w:val="7030A0"/>
                <w:sz w:val="24"/>
                <w:szCs w:val="32"/>
                <w:highlight w:val="lightGray"/>
              </w:rPr>
              <w:t>$/month inside Iran</w:t>
            </w: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59AA8DA5" w:rsidR="00D15327" w:rsidRPr="000E293A" w:rsidRDefault="00705ABD" w:rsidP="0018371F">
            <w:pPr>
              <w:pStyle w:val="Heading3"/>
              <w:spacing w:line="360" w:lineRule="auto"/>
              <w:rPr>
                <w:rFonts w:cs="B Nazanin"/>
                <w:sz w:val="32"/>
                <w:szCs w:val="30"/>
              </w:rPr>
            </w:pPr>
            <w:sdt>
              <w:sdtPr>
                <w:rPr>
                  <w:sz w:val="32"/>
                  <w:szCs w:val="32"/>
                </w:rPr>
                <w:id w:val="-1711873194"/>
                <w:placeholder>
                  <w:docPart w:val="759B4E066FE04CC4A7A3657F0B67630E"/>
                </w:placeholder>
                <w:temporary/>
                <w:showingPlcHdr/>
                <w15:appearance w15:val="hidden"/>
              </w:sdtPr>
              <w:sdtEndPr/>
              <w:sdtContent>
                <w:r w:rsidR="00D15327" w:rsidRPr="003C19C2">
                  <w:rPr>
                    <w:sz w:val="32"/>
                    <w:szCs w:val="32"/>
                  </w:rPr>
                  <w:t>Profile</w:t>
                </w:r>
              </w:sdtContent>
            </w:sdt>
            <w:r w:rsidR="00D15327" w:rsidRPr="003C19C2">
              <w:rPr>
                <w:sz w:val="32"/>
                <w:szCs w:val="32"/>
              </w:rPr>
              <w:t xml:space="preserve"> : </w:t>
            </w:r>
          </w:p>
          <w:p w14:paraId="1F8D3655" w14:textId="3CF7A1FA" w:rsidR="00D15327" w:rsidRPr="0018371F" w:rsidRDefault="00D15327" w:rsidP="00C2119B">
            <w:pPr>
              <w:ind w:left="263" w:firstLine="142"/>
            </w:pPr>
            <w:r w:rsidRPr="0018371F">
              <w:t xml:space="preserve">I’m a Senior Full stack JavaScript developer with </w:t>
            </w:r>
            <w:r w:rsidRPr="0018371F">
              <w:rPr>
                <w:b/>
                <w:bCs/>
              </w:rPr>
              <w:t xml:space="preserve">6+ years’ experience in NodeJS </w:t>
            </w:r>
            <w:r w:rsidRPr="0018371F">
              <w:t xml:space="preserve">and </w:t>
            </w:r>
            <w:r w:rsidRPr="0018371F">
              <w:rPr>
                <w:b/>
                <w:bCs/>
              </w:rPr>
              <w:t xml:space="preserve">9+ years in </w:t>
            </w:r>
            <w:r w:rsidR="007C5446" w:rsidRPr="0018371F">
              <w:rPr>
                <w:b/>
                <w:bCs/>
              </w:rPr>
              <w:t xml:space="preserve">front-end </w:t>
            </w:r>
            <w:r w:rsidRPr="0018371F">
              <w:rPr>
                <w:b/>
                <w:bCs/>
              </w:rPr>
              <w:t xml:space="preserve">Software development </w:t>
            </w:r>
            <w:r w:rsidRPr="0018371F">
              <w:t xml:space="preserve">technologies and about </w:t>
            </w:r>
            <w:r w:rsidR="007C5446" w:rsidRPr="007C5446">
              <w:rPr>
                <w:b/>
                <w:bCs/>
              </w:rPr>
              <w:t>partially</w:t>
            </w:r>
            <w:r w:rsidR="007C5446">
              <w:t xml:space="preserve"> </w:t>
            </w:r>
            <w:r w:rsidRPr="0018371F">
              <w:rPr>
                <w:b/>
                <w:bCs/>
              </w:rPr>
              <w:t>12+ years in management</w:t>
            </w:r>
            <w:r w:rsidRPr="0018371F">
              <w:t>.</w:t>
            </w:r>
          </w:p>
          <w:p w14:paraId="71749956" w14:textId="77777777" w:rsidR="00D15327" w:rsidRPr="0018371F" w:rsidRDefault="00D15327" w:rsidP="00C2119B">
            <w:pPr>
              <w:ind w:left="263" w:firstLine="142"/>
            </w:pPr>
          </w:p>
          <w:p w14:paraId="45FD3654" w14:textId="1C228EF1" w:rsidR="00D15327" w:rsidRDefault="00D15327" w:rsidP="00C2119B">
            <w:pPr>
              <w:ind w:left="263" w:firstLine="142"/>
            </w:pPr>
            <w:r w:rsidRPr="0018371F">
              <w:t xml:space="preserve"> I’ve shifted from Monolithic App architecture to micro service and FAAS to improve efficiency at least by 100%. I’m </w:t>
            </w:r>
            <w:r w:rsidRPr="0018371F">
              <w:rPr>
                <w:b/>
                <w:bCs/>
              </w:rPr>
              <w:t>fast</w:t>
            </w:r>
            <w:r w:rsidR="00807C0D">
              <w:t>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efficient</w:t>
            </w:r>
            <w:r w:rsidRPr="0018371F">
              <w:t xml:space="preserve"> and insist on </w:t>
            </w:r>
            <w:r w:rsidRPr="00807C0D">
              <w:rPr>
                <w:b/>
                <w:bCs/>
              </w:rPr>
              <w:t>reaching the target first</w:t>
            </w:r>
            <w:r w:rsidR="007C5446" w:rsidRPr="00807C0D">
              <w:rPr>
                <w:b/>
                <w:bCs/>
              </w:rPr>
              <w:t>,</w:t>
            </w:r>
            <w:r w:rsidR="00807C0D">
              <w:rPr>
                <w:b/>
                <w:bCs/>
              </w:rPr>
              <w:t xml:space="preserve"> </w:t>
            </w:r>
            <w:r w:rsidRPr="00807C0D">
              <w:rPr>
                <w:b/>
                <w:bCs/>
              </w:rPr>
              <w:t>then improve it to perfection</w:t>
            </w:r>
            <w:r w:rsidR="007C5446">
              <w:t xml:space="preserve"> Plan</w:t>
            </w:r>
            <w:r w:rsidRPr="0018371F">
              <w:t>.</w:t>
            </w:r>
          </w:p>
          <w:p w14:paraId="74D26899" w14:textId="77777777" w:rsidR="00807C0D" w:rsidRDefault="00807C0D" w:rsidP="00C2119B">
            <w:pPr>
              <w:ind w:left="263" w:firstLine="142"/>
            </w:pPr>
          </w:p>
          <w:p w14:paraId="175AD2A5" w14:textId="2D665134" w:rsidR="00807C0D" w:rsidRPr="0018371F" w:rsidRDefault="00807C0D" w:rsidP="00C2119B">
            <w:pPr>
              <w:ind w:left="263" w:firstLine="142"/>
            </w:pPr>
            <w:r>
              <w:t xml:space="preserve">I have </w:t>
            </w:r>
            <w:r w:rsidRPr="0018371F">
              <w:t xml:space="preserve">experience in creating </w:t>
            </w:r>
            <w:r w:rsidRPr="0018371F">
              <w:rPr>
                <w:b/>
                <w:bCs/>
              </w:rPr>
              <w:t>micro service</w:t>
            </w:r>
            <w:r w:rsidRPr="0018371F">
              <w:t>,</w:t>
            </w:r>
            <w:r>
              <w:t xml:space="preserve"> </w:t>
            </w:r>
            <w:r w:rsidRPr="0018371F">
              <w:rPr>
                <w:b/>
                <w:bCs/>
              </w:rPr>
              <w:t>FAAS,</w:t>
            </w:r>
            <w:r w:rsidRPr="0018371F">
              <w:t xml:space="preserve"> </w:t>
            </w:r>
            <w:r w:rsidRPr="0018371F">
              <w:rPr>
                <w:b/>
                <w:bCs/>
              </w:rPr>
              <w:t>All-In-One multi-purpose,</w:t>
            </w:r>
            <w:r>
              <w:rPr>
                <w:b/>
                <w:bCs/>
              </w:rPr>
              <w:t xml:space="preserve"> prototype </w:t>
            </w:r>
            <w:r w:rsidRPr="007C5446">
              <w:t>Apps</w:t>
            </w:r>
            <w:r>
              <w:rPr>
                <w:b/>
                <w:bCs/>
              </w:rPr>
              <w:t xml:space="preserve"> </w:t>
            </w:r>
            <w:r w:rsidRPr="007C5446">
              <w:t>with</w:t>
            </w:r>
            <w:r>
              <w:rPr>
                <w:b/>
                <w:bCs/>
              </w:rPr>
              <w:t xml:space="preserve"> NodeJS</w:t>
            </w:r>
            <w:r w:rsidRPr="0018371F">
              <w:t xml:space="preserve"> and </w:t>
            </w:r>
            <w:r>
              <w:t xml:space="preserve">it’s </w:t>
            </w:r>
            <w:r w:rsidRPr="007C5446">
              <w:rPr>
                <w:b/>
                <w:bCs/>
              </w:rPr>
              <w:t>front-end and back-end</w:t>
            </w:r>
            <w:r>
              <w:t xml:space="preserve"> </w:t>
            </w:r>
            <w:r w:rsidRPr="0018371F">
              <w:t xml:space="preserve">frameworks to be used all over the </w:t>
            </w:r>
            <w:r>
              <w:t>platforms and OSs</w:t>
            </w:r>
            <w:r w:rsidRPr="0018371F">
              <w:t xml:space="preserve">. worked with </w:t>
            </w:r>
            <w:r w:rsidRPr="0018371F">
              <w:rPr>
                <w:b/>
                <w:bCs/>
              </w:rPr>
              <w:t>really complex algorithms</w:t>
            </w:r>
            <w:r w:rsidRPr="0018371F">
              <w:t xml:space="preserve"> to ensure the </w:t>
            </w:r>
            <w:r w:rsidRPr="007C5446">
              <w:rPr>
                <w:b/>
                <w:bCs/>
              </w:rPr>
              <w:t>reliability and efficiency</w:t>
            </w:r>
            <w:r>
              <w:t xml:space="preserve"> </w:t>
            </w:r>
            <w:r w:rsidRPr="0018371F">
              <w:t xml:space="preserve">of the product. Experienced in </w:t>
            </w:r>
            <w:r w:rsidRPr="0018371F">
              <w:rPr>
                <w:b/>
                <w:bCs/>
              </w:rPr>
              <w:t>breaking down complex query</w:t>
            </w:r>
            <w:r w:rsidRPr="0018371F">
              <w:t xml:space="preserve"> and data manipulation procedures </w:t>
            </w:r>
            <w:r w:rsidRPr="0018371F">
              <w:rPr>
                <w:b/>
                <w:bCs/>
              </w:rPr>
              <w:t xml:space="preserve">to increase performance and simplicity. </w:t>
            </w:r>
            <w:r w:rsidRPr="0018371F">
              <w:t xml:space="preserve">Created </w:t>
            </w:r>
            <w:r w:rsidRPr="0018371F">
              <w:rPr>
                <w:b/>
                <w:bCs/>
              </w:rPr>
              <w:t xml:space="preserve">prototype apps </w:t>
            </w:r>
            <w:r w:rsidRPr="0018371F">
              <w:t>in really short times for analysis</w:t>
            </w:r>
            <w:r w:rsidRPr="0018371F">
              <w:rPr>
                <w:b/>
                <w:bCs/>
              </w:rPr>
              <w:t xml:space="preserve"> </w:t>
            </w:r>
            <w:r w:rsidRPr="0018371F">
              <w:t>and oversight.</w:t>
            </w:r>
          </w:p>
          <w:p w14:paraId="11D558DD" w14:textId="77777777" w:rsidR="00D15327" w:rsidRPr="0018371F" w:rsidRDefault="00D15327" w:rsidP="00C2119B">
            <w:pPr>
              <w:ind w:left="263" w:firstLine="142"/>
            </w:pPr>
          </w:p>
          <w:p w14:paraId="0CFBD364" w14:textId="302F7F9E" w:rsidR="00D15327" w:rsidRPr="0018371F" w:rsidRDefault="00D15327" w:rsidP="00C2119B">
            <w:pPr>
              <w:ind w:left="263" w:firstLine="142"/>
              <w:jc w:val="both"/>
            </w:pPr>
            <w:r w:rsidRPr="0018371F">
              <w:t xml:space="preserve">I mostly struck people as </w:t>
            </w:r>
            <w:r w:rsidRPr="0018371F">
              <w:rPr>
                <w:b/>
                <w:bCs/>
              </w:rPr>
              <w:t>smart</w:t>
            </w:r>
            <w:r w:rsidR="00807C0D">
              <w:rPr>
                <w:b/>
                <w:bCs/>
              </w:rPr>
              <w:t>,</w:t>
            </w:r>
            <w:r w:rsidR="00807C0D">
              <w:t xml:space="preserve"> </w:t>
            </w:r>
            <w:r w:rsidR="00807C0D" w:rsidRPr="00807C0D">
              <w:rPr>
                <w:b/>
                <w:bCs/>
              </w:rPr>
              <w:t>resourceful</w:t>
            </w:r>
            <w:r w:rsidR="00807C0D">
              <w:rPr>
                <w:b/>
                <w:bCs/>
              </w:rPr>
              <w:t xml:space="preserve"> </w:t>
            </w:r>
            <w:r w:rsidRPr="0018371F">
              <w:rPr>
                <w:b/>
                <w:bCs/>
              </w:rPr>
              <w:t>and a great team worker</w:t>
            </w:r>
            <w:r w:rsidRPr="0018371F">
              <w:t xml:space="preserve">. and I </w:t>
            </w:r>
            <w:r w:rsidRPr="0018371F">
              <w:rPr>
                <w:b/>
                <w:bCs/>
              </w:rPr>
              <w:t>Learn</w:t>
            </w:r>
            <w:r w:rsidR="00807C0D">
              <w:rPr>
                <w:b/>
                <w:bCs/>
              </w:rPr>
              <w:t>t</w:t>
            </w:r>
            <w:r w:rsidRPr="0018371F">
              <w:rPr>
                <w:b/>
                <w:bCs/>
              </w:rPr>
              <w:t xml:space="preserve"> all</w:t>
            </w:r>
            <w:r w:rsidR="00807C0D">
              <w:rPr>
                <w:b/>
                <w:bCs/>
              </w:rPr>
              <w:t xml:space="preserve"> I know</w:t>
            </w:r>
            <w:r w:rsidRPr="0018371F">
              <w:rPr>
                <w:b/>
                <w:bCs/>
              </w:rPr>
              <w:t xml:space="preserve"> by myself</w:t>
            </w:r>
            <w:r w:rsidRPr="0018371F">
              <w:t>.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B105EC3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OVerall 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Experiences:</w:t>
            </w:r>
          </w:p>
          <w:p w14:paraId="3414CA7A" w14:textId="358FDBA8" w:rsidR="00D15327" w:rsidRPr="0018371F" w:rsidRDefault="0018371F" w:rsidP="006F1D84">
            <w:pPr>
              <w:ind w:left="263" w:firstLine="284"/>
            </w:pPr>
            <w:r>
              <w:t xml:space="preserve">I currently working in </w:t>
            </w:r>
            <w:r w:rsidRPr="0018371F">
              <w:rPr>
                <w:b/>
                <w:bCs/>
              </w:rPr>
              <w:t>Tecnotree</w:t>
            </w:r>
            <w:r w:rsidR="00807C0D">
              <w:rPr>
                <w:b/>
                <w:bCs/>
              </w:rPr>
              <w:t xml:space="preserve"> </w:t>
            </w:r>
            <w:r w:rsidR="00807C0D" w:rsidRPr="00807C0D">
              <w:t>an</w:t>
            </w:r>
            <w:r w:rsidRPr="00807C0D">
              <w:t xml:space="preserve"> international</w:t>
            </w:r>
            <w:r w:rsidRPr="0018371F">
              <w:rPr>
                <w:b/>
                <w:bCs/>
              </w:rPr>
              <w:t xml:space="preserve"> </w:t>
            </w:r>
            <w:r>
              <w:t>software company</w:t>
            </w:r>
            <w:r w:rsidR="007C5446">
              <w:t xml:space="preserve"> </w:t>
            </w:r>
            <w:r w:rsidR="00807C0D">
              <w:t xml:space="preserve">working with various applications in </w:t>
            </w:r>
            <w:r w:rsidR="00807C0D" w:rsidRPr="00807C0D">
              <w:rPr>
                <w:b/>
                <w:bCs/>
              </w:rPr>
              <w:t>telecommunication</w:t>
            </w:r>
            <w:r w:rsidR="00807C0D">
              <w:t xml:space="preserve"> domain, before that I was working in </w:t>
            </w:r>
            <w:r w:rsidR="00807C0D" w:rsidRPr="00807C0D">
              <w:rPr>
                <w:b/>
                <w:bCs/>
              </w:rPr>
              <w:t>Ecommerce</w:t>
            </w:r>
            <w:r w:rsidR="00807C0D">
              <w:t xml:space="preserve">, </w:t>
            </w:r>
            <w:r w:rsidR="00807C0D" w:rsidRPr="00807C0D">
              <w:rPr>
                <w:b/>
                <w:bCs/>
              </w:rPr>
              <w:t>geolocation</w:t>
            </w:r>
            <w:r w:rsidR="00807C0D">
              <w:rPr>
                <w:b/>
                <w:bCs/>
              </w:rPr>
              <w:t xml:space="preserve">, Educational </w:t>
            </w:r>
            <w:r w:rsidR="00807C0D" w:rsidRPr="00807C0D">
              <w:t>Domains</w:t>
            </w:r>
            <w:r w:rsidR="00807C0D">
              <w:rPr>
                <w:b/>
                <w:bCs/>
              </w:rPr>
              <w:t xml:space="preserve"> </w:t>
            </w:r>
            <w:r w:rsidR="007C5446">
              <w:t>and</w:t>
            </w:r>
            <w:r w:rsidR="00D15327" w:rsidRPr="0018371F">
              <w:t xml:space="preserve"> have </w:t>
            </w:r>
            <w:r w:rsidR="007C5446" w:rsidRPr="00807C0D">
              <w:rPr>
                <w:b/>
                <w:bCs/>
              </w:rPr>
              <w:t>recruited,</w:t>
            </w:r>
            <w:r w:rsidR="00D15327" w:rsidRPr="00807C0D">
              <w:rPr>
                <w:b/>
                <w:bCs/>
              </w:rPr>
              <w:t xml:space="preserve"> </w:t>
            </w:r>
            <w:r w:rsidR="007C5446" w:rsidRPr="00807C0D">
              <w:rPr>
                <w:b/>
                <w:bCs/>
              </w:rPr>
              <w:t xml:space="preserve">trained and </w:t>
            </w:r>
            <w:r w:rsidR="00807C0D">
              <w:rPr>
                <w:b/>
                <w:bCs/>
              </w:rPr>
              <w:t>led</w:t>
            </w:r>
            <w:r w:rsidR="00D15327" w:rsidRPr="00807C0D">
              <w:rPr>
                <w:b/>
                <w:bCs/>
              </w:rPr>
              <w:t xml:space="preserve"> teams</w:t>
            </w:r>
            <w:r w:rsidR="00D15327" w:rsidRPr="0018371F">
              <w:t xml:space="preserve"> </w:t>
            </w:r>
            <w:r w:rsidR="007C5446">
              <w:t xml:space="preserve">for multiple projects. </w:t>
            </w:r>
          </w:p>
          <w:p w14:paraId="690219AC" w14:textId="375BF85D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3AE6D9D2" w:rsidR="00D15327" w:rsidRDefault="00D15327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OVerall Acheivements</w:t>
            </w:r>
            <w:r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</w:p>
          <w:p w14:paraId="69CC1963" w14:textId="5B7CE1EC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Monolithic App to Microservice (+400% Efficiency)</w:t>
            </w:r>
          </w:p>
          <w:p w14:paraId="574AFBE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Converting Native Development to PWA (-60% develop cost)</w:t>
            </w:r>
          </w:p>
          <w:p w14:paraId="7398A028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Improving Procedures &amp; DBA Efficiency (+20% to +70% Efficiency)</w:t>
            </w:r>
          </w:p>
          <w:p w14:paraId="6A897944" w14:textId="77777777" w:rsidR="00D15327" w:rsidRPr="0018371F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18"/>
                <w:szCs w:val="18"/>
              </w:rPr>
            </w:pPr>
            <w:r w:rsidRPr="0018371F">
              <w:rPr>
                <w:sz w:val="18"/>
                <w:szCs w:val="18"/>
              </w:rPr>
              <w:t>Created Apps from scratch for Different Ideas (creating revenue)</w:t>
            </w:r>
          </w:p>
          <w:p w14:paraId="13CC5EDF" w14:textId="522A2F0D" w:rsidR="00D15327" w:rsidRPr="006F1D84" w:rsidRDefault="00D15327" w:rsidP="006F1D84">
            <w:pPr>
              <w:pStyle w:val="ListParagraph"/>
              <w:numPr>
                <w:ilvl w:val="0"/>
                <w:numId w:val="11"/>
              </w:numPr>
              <w:bidi w:val="0"/>
              <w:spacing w:line="240" w:lineRule="auto"/>
              <w:ind w:left="547" w:hanging="284"/>
              <w:jc w:val="both"/>
              <w:rPr>
                <w:sz w:val="20"/>
                <w:szCs w:val="24"/>
              </w:rPr>
            </w:pPr>
            <w:r w:rsidRPr="0018371F">
              <w:rPr>
                <w:sz w:val="18"/>
                <w:szCs w:val="18"/>
              </w:rPr>
              <w:t>Recruiting and training Teams to get the job done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77777777" w:rsidR="006F1D84" w:rsidRDefault="006F1D84" w:rsidP="006F1D84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lastRenderedPageBreak/>
        <w:t>Experiences</w:t>
      </w:r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77777777" w:rsidR="006F1D84" w:rsidRPr="0038405B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(since Sep 2019)</w:t>
      </w:r>
    </w:p>
    <w:p w14:paraId="6DCEFBAE" w14:textId="6ADE7F1B" w:rsidR="006F1D84" w:rsidRPr="0038405B" w:rsidRDefault="006F1D84" w:rsidP="006F1D84">
      <w:pPr>
        <w:ind w:left="689"/>
        <w:rPr>
          <w:color w:val="355D7E" w:themeColor="accent1" w:themeShade="80"/>
          <w:sz w:val="14"/>
          <w:szCs w:val="18"/>
          <w:u w:val="single"/>
        </w:rPr>
      </w:pPr>
      <w:r w:rsidRPr="0038405B">
        <w:t xml:space="preserve">As a </w:t>
      </w:r>
      <w:r w:rsidRPr="00665A28">
        <w:rPr>
          <w:b/>
          <w:bCs/>
        </w:rPr>
        <w:t>Senior full stack</w:t>
      </w:r>
      <w:r w:rsidRPr="0038405B">
        <w:t xml:space="preserve"> developer in </w:t>
      </w:r>
      <w:r w:rsidRPr="00665A28">
        <w:rPr>
          <w:b/>
          <w:bCs/>
        </w:rPr>
        <w:t>created an app</w:t>
      </w:r>
      <w:r w:rsidRPr="00665A28">
        <w:t xml:space="preserve"> to </w:t>
      </w:r>
      <w:r w:rsidRPr="0038405B">
        <w:t xml:space="preserve">aggregate the data stream with node so the need </w:t>
      </w:r>
      <w:r w:rsidRPr="00665A28">
        <w:rPr>
          <w:b/>
          <w:bCs/>
        </w:rPr>
        <w:t xml:space="preserve">for data manipulation in almost all apps </w:t>
      </w:r>
      <w:r w:rsidRPr="0038405B">
        <w:t xml:space="preserve">can be done with drag and drop </w:t>
      </w:r>
      <w:r w:rsidRPr="0038405B">
        <w:rPr>
          <w:color w:val="355D7E" w:themeColor="accent1" w:themeShade="80"/>
          <w:sz w:val="16"/>
          <w:szCs w:val="20"/>
          <w:u w:val="single"/>
        </w:rPr>
        <w:t>(</w:t>
      </w:r>
      <w:r>
        <w:rPr>
          <w:color w:val="355D7E" w:themeColor="accent1" w:themeShade="80"/>
          <w:sz w:val="16"/>
          <w:szCs w:val="20"/>
          <w:u w:val="single"/>
        </w:rPr>
        <w:t>https://</w:t>
      </w:r>
      <w:r w:rsidRPr="0038405B">
        <w:rPr>
          <w:color w:val="355D7E" w:themeColor="accent1" w:themeShade="80"/>
          <w:sz w:val="16"/>
          <w:szCs w:val="20"/>
          <w:u w:val="single"/>
        </w:rPr>
        <w:t>babakzarrinbal.github.io/json-mapping-front)</w:t>
      </w:r>
    </w:p>
    <w:p w14:paraId="389A3EF8" w14:textId="77777777" w:rsidR="006F1D84" w:rsidRPr="00602A37" w:rsidRDefault="006F1D84" w:rsidP="006F1D84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6F0935F5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Diliviri</w:t>
      </w:r>
      <w:r w:rsidR="00AC2245">
        <w:rPr>
          <w:b/>
          <w:bCs/>
          <w:szCs w:val="28"/>
        </w:rPr>
        <w:t>/Eposense</w:t>
      </w:r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143A65A5" w14:textId="7406CE51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Pr="00BC3F2F">
        <w:rPr>
          <w:sz w:val="18"/>
        </w:rPr>
        <w:t xml:space="preserve">As </w:t>
      </w:r>
      <w:r w:rsidRPr="00665A28">
        <w:rPr>
          <w:b/>
          <w:bCs/>
          <w:sz w:val="18"/>
        </w:rPr>
        <w:t>Team Lead and senior full stack</w:t>
      </w:r>
      <w:r w:rsidRPr="00BC3F2F">
        <w:rPr>
          <w:sz w:val="18"/>
        </w:rPr>
        <w:t xml:space="preserve"> developer </w:t>
      </w:r>
      <w:r w:rsidR="00665A28">
        <w:rPr>
          <w:sz w:val="18"/>
        </w:rPr>
        <w:t>I developed and improved existing parts of the whole ecosystem of the Diliviri (app for deliver goods with hired/outsourced driver and vehicles). I added multiple apps as well as improvement in followings …</w:t>
      </w:r>
    </w:p>
    <w:p w14:paraId="637E8A3B" w14:textId="77777777" w:rsidR="00665A28" w:rsidRPr="00BC3F2F" w:rsidRDefault="00665A28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</w:p>
    <w:p w14:paraId="634A32A1" w14:textId="2634F99E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8"/>
        </w:rPr>
      </w:pPr>
      <w:r w:rsidRPr="00665A28">
        <w:rPr>
          <w:rFonts w:asciiTheme="majorBidi" w:hAnsiTheme="majorBidi" w:cstheme="majorBidi"/>
          <w:sz w:val="18"/>
        </w:rPr>
        <w:t>Changed monolithic Admin app to microservice architect</w:t>
      </w:r>
      <w:r w:rsidRPr="00665A28">
        <w:rPr>
          <w:rFonts w:asciiTheme="majorBidi" w:hAnsiTheme="majorBidi" w:cstheme="majorBidi"/>
          <w:sz w:val="16"/>
          <w:szCs w:val="20"/>
        </w:rPr>
        <w:t xml:space="preserve"> (</w:t>
      </w:r>
      <w:r w:rsidR="00665A28">
        <w:rPr>
          <w:rFonts w:asciiTheme="majorBidi" w:hAnsiTheme="majorBidi" w:cstheme="majorBidi"/>
          <w:sz w:val="16"/>
          <w:szCs w:val="20"/>
        </w:rPr>
        <w:t>E</w:t>
      </w:r>
      <w:r w:rsidR="00665A28" w:rsidRPr="00665A28">
        <w:rPr>
          <w:rFonts w:asciiTheme="majorBidi" w:hAnsiTheme="majorBidi" w:cstheme="majorBidi"/>
          <w:sz w:val="16"/>
          <w:szCs w:val="20"/>
        </w:rPr>
        <w:t>fficiency +</w:t>
      </w:r>
      <w:r w:rsidRPr="00665A28">
        <w:rPr>
          <w:rFonts w:asciiTheme="majorBidi" w:hAnsiTheme="majorBidi" w:cstheme="majorBidi"/>
          <w:b/>
          <w:bCs/>
          <w:sz w:val="18"/>
        </w:rPr>
        <w:t>400%</w:t>
      </w:r>
      <w:r w:rsidRPr="00665A28">
        <w:rPr>
          <w:rFonts w:asciiTheme="majorBidi" w:hAnsiTheme="majorBidi" w:cstheme="majorBidi"/>
          <w:sz w:val="18"/>
        </w:rPr>
        <w:t>)</w:t>
      </w:r>
    </w:p>
    <w:p w14:paraId="2F69C425" w14:textId="38627D99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Converted Driver &amp; Supervisor Native apps for IOS, Android to P</w:t>
      </w:r>
      <w:r w:rsidR="00D41F84" w:rsidRPr="00665A28">
        <w:rPr>
          <w:rFonts w:asciiTheme="majorBidi" w:hAnsiTheme="majorBidi" w:cstheme="majorBidi"/>
          <w:sz w:val="18"/>
        </w:rPr>
        <w:t>WA apps</w:t>
      </w:r>
      <w:r w:rsidRP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(Develop</w:t>
      </w:r>
      <w:r w:rsidR="00665A28">
        <w:rPr>
          <w:rFonts w:asciiTheme="majorBidi" w:hAnsiTheme="majorBidi" w:cstheme="majorBidi"/>
          <w:sz w:val="16"/>
          <w:szCs w:val="20"/>
        </w:rPr>
        <w:t>ment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sz w:val="16"/>
          <w:szCs w:val="20"/>
        </w:rPr>
        <w:t>cost</w:t>
      </w:r>
      <w:r w:rsidR="00665A28">
        <w:rPr>
          <w:rFonts w:asciiTheme="majorBidi" w:hAnsiTheme="majorBidi" w:cstheme="majorBidi"/>
          <w:sz w:val="16"/>
          <w:szCs w:val="20"/>
        </w:rPr>
        <w:t xml:space="preserve">s </w:t>
      </w:r>
      <w:r w:rsidR="00665A28" w:rsidRPr="00665A28">
        <w:rPr>
          <w:rFonts w:asciiTheme="majorBidi" w:hAnsiTheme="majorBidi" w:cstheme="majorBidi"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60%</w:t>
      </w:r>
      <w:r w:rsidRPr="00665A28">
        <w:rPr>
          <w:rFonts w:asciiTheme="majorBidi" w:hAnsiTheme="majorBidi" w:cstheme="majorBidi"/>
          <w:b/>
          <w:bCs/>
          <w:sz w:val="16"/>
          <w:szCs w:val="20"/>
        </w:rPr>
        <w:t>)</w:t>
      </w:r>
    </w:p>
    <w:p w14:paraId="3B65807E" w14:textId="1AFB5E6F" w:rsidR="006F1D84" w:rsidRPr="00665A28" w:rsidRDefault="006F1D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</w:t>
      </w:r>
      <w:r w:rsidR="00D41F84" w:rsidRPr="00665A28">
        <w:rPr>
          <w:rFonts w:asciiTheme="majorBidi" w:hAnsiTheme="majorBidi" w:cstheme="majorBidi"/>
          <w:sz w:val="18"/>
        </w:rPr>
        <w:t xml:space="preserve"> complex</w:t>
      </w:r>
      <w:r w:rsidRPr="00665A28">
        <w:rPr>
          <w:rFonts w:asciiTheme="majorBidi" w:hAnsiTheme="majorBidi" w:cstheme="majorBidi"/>
          <w:sz w:val="18"/>
        </w:rPr>
        <w:t xml:space="preserve"> Multi routing algorithms for concurrent deliveries with one driver </w:t>
      </w:r>
      <w:r w:rsidRPr="00665A28">
        <w:rPr>
          <w:rFonts w:asciiTheme="majorBidi" w:hAnsiTheme="majorBidi" w:cstheme="majorBidi"/>
          <w:sz w:val="16"/>
          <w:szCs w:val="20"/>
        </w:rPr>
        <w:t xml:space="preserve">(profit avg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+</w:t>
      </w:r>
      <w:r w:rsidRPr="00665A28">
        <w:rPr>
          <w:rFonts w:asciiTheme="majorBidi" w:hAnsiTheme="majorBidi" w:cstheme="majorBidi"/>
          <w:b/>
          <w:bCs/>
          <w:sz w:val="18"/>
        </w:rPr>
        <w:t>50%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6C908774" w14:textId="08591726" w:rsidR="00D41F84" w:rsidRPr="00665A28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 xml:space="preserve">Kick started standalone routing (in map) and tile Api server for completely free of charge map view and routing </w:t>
      </w:r>
      <w:r w:rsidRPr="00665A28">
        <w:rPr>
          <w:rFonts w:asciiTheme="majorBidi" w:hAnsiTheme="majorBidi" w:cstheme="majorBidi"/>
          <w:sz w:val="16"/>
          <w:szCs w:val="20"/>
        </w:rPr>
        <w:t xml:space="preserve">(map costs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100%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49617B27" w14:textId="41F9CA24" w:rsidR="00D41F84" w:rsidRDefault="00D41F84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8"/>
        </w:rPr>
        <w:t>Created CI/CD procedure to ensure code health and faster integration for testing and deployment</w:t>
      </w:r>
      <w:r w:rsidR="00665A28">
        <w:rPr>
          <w:rFonts w:asciiTheme="majorBidi" w:hAnsiTheme="majorBidi" w:cstheme="majorBidi"/>
          <w:sz w:val="18"/>
        </w:rPr>
        <w:t xml:space="preserve"> </w:t>
      </w:r>
      <w:r w:rsidRPr="00665A28">
        <w:rPr>
          <w:rFonts w:asciiTheme="majorBidi" w:hAnsiTheme="majorBidi" w:cstheme="majorBidi"/>
          <w:sz w:val="16"/>
          <w:szCs w:val="20"/>
        </w:rPr>
        <w:t>(DevUp cost</w:t>
      </w:r>
      <w:r w:rsidR="00665A28">
        <w:rPr>
          <w:rFonts w:asciiTheme="majorBidi" w:hAnsiTheme="majorBidi" w:cstheme="majorBidi"/>
          <w:sz w:val="16"/>
          <w:szCs w:val="20"/>
        </w:rPr>
        <w:t>s</w:t>
      </w:r>
      <w:r w:rsidRPr="00665A28">
        <w:rPr>
          <w:rFonts w:asciiTheme="majorBidi" w:hAnsiTheme="majorBidi" w:cstheme="majorBidi"/>
          <w:sz w:val="16"/>
          <w:szCs w:val="20"/>
        </w:rPr>
        <w:t xml:space="preserve"> </w:t>
      </w:r>
      <w:r w:rsidR="00665A28" w:rsidRPr="00665A28">
        <w:rPr>
          <w:rFonts w:asciiTheme="majorBidi" w:hAnsiTheme="majorBidi" w:cstheme="majorBidi"/>
          <w:b/>
          <w:bCs/>
          <w:sz w:val="16"/>
          <w:szCs w:val="20"/>
        </w:rPr>
        <w:t>-</w:t>
      </w:r>
      <w:r w:rsidRPr="00665A28">
        <w:rPr>
          <w:rFonts w:asciiTheme="majorBidi" w:hAnsiTheme="majorBidi" w:cstheme="majorBidi"/>
          <w:b/>
          <w:bCs/>
          <w:sz w:val="18"/>
        </w:rPr>
        <w:t>70%</w:t>
      </w:r>
      <w:r w:rsidRPr="00665A28">
        <w:rPr>
          <w:rFonts w:asciiTheme="majorBidi" w:hAnsiTheme="majorBidi" w:cstheme="majorBidi"/>
          <w:sz w:val="16"/>
          <w:szCs w:val="20"/>
        </w:rPr>
        <w:t>)</w:t>
      </w:r>
    </w:p>
    <w:p w14:paraId="26CC9CCC" w14:textId="763F077D" w:rsidR="00AC2245" w:rsidRPr="00665A28" w:rsidRDefault="00AC2245" w:rsidP="0018371F">
      <w:pPr>
        <w:pStyle w:val="ListParagraph"/>
        <w:numPr>
          <w:ilvl w:val="0"/>
          <w:numId w:val="10"/>
        </w:numPr>
        <w:bidi w:val="0"/>
        <w:spacing w:line="360" w:lineRule="auto"/>
        <w:ind w:left="830" w:hanging="283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6"/>
          <w:szCs w:val="20"/>
        </w:rPr>
        <w:t>Creating/modifying and managing 6 apps under the whole product …</w:t>
      </w:r>
    </w:p>
    <w:p w14:paraId="65D91613" w14:textId="5430BC2B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5B06E07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4F3967E4" w14:textId="569AA51F" w:rsidR="00665A28" w:rsidRDefault="00665A28" w:rsidP="00665A28">
      <w:pPr>
        <w:ind w:left="547"/>
      </w:pPr>
      <w:r>
        <w:t xml:space="preserve"> </w:t>
      </w:r>
      <w:r w:rsidRPr="00BC3F2F">
        <w:t xml:space="preserve">As </w:t>
      </w:r>
      <w:r w:rsidRPr="00665A28">
        <w:rPr>
          <w:b/>
          <w:bCs/>
        </w:rPr>
        <w:t>full stack</w:t>
      </w:r>
      <w:r w:rsidRPr="00BC3F2F">
        <w:t xml:space="preserve"> developer </w:t>
      </w:r>
      <w:r>
        <w:t xml:space="preserve">I </w:t>
      </w:r>
      <w:r w:rsidRPr="00AC2245">
        <w:t xml:space="preserve">developed and kickstarted and multiple products </w:t>
      </w:r>
      <w:r w:rsidR="00AC2245">
        <w:t xml:space="preserve">based on multiple customer needs and descriptions </w:t>
      </w:r>
    </w:p>
    <w:p w14:paraId="05BD7DD1" w14:textId="77777777" w:rsidR="00AC2245" w:rsidRPr="00AC2245" w:rsidRDefault="00AC2245" w:rsidP="00665A28">
      <w:pPr>
        <w:ind w:left="547"/>
      </w:pPr>
    </w:p>
    <w:p w14:paraId="6E5AD4FB" w14:textId="77777777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Easybimeh.com (front-end) Improving system for example adding lazyloading and breaking services for better user experience </w:t>
      </w:r>
    </w:p>
    <w:p w14:paraId="5C84E89C" w14:textId="2A582948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8"/>
        </w:rPr>
      </w:pPr>
      <w:bookmarkStart w:id="0" w:name="_Hlk30846525"/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E</w:t>
      </w:r>
      <w:r w:rsidRPr="00665A28">
        <w:rPr>
          <w:rFonts w:asciiTheme="majorBidi" w:hAnsiTheme="majorBidi" w:cstheme="majorBidi"/>
          <w:sz w:val="16"/>
          <w:szCs w:val="20"/>
        </w:rPr>
        <w:t>fficiency +</w:t>
      </w:r>
      <w:r>
        <w:rPr>
          <w:rFonts w:asciiTheme="majorBidi" w:hAnsiTheme="majorBidi" w:cstheme="majorBidi"/>
          <w:b/>
          <w:bCs/>
          <w:sz w:val="18"/>
        </w:rPr>
        <w:t>4</w:t>
      </w:r>
      <w:r w:rsidRPr="00665A28">
        <w:rPr>
          <w:rFonts w:asciiTheme="majorBidi" w:hAnsiTheme="majorBidi" w:cstheme="majorBidi"/>
          <w:b/>
          <w:bCs/>
          <w:sz w:val="18"/>
        </w:rPr>
        <w:t>0%</w:t>
      </w:r>
      <w:r w:rsidRPr="00665A28">
        <w:rPr>
          <w:rFonts w:asciiTheme="majorBidi" w:hAnsiTheme="majorBidi" w:cstheme="majorBidi"/>
          <w:sz w:val="18"/>
        </w:rPr>
        <w:t>)</w:t>
      </w:r>
      <w:bookmarkEnd w:id="0"/>
    </w:p>
    <w:p w14:paraId="6E15EABC" w14:textId="24C9B551" w:rsidR="00AC2245" w:rsidRDefault="00AC2245" w:rsidP="00AC2245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Wow.kanoon.ir (full-stack) create and deploy full featured learning app to teach/test and give certificate for English learning </w:t>
      </w:r>
    </w:p>
    <w:p w14:paraId="59DB2A9A" w14:textId="5152DB3E" w:rsidR="00AC2245" w:rsidRDefault="00AC2245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665A28">
        <w:rPr>
          <w:rFonts w:asciiTheme="majorBidi" w:hAnsiTheme="majorBidi" w:cstheme="majorBidi"/>
          <w:sz w:val="16"/>
          <w:szCs w:val="20"/>
        </w:rPr>
        <w:t>(</w:t>
      </w:r>
      <w:r>
        <w:rPr>
          <w:rFonts w:asciiTheme="majorBidi" w:hAnsiTheme="majorBidi" w:cstheme="majorBidi"/>
          <w:sz w:val="16"/>
          <w:szCs w:val="20"/>
        </w:rPr>
        <w:t>Creating revenue)</w:t>
      </w:r>
    </w:p>
    <w:p w14:paraId="6F8123D1" w14:textId="77777777" w:rsidR="0018371F" w:rsidRPr="0018371F" w:rsidRDefault="00AC2245" w:rsidP="0018371F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Visit24.ir (full-stack) create and deploy 4 different </w:t>
      </w:r>
      <w:r w:rsidR="00A7358B" w:rsidRPr="0018371F">
        <w:rPr>
          <w:rFonts w:asciiTheme="majorBidi" w:hAnsiTheme="majorBidi" w:cstheme="majorBidi"/>
          <w:sz w:val="18"/>
        </w:rPr>
        <w:t xml:space="preserve">parts whole startup to kickstart it and </w:t>
      </w:r>
      <w:r w:rsidR="0018371F" w:rsidRPr="0018371F">
        <w:rPr>
          <w:rFonts w:asciiTheme="majorBidi" w:hAnsiTheme="majorBidi" w:cstheme="majorBidi"/>
          <w:sz w:val="18"/>
        </w:rPr>
        <w:t xml:space="preserve">created the development team and mentored </w:t>
      </w:r>
    </w:p>
    <w:p w14:paraId="2961ECC1" w14:textId="6CC57E09" w:rsidR="00AC2245" w:rsidRDefault="0018371F" w:rsidP="0018371F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>them to continue the work</w:t>
      </w:r>
      <w:r>
        <w:rPr>
          <w:rFonts w:asciiTheme="majorBidi" w:hAnsiTheme="majorBidi" w:cstheme="majorBidi"/>
          <w:sz w:val="18"/>
        </w:rPr>
        <w:t xml:space="preserve"> </w:t>
      </w:r>
      <w:r w:rsidR="00AC2245"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8082980" w14:textId="6BC27556" w:rsidR="00AE4FC9" w:rsidRPr="0018371F" w:rsidRDefault="0018371F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 w:rsidRPr="0018371F">
        <w:rPr>
          <w:rFonts w:asciiTheme="majorBidi" w:hAnsiTheme="majorBidi" w:cstheme="majorBidi"/>
          <w:sz w:val="18"/>
        </w:rPr>
        <w:t xml:space="preserve">Review (full-stack) </w:t>
      </w:r>
      <w:r>
        <w:rPr>
          <w:rFonts w:asciiTheme="majorBidi" w:hAnsiTheme="majorBidi" w:cstheme="majorBidi"/>
          <w:sz w:val="18"/>
        </w:rPr>
        <w:t>creation and deployment of video clip audio extraction and translation plus online subtitle creat</w:t>
      </w:r>
      <w:r w:rsidR="00AE4FC9">
        <w:rPr>
          <w:rFonts w:asciiTheme="majorBidi" w:hAnsiTheme="majorBidi" w:cstheme="majorBidi"/>
          <w:sz w:val="18"/>
        </w:rPr>
        <w:t>ion</w:t>
      </w:r>
      <w:r w:rsidR="00AE4FC9" w:rsidRPr="00AE4FC9">
        <w:rPr>
          <w:rFonts w:asciiTheme="majorBidi" w:hAnsiTheme="majorBidi" w:cstheme="majorBidi"/>
          <w:sz w:val="16"/>
          <w:szCs w:val="20"/>
        </w:rPr>
        <w:t xml:space="preserve"> </w:t>
      </w:r>
    </w:p>
    <w:p w14:paraId="0C2CC27C" w14:textId="1E1C602D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337A7DFD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Choqok (full-stack) creation and deployment of pdf modification and content adding system for teachers/ reviewers/ experts/ students</w:t>
      </w:r>
    </w:p>
    <w:p w14:paraId="7D402B9F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6C9F3B94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Multiple Crawlers for extracting information from different sites and Api for creating datasets and using them in different projects</w:t>
      </w:r>
    </w:p>
    <w:p w14:paraId="33BD8CC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1DB8C040" w14:textId="77777777" w:rsidR="00AE4FC9" w:rsidRPr="0018371F" w:rsidRDefault="00AE4FC9" w:rsidP="00AE4FC9">
      <w:pPr>
        <w:pStyle w:val="ListParagraph"/>
        <w:numPr>
          <w:ilvl w:val="0"/>
          <w:numId w:val="12"/>
        </w:numPr>
        <w:bidi w:val="0"/>
        <w:spacing w:line="240" w:lineRule="auto"/>
        <w:ind w:left="851" w:hanging="284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>Apanajh (front-end) creating front end for Apanajh social media startup and create and mentor front-end team for them …</w:t>
      </w:r>
    </w:p>
    <w:p w14:paraId="53B41AE9" w14:textId="77777777" w:rsidR="00AE4FC9" w:rsidRDefault="00AE4FC9" w:rsidP="00AE4FC9">
      <w:pPr>
        <w:pStyle w:val="ListParagraph"/>
        <w:bidi w:val="0"/>
        <w:spacing w:line="360" w:lineRule="auto"/>
        <w:ind w:left="851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/>
          <w:sz w:val="18"/>
        </w:rPr>
        <w:t xml:space="preserve"> </w:t>
      </w:r>
      <w:r w:rsidRPr="0018371F">
        <w:rPr>
          <w:rFonts w:asciiTheme="majorBidi" w:hAnsiTheme="majorBidi" w:cstheme="majorBidi"/>
          <w:sz w:val="16"/>
          <w:szCs w:val="20"/>
        </w:rPr>
        <w:t>(Creating revenue)</w:t>
      </w:r>
    </w:p>
    <w:p w14:paraId="521228EC" w14:textId="32C46AA4" w:rsidR="00AE4FC9" w:rsidRDefault="00AE4FC9" w:rsidP="00AE4FC9">
      <w:pPr>
        <w:pStyle w:val="ListParagraph"/>
        <w:numPr>
          <w:ilvl w:val="0"/>
          <w:numId w:val="12"/>
        </w:numPr>
        <w:bidi w:val="0"/>
        <w:ind w:left="851" w:hanging="284"/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>Multiple sites and application for various use cases</w:t>
      </w:r>
    </w:p>
    <w:p w14:paraId="343BE2FB" w14:textId="6B1D5191" w:rsidR="00B704B3" w:rsidRDefault="00B704B3" w:rsidP="00B704B3">
      <w:pPr>
        <w:rPr>
          <w:rFonts w:asciiTheme="majorBidi" w:hAnsiTheme="majorBidi" w:cstheme="majorBidi"/>
        </w:rPr>
      </w:pPr>
    </w:p>
    <w:p w14:paraId="48E3FAF8" w14:textId="118BDF72" w:rsidR="00B704B3" w:rsidRDefault="0059395C" w:rsidP="00B704B3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Freelance Jobs</w:t>
      </w:r>
      <w:r w:rsidR="001C37C1">
        <w:rPr>
          <w:b/>
          <w:bCs/>
          <w:szCs w:val="28"/>
        </w:rPr>
        <w:t xml:space="preserve"> /</w:t>
      </w:r>
      <w:r w:rsidR="00B704B3">
        <w:rPr>
          <w:b/>
          <w:bCs/>
          <w:szCs w:val="28"/>
        </w:rPr>
        <w:t>ISIRAN</w:t>
      </w:r>
      <w:r w:rsidR="00B704B3" w:rsidRPr="0038405B">
        <w:rPr>
          <w:b/>
          <w:bCs/>
          <w:szCs w:val="28"/>
        </w:rPr>
        <w:t>:</w:t>
      </w:r>
      <w:r w:rsidR="00B704B3">
        <w:rPr>
          <w:b/>
          <w:bCs/>
          <w:szCs w:val="28"/>
        </w:rPr>
        <w:t xml:space="preserve"> (201</w:t>
      </w:r>
      <w:r w:rsidR="001220F3">
        <w:rPr>
          <w:b/>
          <w:bCs/>
          <w:szCs w:val="28"/>
        </w:rPr>
        <w:t>3</w:t>
      </w:r>
      <w:r w:rsidR="00B704B3">
        <w:rPr>
          <w:b/>
          <w:bCs/>
          <w:szCs w:val="28"/>
        </w:rPr>
        <w:t xml:space="preserve"> to 201</w:t>
      </w:r>
      <w:r w:rsidR="001C37C1">
        <w:rPr>
          <w:b/>
          <w:bCs/>
          <w:szCs w:val="28"/>
        </w:rPr>
        <w:t>4</w:t>
      </w:r>
      <w:r w:rsidR="00B704B3">
        <w:rPr>
          <w:b/>
          <w:bCs/>
          <w:szCs w:val="28"/>
        </w:rPr>
        <w:t>)</w:t>
      </w:r>
    </w:p>
    <w:p w14:paraId="6D1FDFBF" w14:textId="37D3A8B0" w:rsidR="00B704B3" w:rsidRDefault="00B704B3" w:rsidP="00B704B3">
      <w:pPr>
        <w:ind w:left="547"/>
      </w:pPr>
      <w:r>
        <w:t xml:space="preserve">A Lot of front-end / full-stack project that I’ve done in that period mainly done with php/Laravel MySQL and VueJs AngularJs and some with </w:t>
      </w:r>
      <w:r w:rsidR="001220F3">
        <w:t>Drupal,</w:t>
      </w:r>
      <w:r w:rsidR="001C37C1">
        <w:t xml:space="preserve"> and after a while I got hired in ISIRAN and this was my first full time development job</w:t>
      </w:r>
    </w:p>
    <w:p w14:paraId="2935C1D5" w14:textId="77777777" w:rsidR="001C37C1" w:rsidRDefault="001C37C1" w:rsidP="00B704B3">
      <w:pPr>
        <w:ind w:left="547"/>
      </w:pPr>
    </w:p>
    <w:p w14:paraId="4615F538" w14:textId="4DA6EA2B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1220F3">
        <w:rPr>
          <w:b/>
          <w:bCs/>
          <w:szCs w:val="28"/>
        </w:rPr>
        <w:t>3</w:t>
      </w:r>
      <w:r w:rsidR="001C37C1">
        <w:rPr>
          <w:b/>
          <w:bCs/>
          <w:szCs w:val="28"/>
        </w:rPr>
        <w:t>)</w:t>
      </w:r>
    </w:p>
    <w:p w14:paraId="536D4061" w14:textId="0529B55E" w:rsidR="001C37C1" w:rsidRDefault="001C37C1" w:rsidP="001C37C1">
      <w:pPr>
        <w:ind w:left="547"/>
      </w:pPr>
      <w: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17E1CA24" w14:textId="2E6CB17F" w:rsidR="00AE4FC9" w:rsidRDefault="00AE4FC9" w:rsidP="00AE4FC9">
      <w:pPr>
        <w:pStyle w:val="Heading2"/>
        <w:rPr>
          <w:b w:val="0"/>
          <w:bCs w:val="0"/>
          <w:caps w:val="0"/>
          <w:sz w:val="24"/>
          <w:szCs w:val="28"/>
        </w:rPr>
      </w:pPr>
      <w:r>
        <w:rPr>
          <w:b w:val="0"/>
          <w:bCs w:val="0"/>
          <w:caps w:val="0"/>
          <w:sz w:val="24"/>
          <w:szCs w:val="28"/>
        </w:rPr>
        <w:t xml:space="preserve">Education &amp; </w:t>
      </w:r>
      <w:r w:rsidR="001C37C1">
        <w:rPr>
          <w:b w:val="0"/>
          <w:bCs w:val="0"/>
          <w:caps w:val="0"/>
          <w:sz w:val="24"/>
          <w:szCs w:val="28"/>
        </w:rPr>
        <w:t xml:space="preserve">Other </w:t>
      </w:r>
      <w:r>
        <w:rPr>
          <w:b w:val="0"/>
          <w:bCs w:val="0"/>
          <w:caps w:val="0"/>
          <w:sz w:val="24"/>
          <w:szCs w:val="28"/>
        </w:rPr>
        <w:t>Skills</w:t>
      </w:r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27E631AF" w14:textId="73F4E506" w:rsidR="00AE4FC9" w:rsidRPr="0059395C" w:rsidRDefault="00AE4FC9" w:rsidP="00AE4FC9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B.A. </w:t>
      </w:r>
      <w:r w:rsidRPr="0059395C">
        <w:rPr>
          <w:sz w:val="18"/>
        </w:rPr>
        <w:t xml:space="preserve">of </w:t>
      </w:r>
      <w:r w:rsidRPr="0059395C">
        <w:rPr>
          <w:b/>
          <w:bCs/>
          <w:sz w:val="18"/>
        </w:rPr>
        <w:t xml:space="preserve">Industrial Eng. </w:t>
      </w:r>
      <w:r w:rsidRPr="0059395C">
        <w:rPr>
          <w:sz w:val="18"/>
        </w:rPr>
        <w:t>from</w:t>
      </w:r>
      <w:r w:rsidRPr="0059395C">
        <w:rPr>
          <w:b/>
          <w:bCs/>
          <w:sz w:val="18"/>
        </w:rPr>
        <w:t xml:space="preserve"> University of science and culture </w:t>
      </w:r>
      <w:r w:rsidRPr="0059395C">
        <w:rPr>
          <w:sz w:val="18"/>
        </w:rPr>
        <w:t>(Tehran, Iran)</w:t>
      </w:r>
      <w:r w:rsidRPr="0059395C">
        <w:rPr>
          <w:b/>
          <w:bCs/>
          <w:sz w:val="18"/>
        </w:rPr>
        <w:t xml:space="preserve"> </w:t>
      </w:r>
    </w:p>
    <w:p w14:paraId="450CD998" w14:textId="77777777" w:rsidR="00AE4FC9" w:rsidRPr="0059395C" w:rsidRDefault="00AE4FC9" w:rsidP="00AE4FC9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2"/>
          <w:szCs w:val="16"/>
        </w:rPr>
      </w:pPr>
    </w:p>
    <w:p w14:paraId="08EB49A6" w14:textId="18CDE7E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>Languages: English</w:t>
      </w:r>
      <w:r w:rsidRPr="0059395C">
        <w:rPr>
          <w:sz w:val="20"/>
          <w:szCs w:val="24"/>
          <w:vertAlign w:val="subscript"/>
        </w:rPr>
        <w:t>(fluent)</w:t>
      </w:r>
      <w:r w:rsidRPr="0059395C">
        <w:rPr>
          <w:b/>
          <w:bCs/>
          <w:sz w:val="18"/>
        </w:rPr>
        <w:t>, Persian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native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German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medium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French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  <w:r w:rsidRPr="0059395C">
        <w:rPr>
          <w:b/>
          <w:bCs/>
          <w:sz w:val="18"/>
        </w:rPr>
        <w:t>, Arabic</w:t>
      </w:r>
      <w:r w:rsidRPr="0059395C">
        <w:rPr>
          <w:sz w:val="18"/>
          <w:vertAlign w:val="subscript"/>
        </w:rPr>
        <w:t>(</w:t>
      </w:r>
      <w:r w:rsidRPr="0059395C">
        <w:rPr>
          <w:sz w:val="20"/>
          <w:szCs w:val="24"/>
          <w:vertAlign w:val="subscript"/>
        </w:rPr>
        <w:t>beginner</w:t>
      </w:r>
      <w:r w:rsidRPr="0059395C">
        <w:rPr>
          <w:sz w:val="18"/>
          <w:vertAlign w:val="subscript"/>
        </w:rPr>
        <w:t>)</w:t>
      </w:r>
    </w:p>
    <w:p w14:paraId="0403C9B7" w14:textId="30C63ECA" w:rsidR="001C37C1" w:rsidRPr="0059395C" w:rsidRDefault="001C37C1" w:rsidP="001C37C1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color w:val="355D7E" w:themeColor="accent1" w:themeShade="80"/>
          <w:sz w:val="12"/>
          <w:szCs w:val="16"/>
          <w:u w:val="single"/>
        </w:rPr>
      </w:pPr>
      <w:r w:rsidRPr="0059395C">
        <w:rPr>
          <w:b/>
          <w:bCs/>
          <w:sz w:val="18"/>
        </w:rPr>
        <w:t xml:space="preserve">Project-Control: Jira, Open-Api, </w:t>
      </w:r>
      <w:r w:rsidR="0059395C" w:rsidRPr="0059395C">
        <w:rPr>
          <w:b/>
          <w:bCs/>
          <w:sz w:val="18"/>
        </w:rPr>
        <w:t>Agile, MS-Projects, Primavera</w:t>
      </w:r>
    </w:p>
    <w:p w14:paraId="705C92BB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</w:rPr>
      </w:pPr>
      <w:r w:rsidRPr="0059395C">
        <w:rPr>
          <w:sz w:val="18"/>
        </w:rPr>
        <w:t>Project management and analysis</w:t>
      </w:r>
    </w:p>
    <w:p w14:paraId="2A75FD41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4"/>
          <w:szCs w:val="18"/>
        </w:rPr>
      </w:pPr>
      <w:r w:rsidRPr="0059395C">
        <w:rPr>
          <w:sz w:val="18"/>
        </w:rPr>
        <w:t>Financial analysis and cost control over projects</w:t>
      </w:r>
    </w:p>
    <w:p w14:paraId="0B81810E" w14:textId="77777777" w:rsidR="0059395C" w:rsidRPr="0059395C" w:rsidRDefault="0059395C" w:rsidP="0059395C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sz w:val="18"/>
          <w:rtl/>
        </w:rPr>
      </w:pPr>
      <w:r w:rsidRPr="0059395C">
        <w:rPr>
          <w:sz w:val="18"/>
        </w:rPr>
        <w:t>Optimization of project procedures and divisions data flow</w:t>
      </w:r>
    </w:p>
    <w:sectPr w:rsidR="0059395C" w:rsidRPr="0059395C" w:rsidSect="00D81AF8"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9FFDF" w14:textId="77777777" w:rsidR="00705ABD" w:rsidRDefault="00705ABD" w:rsidP="000C45FF">
      <w:r>
        <w:separator/>
      </w:r>
    </w:p>
  </w:endnote>
  <w:endnote w:type="continuationSeparator" w:id="0">
    <w:p w14:paraId="4DB1B365" w14:textId="77777777" w:rsidR="00705ABD" w:rsidRDefault="00705AB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2FC39" w14:textId="77777777" w:rsidR="00705ABD" w:rsidRDefault="00705ABD" w:rsidP="000C45FF">
      <w:r>
        <w:separator/>
      </w:r>
    </w:p>
  </w:footnote>
  <w:footnote w:type="continuationSeparator" w:id="0">
    <w:p w14:paraId="76B0F00E" w14:textId="77777777" w:rsidR="00705ABD" w:rsidRDefault="00705AB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1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6450"/>
    <w:rsid w:val="00054F0D"/>
    <w:rsid w:val="0007405A"/>
    <w:rsid w:val="00082EC6"/>
    <w:rsid w:val="000C45FF"/>
    <w:rsid w:val="000E293A"/>
    <w:rsid w:val="000E3FD1"/>
    <w:rsid w:val="0010179A"/>
    <w:rsid w:val="00102B99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35DC5"/>
    <w:rsid w:val="002400EB"/>
    <w:rsid w:val="00256CF7"/>
    <w:rsid w:val="002D121A"/>
    <w:rsid w:val="002E40DF"/>
    <w:rsid w:val="00302F42"/>
    <w:rsid w:val="0030481B"/>
    <w:rsid w:val="00340601"/>
    <w:rsid w:val="00343D7F"/>
    <w:rsid w:val="00363A76"/>
    <w:rsid w:val="0037121F"/>
    <w:rsid w:val="00375923"/>
    <w:rsid w:val="00380518"/>
    <w:rsid w:val="0038405B"/>
    <w:rsid w:val="003979D0"/>
    <w:rsid w:val="003C19C2"/>
    <w:rsid w:val="003C7601"/>
    <w:rsid w:val="003F320C"/>
    <w:rsid w:val="00403016"/>
    <w:rsid w:val="004071FC"/>
    <w:rsid w:val="00445947"/>
    <w:rsid w:val="00475028"/>
    <w:rsid w:val="004813B3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A6FBB"/>
    <w:rsid w:val="005D3835"/>
    <w:rsid w:val="005E39D5"/>
    <w:rsid w:val="005F3A7B"/>
    <w:rsid w:val="00600670"/>
    <w:rsid w:val="00602A37"/>
    <w:rsid w:val="00606049"/>
    <w:rsid w:val="0062123A"/>
    <w:rsid w:val="00646E75"/>
    <w:rsid w:val="00664C0B"/>
    <w:rsid w:val="00665A28"/>
    <w:rsid w:val="006771D0"/>
    <w:rsid w:val="006C3253"/>
    <w:rsid w:val="006D4C01"/>
    <w:rsid w:val="006E1509"/>
    <w:rsid w:val="006E1DCB"/>
    <w:rsid w:val="006F1D84"/>
    <w:rsid w:val="00705ABD"/>
    <w:rsid w:val="00715FCB"/>
    <w:rsid w:val="00732801"/>
    <w:rsid w:val="00743101"/>
    <w:rsid w:val="007508C1"/>
    <w:rsid w:val="00772382"/>
    <w:rsid w:val="007867A0"/>
    <w:rsid w:val="007927F5"/>
    <w:rsid w:val="007B3A95"/>
    <w:rsid w:val="007C5446"/>
    <w:rsid w:val="00802072"/>
    <w:rsid w:val="00802CA0"/>
    <w:rsid w:val="00805F15"/>
    <w:rsid w:val="00807C0D"/>
    <w:rsid w:val="00880F73"/>
    <w:rsid w:val="008861FE"/>
    <w:rsid w:val="00895DEF"/>
    <w:rsid w:val="008F5C25"/>
    <w:rsid w:val="00907C04"/>
    <w:rsid w:val="0093536A"/>
    <w:rsid w:val="009406BC"/>
    <w:rsid w:val="009E3DFC"/>
    <w:rsid w:val="00A2118D"/>
    <w:rsid w:val="00A24962"/>
    <w:rsid w:val="00A333AF"/>
    <w:rsid w:val="00A47144"/>
    <w:rsid w:val="00A7358B"/>
    <w:rsid w:val="00A90C72"/>
    <w:rsid w:val="00AC2245"/>
    <w:rsid w:val="00AD76E2"/>
    <w:rsid w:val="00AE4981"/>
    <w:rsid w:val="00AE4FC9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3294"/>
    <w:rsid w:val="00B761C5"/>
    <w:rsid w:val="00B972C2"/>
    <w:rsid w:val="00BC3F2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922FC"/>
    <w:rsid w:val="00DA61B4"/>
    <w:rsid w:val="00DC6C0B"/>
    <w:rsid w:val="00DD172A"/>
    <w:rsid w:val="00E0618B"/>
    <w:rsid w:val="00E25A26"/>
    <w:rsid w:val="00E26A91"/>
    <w:rsid w:val="00E4381A"/>
    <w:rsid w:val="00E55D74"/>
    <w:rsid w:val="00EB7C3C"/>
    <w:rsid w:val="00EE31D1"/>
    <w:rsid w:val="00F252AA"/>
    <w:rsid w:val="00F37711"/>
    <w:rsid w:val="00F40F01"/>
    <w:rsid w:val="00F60274"/>
    <w:rsid w:val="00F77FB9"/>
    <w:rsid w:val="00FA09B5"/>
    <w:rsid w:val="00FB068F"/>
    <w:rsid w:val="00FC0A56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bakzarrinbal.github.io/json-mapping-fro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5DC6437F134819AA949146E435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3380-E1CA-460A-AD73-860264CB831D}"/>
      </w:docPartPr>
      <w:docPartBody>
        <w:p w:rsidR="009C09E4" w:rsidRDefault="00A35643" w:rsidP="00A35643">
          <w:pPr>
            <w:pStyle w:val="335DC6437F134819AA949146E435B5FF"/>
          </w:pPr>
          <w:r w:rsidRPr="00036450">
            <w:t>CONTACT</w:t>
          </w:r>
        </w:p>
      </w:docPartBody>
    </w:docPart>
    <w:docPart>
      <w:docPartPr>
        <w:name w:val="BE699DF086CB492FB351678273138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CEF7-D96F-4F70-B464-4FEA4A1DC15B}"/>
      </w:docPartPr>
      <w:docPartBody>
        <w:p w:rsidR="009C09E4" w:rsidRDefault="00A35643" w:rsidP="00A35643">
          <w:pPr>
            <w:pStyle w:val="BE699DF086CB492FB351678273138747"/>
          </w:pPr>
          <w:r w:rsidRPr="004D3011">
            <w:t>PHONE:</w:t>
          </w:r>
        </w:p>
      </w:docPartBody>
    </w:docPart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9C09E4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  <w:docPart>
      <w:docPartPr>
        <w:name w:val="759B4E066FE04CC4A7A3657F0B676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A72E-03DD-4311-9849-85BF632E0125}"/>
      </w:docPartPr>
      <w:docPartBody>
        <w:p w:rsidR="009C09E4" w:rsidRDefault="00A35643" w:rsidP="00A35643">
          <w:pPr>
            <w:pStyle w:val="759B4E066FE04CC4A7A3657F0B67630E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25B32"/>
    <w:rsid w:val="002D6035"/>
    <w:rsid w:val="00336675"/>
    <w:rsid w:val="003B58CD"/>
    <w:rsid w:val="004E714D"/>
    <w:rsid w:val="004F4308"/>
    <w:rsid w:val="006079BE"/>
    <w:rsid w:val="00632EA4"/>
    <w:rsid w:val="007B345C"/>
    <w:rsid w:val="00934B2F"/>
    <w:rsid w:val="009C09E4"/>
    <w:rsid w:val="00A35643"/>
    <w:rsid w:val="00A55FAC"/>
    <w:rsid w:val="00AC01CA"/>
    <w:rsid w:val="00BB1A00"/>
    <w:rsid w:val="00D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4A18E3479420F929628FD47B48C32">
    <w:name w:val="10C4A18E3479420F929628FD47B48C32"/>
  </w:style>
  <w:style w:type="paragraph" w:customStyle="1" w:styleId="66DD46E8DF054C828D2EDE9DD31CC52F">
    <w:name w:val="66DD46E8DF054C828D2EDE9DD31CC52F"/>
  </w:style>
  <w:style w:type="paragraph" w:customStyle="1" w:styleId="F4960C9105FA45BB95E083001C3CC8AC">
    <w:name w:val="F4960C9105FA45BB95E083001C3CC8AC"/>
  </w:style>
  <w:style w:type="paragraph" w:customStyle="1" w:styleId="4F532CFAB9444F1F8C43874998C1F5D3">
    <w:name w:val="4F532CFAB9444F1F8C43874998C1F5D3"/>
  </w:style>
  <w:style w:type="paragraph" w:customStyle="1" w:styleId="0E7BD265845240AEA24B01EF8E586F49">
    <w:name w:val="0E7BD265845240AEA24B01EF8E586F49"/>
  </w:style>
  <w:style w:type="paragraph" w:customStyle="1" w:styleId="73D82C8E80714771B3CE60F9E7149A0E">
    <w:name w:val="73D82C8E80714771B3CE60F9E7149A0E"/>
  </w:style>
  <w:style w:type="paragraph" w:customStyle="1" w:styleId="328C83DE68024DB3B705D9EEEF009A83">
    <w:name w:val="328C83DE68024DB3B705D9EEEF009A83"/>
  </w:style>
  <w:style w:type="paragraph" w:customStyle="1" w:styleId="66681993C429450E98F379D0BC6347D9">
    <w:name w:val="66681993C429450E98F379D0BC6347D9"/>
  </w:style>
  <w:style w:type="paragraph" w:customStyle="1" w:styleId="F6846A85E6DD48F0A83921777ACE89CA">
    <w:name w:val="F6846A85E6DD48F0A83921777ACE89CA"/>
  </w:style>
  <w:style w:type="paragraph" w:customStyle="1" w:styleId="A0D1CF289CB748F8B5D69332D37BE8AD">
    <w:name w:val="A0D1CF289CB748F8B5D69332D37BE8A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7ADDB7E9B79414CA2B109E72927D3C5">
    <w:name w:val="47ADDB7E9B79414CA2B109E72927D3C5"/>
  </w:style>
  <w:style w:type="paragraph" w:customStyle="1" w:styleId="239136A2A8C04A5D9446F5D55DF1C932">
    <w:name w:val="239136A2A8C04A5D9446F5D55DF1C932"/>
  </w:style>
  <w:style w:type="paragraph" w:customStyle="1" w:styleId="265A81EDF9DE472EA99C500E53F3E72E">
    <w:name w:val="265A81EDF9DE472EA99C500E53F3E72E"/>
  </w:style>
  <w:style w:type="paragraph" w:customStyle="1" w:styleId="C88FE76BE602469DAF5DD0CF20454A42">
    <w:name w:val="C88FE76BE602469DAF5DD0CF20454A42"/>
  </w:style>
  <w:style w:type="paragraph" w:customStyle="1" w:styleId="DE0C220F533F4E298806A128DE0480FB">
    <w:name w:val="DE0C220F533F4E298806A128DE0480FB"/>
  </w:style>
  <w:style w:type="paragraph" w:customStyle="1" w:styleId="26EE90BAE650411D996F700CDAA13AC3">
    <w:name w:val="26EE90BAE650411D996F700CDAA13AC3"/>
  </w:style>
  <w:style w:type="paragraph" w:customStyle="1" w:styleId="8FA8263584A6439F8247448B9F9F5090">
    <w:name w:val="8FA8263584A6439F8247448B9F9F5090"/>
  </w:style>
  <w:style w:type="paragraph" w:customStyle="1" w:styleId="8EEA3F53C93E4CAD98A4DCE6931E0B62">
    <w:name w:val="8EEA3F53C93E4CAD98A4DCE6931E0B62"/>
  </w:style>
  <w:style w:type="paragraph" w:customStyle="1" w:styleId="15A5A8EA901B433799BA7C5F3A096C59">
    <w:name w:val="15A5A8EA901B433799BA7C5F3A096C59"/>
  </w:style>
  <w:style w:type="paragraph" w:customStyle="1" w:styleId="FC46812FEF174F2697D164DF2DBC6A3D">
    <w:name w:val="FC46812FEF174F2697D164DF2DBC6A3D"/>
  </w:style>
  <w:style w:type="paragraph" w:customStyle="1" w:styleId="7AB7305398E64F06B1F9808D82D6A5C1">
    <w:name w:val="7AB7305398E64F06B1F9808D82D6A5C1"/>
  </w:style>
  <w:style w:type="paragraph" w:customStyle="1" w:styleId="3A968E29202144529BAC1D86E9B96B2E">
    <w:name w:val="3A968E29202144529BAC1D86E9B96B2E"/>
  </w:style>
  <w:style w:type="paragraph" w:customStyle="1" w:styleId="1D741693AD1F419596373A73104B1E13">
    <w:name w:val="1D741693AD1F419596373A73104B1E13"/>
  </w:style>
  <w:style w:type="paragraph" w:customStyle="1" w:styleId="F2F51674FDEB4BA397A9D6665F462CDD">
    <w:name w:val="F2F51674FDEB4BA397A9D6665F462CDD"/>
  </w:style>
  <w:style w:type="paragraph" w:customStyle="1" w:styleId="BE8BBACB5CFE4D4DA82603693C062687">
    <w:name w:val="BE8BBACB5CFE4D4DA82603693C062687"/>
  </w:style>
  <w:style w:type="paragraph" w:customStyle="1" w:styleId="EF5ECF77F0D643B1AB91716726611A22">
    <w:name w:val="EF5ECF77F0D643B1AB91716726611A22"/>
  </w:style>
  <w:style w:type="paragraph" w:customStyle="1" w:styleId="2F3EEE9B51A8406B95249E02C4D48F97">
    <w:name w:val="2F3EEE9B51A8406B95249E02C4D48F97"/>
  </w:style>
  <w:style w:type="paragraph" w:customStyle="1" w:styleId="155E0641F6EF4B118CC17FEA88460EC2">
    <w:name w:val="155E0641F6EF4B118CC17FEA88460EC2"/>
  </w:style>
  <w:style w:type="paragraph" w:customStyle="1" w:styleId="C76E4825D79F4F76BC1A9C30099F8C41">
    <w:name w:val="C76E4825D79F4F76BC1A9C30099F8C41"/>
  </w:style>
  <w:style w:type="paragraph" w:customStyle="1" w:styleId="5ED1CAB4D97A4D15B98CD93C256E6497">
    <w:name w:val="5ED1CAB4D97A4D15B98CD93C256E6497"/>
  </w:style>
  <w:style w:type="paragraph" w:customStyle="1" w:styleId="6857A3AB1D344E57825624129FCA0728">
    <w:name w:val="6857A3AB1D344E57825624129FCA0728"/>
  </w:style>
  <w:style w:type="paragraph" w:customStyle="1" w:styleId="BAC092EAC2C442169C9CB0F16E5CDA3C">
    <w:name w:val="BAC092EAC2C442169C9CB0F16E5CDA3C"/>
  </w:style>
  <w:style w:type="paragraph" w:customStyle="1" w:styleId="9E013A4385744F7F9CEB15E3224462DA">
    <w:name w:val="9E013A4385744F7F9CEB15E3224462DA"/>
  </w:style>
  <w:style w:type="paragraph" w:customStyle="1" w:styleId="CF038CAA29544D9B8760F1864DE0E7BB">
    <w:name w:val="CF038CAA29544D9B8760F1864DE0E7BB"/>
  </w:style>
  <w:style w:type="paragraph" w:customStyle="1" w:styleId="B53CA016FFBC4FBBA2DF7E57FA93154C">
    <w:name w:val="B53CA016FFBC4FBBA2DF7E57FA93154C"/>
  </w:style>
  <w:style w:type="paragraph" w:customStyle="1" w:styleId="4532A4D334144D819A7C36F1DED8FE76">
    <w:name w:val="4532A4D334144D819A7C36F1DED8FE76"/>
  </w:style>
  <w:style w:type="paragraph" w:customStyle="1" w:styleId="85D3D76BADEA49EF8487D4AD558FC6A9">
    <w:name w:val="85D3D76BADEA49EF8487D4AD558FC6A9"/>
  </w:style>
  <w:style w:type="paragraph" w:customStyle="1" w:styleId="2DD00E90CC714F3B8ABC3B655947CF40">
    <w:name w:val="2DD00E90CC714F3B8ABC3B655947CF40"/>
  </w:style>
  <w:style w:type="paragraph" w:customStyle="1" w:styleId="9339380B12DC4EF8A7101883D78CBC82">
    <w:name w:val="9339380B12DC4EF8A7101883D78CBC82"/>
  </w:style>
  <w:style w:type="paragraph" w:customStyle="1" w:styleId="1989772DFC254021815569ADB5A2AD19">
    <w:name w:val="1989772DFC254021815569ADB5A2AD19"/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294203143F54B42806B807CF89F2A9B">
    <w:name w:val="7294203143F54B42806B807CF89F2A9B"/>
  </w:style>
  <w:style w:type="paragraph" w:customStyle="1" w:styleId="C592678B6970494987F87834A6D3C53A">
    <w:name w:val="C592678B6970494987F87834A6D3C53A"/>
    <w:rsid w:val="000348B8"/>
  </w:style>
  <w:style w:type="paragraph" w:customStyle="1" w:styleId="D47529214DEB4642854835C43286D429">
    <w:name w:val="D47529214DEB4642854835C43286D429"/>
    <w:rsid w:val="000348B8"/>
  </w:style>
  <w:style w:type="paragraph" w:customStyle="1" w:styleId="ECD84673683D4EC58FACEEC53BD7B923">
    <w:name w:val="ECD84673683D4EC58FACEEC53BD7B923"/>
    <w:rsid w:val="00BB1A00"/>
  </w:style>
  <w:style w:type="paragraph" w:customStyle="1" w:styleId="BB82865E9EBB4F688AD9D635F6DD8B90">
    <w:name w:val="BB82865E9EBB4F688AD9D635F6DD8B90"/>
    <w:rsid w:val="00BB1A00"/>
  </w:style>
  <w:style w:type="paragraph" w:customStyle="1" w:styleId="EFD4C07B7C224D32A9668461453DE1B4">
    <w:name w:val="EFD4C07B7C224D32A9668461453DE1B4"/>
    <w:rsid w:val="00BB1A00"/>
  </w:style>
  <w:style w:type="paragraph" w:customStyle="1" w:styleId="B18CF92B224349DD83769EAC8E4D2F13">
    <w:name w:val="B18CF92B224349DD83769EAC8E4D2F13"/>
    <w:rsid w:val="00BB1A00"/>
  </w:style>
  <w:style w:type="paragraph" w:customStyle="1" w:styleId="5EB94CAEF0ED4CFE93675FD7B4419454">
    <w:name w:val="5EB94CAEF0ED4CFE93675FD7B4419454"/>
    <w:rsid w:val="00BB1A00"/>
  </w:style>
  <w:style w:type="paragraph" w:customStyle="1" w:styleId="C95E458AD3C646B68FA866CA31F13CEB">
    <w:name w:val="C95E458AD3C646B68FA866CA31F13CEB"/>
    <w:rsid w:val="00BB1A00"/>
  </w:style>
  <w:style w:type="paragraph" w:customStyle="1" w:styleId="EFC9CB6620A04EF19E912B837A23AC68">
    <w:name w:val="EFC9CB6620A04EF19E912B837A23AC68"/>
    <w:rsid w:val="00BB1A00"/>
  </w:style>
  <w:style w:type="paragraph" w:customStyle="1" w:styleId="038C4DF3EAD04340964E2706AE1ECB33">
    <w:name w:val="038C4DF3EAD04340964E2706AE1ECB33"/>
    <w:rsid w:val="00BB1A00"/>
  </w:style>
  <w:style w:type="paragraph" w:customStyle="1" w:styleId="B11C8C028D1B4E308DBB2D9D2F169616">
    <w:name w:val="B11C8C028D1B4E308DBB2D9D2F169616"/>
    <w:rsid w:val="00BB1A00"/>
  </w:style>
  <w:style w:type="paragraph" w:customStyle="1" w:styleId="51871F2EE9304E29B0B77475D2D97C0A">
    <w:name w:val="51871F2EE9304E29B0B77475D2D97C0A"/>
    <w:rsid w:val="00125B32"/>
  </w:style>
  <w:style w:type="paragraph" w:customStyle="1" w:styleId="21E460F9FEB9493EA11131A443E486C7">
    <w:name w:val="21E460F9FEB9493EA11131A443E486C7"/>
    <w:rsid w:val="00125B32"/>
  </w:style>
  <w:style w:type="paragraph" w:customStyle="1" w:styleId="0EFDC0D5E50341689CE53F82028C8AD6">
    <w:name w:val="0EFDC0D5E50341689CE53F82028C8AD6"/>
    <w:rsid w:val="00125B32"/>
  </w:style>
  <w:style w:type="paragraph" w:customStyle="1" w:styleId="A4C7C8CF50034CFCA01789D26663FA21">
    <w:name w:val="A4C7C8CF50034CFCA01789D26663FA21"/>
    <w:rsid w:val="00125B32"/>
  </w:style>
  <w:style w:type="paragraph" w:customStyle="1" w:styleId="792315E8C18F49298C18E2C050F9B8C4">
    <w:name w:val="792315E8C18F49298C18E2C050F9B8C4"/>
    <w:rsid w:val="00A35643"/>
  </w:style>
  <w:style w:type="paragraph" w:customStyle="1" w:styleId="C2B12A7706A145FAB5C0EA3E78D8B02B">
    <w:name w:val="C2B12A7706A145FAB5C0EA3E78D8B02B"/>
    <w:rsid w:val="00A35643"/>
  </w:style>
  <w:style w:type="paragraph" w:customStyle="1" w:styleId="6026269082214672AC6F5FC39CFBAF16">
    <w:name w:val="6026269082214672AC6F5FC39CFBAF16"/>
    <w:rsid w:val="00A35643"/>
  </w:style>
  <w:style w:type="paragraph" w:customStyle="1" w:styleId="3A9577254BB04B7BAE7AB2455DFF37F6">
    <w:name w:val="3A9577254BB04B7BAE7AB2455DFF37F6"/>
    <w:rsid w:val="00A35643"/>
  </w:style>
  <w:style w:type="paragraph" w:customStyle="1" w:styleId="94A3C8FF457D4E84BD77627F73CDC2DB">
    <w:name w:val="94A3C8FF457D4E84BD77627F73CDC2DB"/>
    <w:rsid w:val="00A35643"/>
  </w:style>
  <w:style w:type="paragraph" w:customStyle="1" w:styleId="A4833E37CA294239A776098EF129E859">
    <w:name w:val="A4833E37CA294239A776098EF129E859"/>
    <w:rsid w:val="00A35643"/>
  </w:style>
  <w:style w:type="paragraph" w:customStyle="1" w:styleId="D114899160A04DC596BB8387BC8040FC">
    <w:name w:val="D114899160A04DC596BB8387BC8040FC"/>
    <w:rsid w:val="00A35643"/>
  </w:style>
  <w:style w:type="paragraph" w:customStyle="1" w:styleId="34D07E93C94F4B82B6E24C2B603E9442">
    <w:name w:val="34D07E93C94F4B82B6E24C2B603E9442"/>
    <w:rsid w:val="00A35643"/>
  </w:style>
  <w:style w:type="paragraph" w:customStyle="1" w:styleId="4026704AAC2143E5BAA8029A996AB346">
    <w:name w:val="4026704AAC2143E5BAA8029A996AB346"/>
    <w:rsid w:val="00A35643"/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2020-07-11T07:58:00Z</dcterms:created>
  <dcterms:modified xsi:type="dcterms:W3CDTF">2020-07-11T08:05:00Z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